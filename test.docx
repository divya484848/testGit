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B4BBCD" w14:textId="1C8A0F4F" w:rsidR="0020622A" w:rsidRDefault="00AF0968" w:rsidP="00C06F8A">
      <w:pPr>
        <w:pStyle w:val="Caption"/>
        <w:rPr>
          <w:lang w:val="en-US"/>
        </w:rPr>
      </w:pPr>
      <w:bookmarkStart w:id="0" w:name="_Toc334102278"/>
      <w:bookmarkStart w:id="1" w:name="_Toc334110338"/>
      <w:r>
        <w:rPr>
          <w:lang w:val="en-US"/>
        </w:rPr>
        <w:t xml:space="preserve">SCRM </w:t>
      </w:r>
      <w:r w:rsidR="0020622A" w:rsidRPr="00194B2A">
        <w:rPr>
          <w:lang w:val="en-US"/>
        </w:rPr>
        <w:t>Solution Approach</w:t>
      </w:r>
    </w:p>
    <w:tbl>
      <w:tblPr>
        <w:tblW w:w="0" w:type="auto"/>
        <w:tblLook w:val="00A0" w:firstRow="1" w:lastRow="0" w:firstColumn="1" w:lastColumn="0" w:noHBand="0" w:noVBand="0"/>
      </w:tblPr>
      <w:tblGrid>
        <w:gridCol w:w="2590"/>
        <w:gridCol w:w="7618"/>
      </w:tblGrid>
      <w:tr w:rsidR="0020622A" w:rsidRPr="00620A77" w14:paraId="31D0AE07" w14:textId="77777777" w:rsidTr="00813058">
        <w:trPr>
          <w:cantSplit/>
          <w:trHeight w:val="411"/>
        </w:trPr>
        <w:tc>
          <w:tcPr>
            <w:tcW w:w="2628" w:type="dxa"/>
            <w:vAlign w:val="bottom"/>
          </w:tcPr>
          <w:p w14:paraId="4195782C" w14:textId="77777777" w:rsidR="0020622A" w:rsidRPr="00BA7EE9" w:rsidRDefault="0020622A" w:rsidP="00BA7EE9">
            <w:pPr>
              <w:pStyle w:val="Caption"/>
              <w:spacing w:before="0" w:after="0"/>
              <w:rPr>
                <w:rFonts w:cs="Arial"/>
                <w:color w:val="365F91"/>
                <w:lang w:val="en-US"/>
              </w:rPr>
            </w:pPr>
            <w:r w:rsidRPr="00BA7EE9">
              <w:rPr>
                <w:rFonts w:cs="Arial"/>
                <w:color w:val="365F91"/>
                <w:lang w:val="en-US"/>
              </w:rPr>
              <w:t>Demand ID</w:t>
            </w:r>
          </w:p>
        </w:tc>
        <w:tc>
          <w:tcPr>
            <w:tcW w:w="7796" w:type="dxa"/>
            <w:vAlign w:val="bottom"/>
          </w:tcPr>
          <w:p w14:paraId="1E2FFB84" w14:textId="1219CC7C" w:rsidR="0020622A" w:rsidRPr="00BA7EE9" w:rsidRDefault="004723D4" w:rsidP="00FC1BA8">
            <w:pPr>
              <w:pStyle w:val="Caption"/>
              <w:spacing w:before="0" w:after="0"/>
              <w:rPr>
                <w:rFonts w:cs="Arial"/>
                <w:b w:val="0"/>
                <w:i/>
                <w:lang w:val="en-US"/>
              </w:rPr>
            </w:pPr>
            <w:r w:rsidRPr="004723D4">
              <w:rPr>
                <w:rFonts w:cs="Arial"/>
                <w:b w:val="0"/>
                <w:i/>
                <w:lang w:val="en-US"/>
              </w:rPr>
              <w:t>DM</w:t>
            </w:r>
            <w:r>
              <w:rPr>
                <w:rFonts w:cs="Arial"/>
                <w:b w:val="0"/>
                <w:i/>
                <w:lang w:val="en-US"/>
              </w:rPr>
              <w:t xml:space="preserve"> </w:t>
            </w:r>
            <w:r w:rsidRPr="004723D4">
              <w:rPr>
                <w:rFonts w:cs="Arial"/>
                <w:b w:val="0"/>
                <w:i/>
                <w:lang w:val="en-US"/>
              </w:rPr>
              <w:t>1</w:t>
            </w:r>
            <w:r w:rsidR="00FC1BA8">
              <w:rPr>
                <w:rFonts w:cs="Arial"/>
                <w:b w:val="0"/>
                <w:i/>
                <w:lang w:val="en-US"/>
              </w:rPr>
              <w:t>7697</w:t>
            </w:r>
          </w:p>
        </w:tc>
      </w:tr>
      <w:tr w:rsidR="0020622A" w:rsidRPr="00620A77" w14:paraId="135F897C" w14:textId="77777777" w:rsidTr="00813058">
        <w:trPr>
          <w:cantSplit/>
          <w:trHeight w:val="20"/>
        </w:trPr>
        <w:tc>
          <w:tcPr>
            <w:tcW w:w="2628" w:type="dxa"/>
            <w:vAlign w:val="bottom"/>
          </w:tcPr>
          <w:p w14:paraId="2DB1096D" w14:textId="2DBE97DC" w:rsidR="0020622A" w:rsidRPr="00BA7EE9" w:rsidRDefault="0020622A" w:rsidP="006B277F">
            <w:pPr>
              <w:pStyle w:val="Caption"/>
              <w:spacing w:before="0" w:after="0"/>
              <w:rPr>
                <w:rFonts w:cs="Arial"/>
                <w:color w:val="365F91"/>
                <w:lang w:val="en-US"/>
              </w:rPr>
            </w:pPr>
            <w:r w:rsidRPr="00BA7EE9">
              <w:rPr>
                <w:rFonts w:cs="Arial"/>
                <w:color w:val="365F91"/>
                <w:lang w:val="en-US"/>
              </w:rPr>
              <w:t xml:space="preserve">Demand </w:t>
            </w:r>
            <w:r w:rsidR="006B277F">
              <w:rPr>
                <w:rFonts w:cs="Arial"/>
                <w:color w:val="365F91"/>
                <w:lang w:val="en-US"/>
              </w:rPr>
              <w:t>Title</w:t>
            </w:r>
          </w:p>
        </w:tc>
        <w:tc>
          <w:tcPr>
            <w:tcW w:w="7796" w:type="dxa"/>
            <w:vAlign w:val="bottom"/>
          </w:tcPr>
          <w:p w14:paraId="7BC36DFD" w14:textId="2B6BDB09" w:rsidR="0020622A" w:rsidRPr="00BA7EE9" w:rsidRDefault="00FC1BA8" w:rsidP="00FC1BA8">
            <w:pPr>
              <w:pStyle w:val="Caption"/>
              <w:spacing w:before="0" w:after="0"/>
              <w:rPr>
                <w:rFonts w:cs="Arial"/>
                <w:b w:val="0"/>
                <w:i/>
                <w:lang w:val="en-US"/>
              </w:rPr>
            </w:pPr>
            <w:r>
              <w:rPr>
                <w:rFonts w:cs="Arial"/>
                <w:b w:val="0"/>
                <w:i/>
                <w:lang w:val="en-US"/>
              </w:rPr>
              <w:t>SMS Integration On Critical Cases to RM</w:t>
            </w:r>
            <w:r w:rsidR="009D77FA">
              <w:rPr>
                <w:rFonts w:cs="Arial"/>
                <w:b w:val="0"/>
                <w:i/>
                <w:lang w:val="en-US"/>
              </w:rPr>
              <w:t xml:space="preserve"> </w:t>
            </w:r>
          </w:p>
        </w:tc>
      </w:tr>
      <w:tr w:rsidR="0020622A" w:rsidRPr="00620A77" w14:paraId="5AB71466" w14:textId="77777777" w:rsidTr="00813058">
        <w:trPr>
          <w:cantSplit/>
          <w:trHeight w:val="151"/>
        </w:trPr>
        <w:tc>
          <w:tcPr>
            <w:tcW w:w="2628" w:type="dxa"/>
            <w:vAlign w:val="bottom"/>
          </w:tcPr>
          <w:p w14:paraId="532A1637" w14:textId="77777777" w:rsidR="0020622A" w:rsidRPr="00BA7EE9" w:rsidRDefault="0020622A" w:rsidP="00BA7EE9">
            <w:pPr>
              <w:pStyle w:val="Caption"/>
              <w:spacing w:before="0" w:after="0"/>
              <w:rPr>
                <w:rFonts w:cs="Arial"/>
                <w:color w:val="365F91"/>
                <w:lang w:val="en-US"/>
              </w:rPr>
            </w:pPr>
            <w:r w:rsidRPr="00BA7EE9">
              <w:rPr>
                <w:rFonts w:cs="Arial"/>
                <w:color w:val="365F91"/>
                <w:lang w:val="en-US"/>
              </w:rPr>
              <w:t>Document Version</w:t>
            </w:r>
          </w:p>
        </w:tc>
        <w:tc>
          <w:tcPr>
            <w:tcW w:w="7796" w:type="dxa"/>
            <w:vAlign w:val="bottom"/>
          </w:tcPr>
          <w:p w14:paraId="10A3105A" w14:textId="55A0F82E" w:rsidR="0020622A" w:rsidRPr="00BA7EE9" w:rsidRDefault="0020622A" w:rsidP="005A6248">
            <w:pPr>
              <w:pStyle w:val="Caption"/>
              <w:spacing w:before="0" w:after="0"/>
              <w:rPr>
                <w:rFonts w:cs="Arial"/>
                <w:b w:val="0"/>
                <w:i/>
                <w:lang w:val="en-US"/>
              </w:rPr>
            </w:pPr>
            <w:r w:rsidRPr="00BA7EE9">
              <w:rPr>
                <w:rFonts w:cs="Arial"/>
                <w:b w:val="0"/>
                <w:i/>
                <w:lang w:val="en-US"/>
              </w:rPr>
              <w:t>V0.</w:t>
            </w:r>
            <w:r w:rsidR="00C16500">
              <w:rPr>
                <w:rFonts w:cs="Arial"/>
                <w:b w:val="0"/>
                <w:i/>
                <w:lang w:val="en-US"/>
              </w:rPr>
              <w:t>2</w:t>
            </w:r>
          </w:p>
        </w:tc>
      </w:tr>
      <w:tr w:rsidR="005D42E8" w:rsidRPr="00620A77" w14:paraId="42A33335" w14:textId="77777777" w:rsidTr="00813058">
        <w:trPr>
          <w:cantSplit/>
          <w:trHeight w:val="151"/>
        </w:trPr>
        <w:tc>
          <w:tcPr>
            <w:tcW w:w="2628" w:type="dxa"/>
            <w:vAlign w:val="bottom"/>
          </w:tcPr>
          <w:p w14:paraId="3C9686BD" w14:textId="19383E12" w:rsidR="005D42E8" w:rsidRPr="00BA7EE9" w:rsidRDefault="005D42E8" w:rsidP="00BA7EE9">
            <w:pPr>
              <w:pStyle w:val="Caption"/>
              <w:spacing w:before="0" w:after="0"/>
              <w:rPr>
                <w:rFonts w:cs="Arial"/>
                <w:color w:val="365F91"/>
                <w:lang w:val="en-US"/>
              </w:rPr>
            </w:pPr>
          </w:p>
        </w:tc>
        <w:tc>
          <w:tcPr>
            <w:tcW w:w="7796" w:type="dxa"/>
            <w:vAlign w:val="bottom"/>
          </w:tcPr>
          <w:p w14:paraId="75BBD9E6" w14:textId="6E5DA2B7" w:rsidR="005D42E8" w:rsidRPr="00BA7EE9" w:rsidRDefault="005D42E8" w:rsidP="00BA7EE9">
            <w:pPr>
              <w:pStyle w:val="Caption"/>
              <w:spacing w:before="0" w:after="0"/>
              <w:rPr>
                <w:rFonts w:cs="Arial"/>
                <w:b w:val="0"/>
                <w:i/>
                <w:lang w:val="en-US"/>
              </w:rPr>
            </w:pPr>
          </w:p>
        </w:tc>
      </w:tr>
      <w:tr w:rsidR="0020622A" w:rsidRPr="00620A77" w14:paraId="0B214A08" w14:textId="77777777" w:rsidTr="00813058">
        <w:trPr>
          <w:cantSplit/>
          <w:trHeight w:val="20"/>
        </w:trPr>
        <w:tc>
          <w:tcPr>
            <w:tcW w:w="2628" w:type="dxa"/>
            <w:vAlign w:val="bottom"/>
          </w:tcPr>
          <w:p w14:paraId="09F04C67" w14:textId="77777777" w:rsidR="0020622A" w:rsidRPr="00BA7EE9" w:rsidRDefault="0020622A" w:rsidP="00BA7EE9">
            <w:pPr>
              <w:pStyle w:val="Caption"/>
              <w:spacing w:before="0" w:after="0"/>
              <w:rPr>
                <w:rFonts w:ascii="Calibri" w:hAnsi="Calibri" w:cs="Calibri"/>
                <w:color w:val="365F91"/>
                <w:lang w:val="en-US"/>
              </w:rPr>
            </w:pPr>
          </w:p>
        </w:tc>
        <w:tc>
          <w:tcPr>
            <w:tcW w:w="7796" w:type="dxa"/>
            <w:vAlign w:val="bottom"/>
          </w:tcPr>
          <w:p w14:paraId="62AFBE38" w14:textId="77777777" w:rsidR="0020622A" w:rsidRPr="00BA7EE9" w:rsidRDefault="0020622A" w:rsidP="00BA7EE9">
            <w:pPr>
              <w:pStyle w:val="Caption"/>
              <w:spacing w:before="0" w:after="0"/>
              <w:rPr>
                <w:rFonts w:ascii="Calibri" w:hAnsi="Calibri" w:cs="Calibri"/>
                <w:b w:val="0"/>
                <w:i/>
                <w:lang w:val="en-US"/>
              </w:rPr>
            </w:pPr>
          </w:p>
        </w:tc>
      </w:tr>
      <w:bookmarkEnd w:id="0"/>
      <w:bookmarkEnd w:id="1"/>
    </w:tbl>
    <w:p w14:paraId="3B4FA1BD" w14:textId="77777777" w:rsidR="0020622A" w:rsidRDefault="0020622A" w:rsidP="00CC0260">
      <w:pPr>
        <w:rPr>
          <w:rFonts w:cs="Arial"/>
          <w:sz w:val="20"/>
          <w:u w:val="single"/>
        </w:rPr>
      </w:pPr>
    </w:p>
    <w:p w14:paraId="78FC9CE8" w14:textId="77777777" w:rsidR="0020622A" w:rsidRPr="004F6FFE" w:rsidRDefault="0020622A" w:rsidP="00CC0260">
      <w:pPr>
        <w:rPr>
          <w:rStyle w:val="SubtleEmphasis"/>
          <w:b/>
          <w:color w:val="548DD4"/>
        </w:rPr>
      </w:pPr>
      <w:r w:rsidRPr="004F6FFE">
        <w:rPr>
          <w:rStyle w:val="SubtleEmphasis"/>
          <w:b/>
          <w:color w:val="548DD4"/>
        </w:rPr>
        <w:t>TABLE OF CONTENTS</w:t>
      </w:r>
    </w:p>
    <w:p w14:paraId="60CBB893" w14:textId="6C756463" w:rsidR="00D729ED" w:rsidRDefault="0020622A">
      <w:pPr>
        <w:pStyle w:val="TOC1"/>
        <w:tabs>
          <w:tab w:val="left" w:pos="440"/>
          <w:tab w:val="right" w:leader="underscore" w:pos="10198"/>
        </w:tabs>
        <w:rPr>
          <w:rFonts w:asciiTheme="minorHAnsi" w:eastAsiaTheme="minorEastAsia" w:hAnsiTheme="minorHAnsi" w:cstheme="minorBidi"/>
          <w:b w:val="0"/>
          <w:bCs w:val="0"/>
          <w:i w:val="0"/>
          <w:iCs w:val="0"/>
          <w:noProof/>
          <w:sz w:val="22"/>
          <w:szCs w:val="22"/>
          <w:lang w:val="en-IN" w:eastAsia="en-IN"/>
        </w:rPr>
      </w:pPr>
      <w:r w:rsidRPr="004F6FFE">
        <w:rPr>
          <w:rStyle w:val="SubtleEmphasis"/>
          <w:rFonts w:cs="Calibri"/>
        </w:rPr>
        <w:fldChar w:fldCharType="begin"/>
      </w:r>
      <w:r w:rsidRPr="004F6FFE">
        <w:rPr>
          <w:rStyle w:val="SubtleEmphasis"/>
          <w:rFonts w:cs="Calibri"/>
        </w:rPr>
        <w:instrText xml:space="preserve"> TOC \o "1-3" \h \z \u </w:instrText>
      </w:r>
      <w:r w:rsidRPr="004F6FFE">
        <w:rPr>
          <w:rStyle w:val="SubtleEmphasis"/>
          <w:rFonts w:cs="Calibri"/>
        </w:rPr>
        <w:fldChar w:fldCharType="separate"/>
      </w:r>
      <w:hyperlink w:anchor="_Toc527119276" w:history="1">
        <w:r w:rsidR="00D729ED" w:rsidRPr="008757FF">
          <w:rPr>
            <w:rStyle w:val="Hyperlink"/>
            <w:noProof/>
          </w:rPr>
          <w:t>1.</w:t>
        </w:r>
        <w:r w:rsidR="00D729ED">
          <w:rPr>
            <w:rFonts w:asciiTheme="minorHAnsi" w:eastAsiaTheme="minorEastAsia" w:hAnsiTheme="minorHAnsi" w:cstheme="minorBidi"/>
            <w:b w:val="0"/>
            <w:bCs w:val="0"/>
            <w:i w:val="0"/>
            <w:iCs w:val="0"/>
            <w:noProof/>
            <w:sz w:val="22"/>
            <w:szCs w:val="22"/>
            <w:lang w:val="en-IN" w:eastAsia="en-IN"/>
          </w:rPr>
          <w:tab/>
        </w:r>
        <w:r w:rsidR="00D729ED" w:rsidRPr="008757FF">
          <w:rPr>
            <w:rStyle w:val="Hyperlink"/>
            <w:noProof/>
          </w:rPr>
          <w:t>References</w:t>
        </w:r>
        <w:r w:rsidR="00D729ED">
          <w:rPr>
            <w:noProof/>
            <w:webHidden/>
          </w:rPr>
          <w:tab/>
        </w:r>
        <w:r w:rsidR="00D729ED">
          <w:rPr>
            <w:noProof/>
            <w:webHidden/>
          </w:rPr>
          <w:fldChar w:fldCharType="begin"/>
        </w:r>
        <w:r w:rsidR="00D729ED">
          <w:rPr>
            <w:noProof/>
            <w:webHidden/>
          </w:rPr>
          <w:instrText xml:space="preserve"> PAGEREF _Toc527119276 \h </w:instrText>
        </w:r>
        <w:r w:rsidR="00D729ED">
          <w:rPr>
            <w:noProof/>
            <w:webHidden/>
          </w:rPr>
        </w:r>
        <w:r w:rsidR="00D729ED">
          <w:rPr>
            <w:noProof/>
            <w:webHidden/>
          </w:rPr>
          <w:fldChar w:fldCharType="separate"/>
        </w:r>
        <w:r w:rsidR="00D729ED">
          <w:rPr>
            <w:noProof/>
            <w:webHidden/>
          </w:rPr>
          <w:t>1</w:t>
        </w:r>
        <w:r w:rsidR="00D729ED">
          <w:rPr>
            <w:noProof/>
            <w:webHidden/>
          </w:rPr>
          <w:fldChar w:fldCharType="end"/>
        </w:r>
      </w:hyperlink>
    </w:p>
    <w:p w14:paraId="0274C4A2" w14:textId="4FF97CBE" w:rsidR="00D729ED" w:rsidRDefault="000C2D14">
      <w:pPr>
        <w:pStyle w:val="TOC1"/>
        <w:tabs>
          <w:tab w:val="left" w:pos="440"/>
          <w:tab w:val="right" w:leader="underscore" w:pos="10198"/>
        </w:tabs>
        <w:rPr>
          <w:rFonts w:asciiTheme="minorHAnsi" w:eastAsiaTheme="minorEastAsia" w:hAnsiTheme="minorHAnsi" w:cstheme="minorBidi"/>
          <w:b w:val="0"/>
          <w:bCs w:val="0"/>
          <w:i w:val="0"/>
          <w:iCs w:val="0"/>
          <w:noProof/>
          <w:sz w:val="22"/>
          <w:szCs w:val="22"/>
          <w:lang w:val="en-IN" w:eastAsia="en-IN"/>
        </w:rPr>
      </w:pPr>
      <w:hyperlink w:anchor="_Toc527119277" w:history="1">
        <w:r w:rsidR="00D729ED" w:rsidRPr="008757FF">
          <w:rPr>
            <w:rStyle w:val="Hyperlink"/>
            <w:noProof/>
          </w:rPr>
          <w:t>2.</w:t>
        </w:r>
        <w:r w:rsidR="00D729ED">
          <w:rPr>
            <w:rFonts w:asciiTheme="minorHAnsi" w:eastAsiaTheme="minorEastAsia" w:hAnsiTheme="minorHAnsi" w:cstheme="minorBidi"/>
            <w:b w:val="0"/>
            <w:bCs w:val="0"/>
            <w:i w:val="0"/>
            <w:iCs w:val="0"/>
            <w:noProof/>
            <w:sz w:val="22"/>
            <w:szCs w:val="22"/>
            <w:lang w:val="en-IN" w:eastAsia="en-IN"/>
          </w:rPr>
          <w:tab/>
        </w:r>
        <w:r w:rsidR="00D729ED" w:rsidRPr="008757FF">
          <w:rPr>
            <w:rStyle w:val="Hyperlink"/>
            <w:noProof/>
          </w:rPr>
          <w:t>Dependencies</w:t>
        </w:r>
        <w:r w:rsidR="00D729ED">
          <w:rPr>
            <w:noProof/>
            <w:webHidden/>
          </w:rPr>
          <w:tab/>
        </w:r>
        <w:r w:rsidR="00D729ED">
          <w:rPr>
            <w:noProof/>
            <w:webHidden/>
          </w:rPr>
          <w:fldChar w:fldCharType="begin"/>
        </w:r>
        <w:r w:rsidR="00D729ED">
          <w:rPr>
            <w:noProof/>
            <w:webHidden/>
          </w:rPr>
          <w:instrText xml:space="preserve"> PAGEREF _Toc527119277 \h </w:instrText>
        </w:r>
        <w:r w:rsidR="00D729ED">
          <w:rPr>
            <w:noProof/>
            <w:webHidden/>
          </w:rPr>
        </w:r>
        <w:r w:rsidR="00D729ED">
          <w:rPr>
            <w:noProof/>
            <w:webHidden/>
          </w:rPr>
          <w:fldChar w:fldCharType="separate"/>
        </w:r>
        <w:r w:rsidR="00D729ED">
          <w:rPr>
            <w:noProof/>
            <w:webHidden/>
          </w:rPr>
          <w:t>1</w:t>
        </w:r>
        <w:r w:rsidR="00D729ED">
          <w:rPr>
            <w:noProof/>
            <w:webHidden/>
          </w:rPr>
          <w:fldChar w:fldCharType="end"/>
        </w:r>
      </w:hyperlink>
    </w:p>
    <w:p w14:paraId="54A83D89" w14:textId="704F9C2A" w:rsidR="00D729ED" w:rsidRDefault="000C2D14">
      <w:pPr>
        <w:pStyle w:val="TOC1"/>
        <w:tabs>
          <w:tab w:val="left" w:pos="440"/>
          <w:tab w:val="right" w:leader="underscore" w:pos="10198"/>
        </w:tabs>
        <w:rPr>
          <w:rFonts w:asciiTheme="minorHAnsi" w:eastAsiaTheme="minorEastAsia" w:hAnsiTheme="minorHAnsi" w:cstheme="minorBidi"/>
          <w:b w:val="0"/>
          <w:bCs w:val="0"/>
          <w:i w:val="0"/>
          <w:iCs w:val="0"/>
          <w:noProof/>
          <w:sz w:val="22"/>
          <w:szCs w:val="22"/>
          <w:lang w:val="en-IN" w:eastAsia="en-IN"/>
        </w:rPr>
      </w:pPr>
      <w:hyperlink w:anchor="_Toc527119278" w:history="1">
        <w:r w:rsidR="00D729ED" w:rsidRPr="008757FF">
          <w:rPr>
            <w:rStyle w:val="Hyperlink"/>
            <w:noProof/>
          </w:rPr>
          <w:t>3.</w:t>
        </w:r>
        <w:r w:rsidR="00D729ED">
          <w:rPr>
            <w:rFonts w:asciiTheme="minorHAnsi" w:eastAsiaTheme="minorEastAsia" w:hAnsiTheme="minorHAnsi" w:cstheme="minorBidi"/>
            <w:b w:val="0"/>
            <w:bCs w:val="0"/>
            <w:i w:val="0"/>
            <w:iCs w:val="0"/>
            <w:noProof/>
            <w:sz w:val="22"/>
            <w:szCs w:val="22"/>
            <w:lang w:val="en-IN" w:eastAsia="en-IN"/>
          </w:rPr>
          <w:tab/>
        </w:r>
        <w:r w:rsidR="00D729ED" w:rsidRPr="008757FF">
          <w:rPr>
            <w:rStyle w:val="Hyperlink"/>
            <w:noProof/>
          </w:rPr>
          <w:t>Proposed solution</w:t>
        </w:r>
        <w:r w:rsidR="00D729ED">
          <w:rPr>
            <w:noProof/>
            <w:webHidden/>
          </w:rPr>
          <w:tab/>
        </w:r>
        <w:r w:rsidR="00D729ED">
          <w:rPr>
            <w:noProof/>
            <w:webHidden/>
          </w:rPr>
          <w:fldChar w:fldCharType="begin"/>
        </w:r>
        <w:r w:rsidR="00D729ED">
          <w:rPr>
            <w:noProof/>
            <w:webHidden/>
          </w:rPr>
          <w:instrText xml:space="preserve"> PAGEREF _Toc527119278 \h </w:instrText>
        </w:r>
        <w:r w:rsidR="00D729ED">
          <w:rPr>
            <w:noProof/>
            <w:webHidden/>
          </w:rPr>
        </w:r>
        <w:r w:rsidR="00D729ED">
          <w:rPr>
            <w:noProof/>
            <w:webHidden/>
          </w:rPr>
          <w:fldChar w:fldCharType="separate"/>
        </w:r>
        <w:r w:rsidR="00D729ED">
          <w:rPr>
            <w:noProof/>
            <w:webHidden/>
          </w:rPr>
          <w:t>2</w:t>
        </w:r>
        <w:r w:rsidR="00D729ED">
          <w:rPr>
            <w:noProof/>
            <w:webHidden/>
          </w:rPr>
          <w:fldChar w:fldCharType="end"/>
        </w:r>
      </w:hyperlink>
    </w:p>
    <w:p w14:paraId="554DA3F0" w14:textId="51F3BA4A" w:rsidR="00D729ED" w:rsidRDefault="000C2D14">
      <w:pPr>
        <w:pStyle w:val="TOC1"/>
        <w:tabs>
          <w:tab w:val="left" w:pos="660"/>
          <w:tab w:val="right" w:leader="underscore" w:pos="10198"/>
        </w:tabs>
        <w:rPr>
          <w:rFonts w:asciiTheme="minorHAnsi" w:eastAsiaTheme="minorEastAsia" w:hAnsiTheme="minorHAnsi" w:cstheme="minorBidi"/>
          <w:b w:val="0"/>
          <w:bCs w:val="0"/>
          <w:i w:val="0"/>
          <w:iCs w:val="0"/>
          <w:noProof/>
          <w:sz w:val="22"/>
          <w:szCs w:val="22"/>
          <w:lang w:val="en-IN" w:eastAsia="en-IN"/>
        </w:rPr>
      </w:pPr>
      <w:hyperlink w:anchor="_Toc527119279" w:history="1">
        <w:r w:rsidR="00D729ED" w:rsidRPr="008757FF">
          <w:rPr>
            <w:rStyle w:val="Hyperlink"/>
            <w:noProof/>
          </w:rPr>
          <w:t>4.1</w:t>
        </w:r>
        <w:r w:rsidR="00D729ED">
          <w:rPr>
            <w:rFonts w:asciiTheme="minorHAnsi" w:eastAsiaTheme="minorEastAsia" w:hAnsiTheme="minorHAnsi" w:cstheme="minorBidi"/>
            <w:b w:val="0"/>
            <w:bCs w:val="0"/>
            <w:i w:val="0"/>
            <w:iCs w:val="0"/>
            <w:noProof/>
            <w:sz w:val="22"/>
            <w:szCs w:val="22"/>
            <w:lang w:val="en-IN" w:eastAsia="en-IN"/>
          </w:rPr>
          <w:tab/>
        </w:r>
        <w:r w:rsidR="00D729ED" w:rsidRPr="008757FF">
          <w:rPr>
            <w:rStyle w:val="Hyperlink"/>
            <w:rFonts w:cstheme="minorHAnsi"/>
            <w:noProof/>
          </w:rPr>
          <w:t>BR0001— SMS Intimation to RM on Port out request</w:t>
        </w:r>
        <w:r w:rsidR="00D729ED">
          <w:rPr>
            <w:noProof/>
            <w:webHidden/>
          </w:rPr>
          <w:tab/>
        </w:r>
        <w:r w:rsidR="00D729ED">
          <w:rPr>
            <w:noProof/>
            <w:webHidden/>
          </w:rPr>
          <w:fldChar w:fldCharType="begin"/>
        </w:r>
        <w:r w:rsidR="00D729ED">
          <w:rPr>
            <w:noProof/>
            <w:webHidden/>
          </w:rPr>
          <w:instrText xml:space="preserve"> PAGEREF _Toc527119279 \h </w:instrText>
        </w:r>
        <w:r w:rsidR="00D729ED">
          <w:rPr>
            <w:noProof/>
            <w:webHidden/>
          </w:rPr>
        </w:r>
        <w:r w:rsidR="00D729ED">
          <w:rPr>
            <w:noProof/>
            <w:webHidden/>
          </w:rPr>
          <w:fldChar w:fldCharType="separate"/>
        </w:r>
        <w:r w:rsidR="00D729ED">
          <w:rPr>
            <w:noProof/>
            <w:webHidden/>
          </w:rPr>
          <w:t>2</w:t>
        </w:r>
        <w:r w:rsidR="00D729ED">
          <w:rPr>
            <w:noProof/>
            <w:webHidden/>
          </w:rPr>
          <w:fldChar w:fldCharType="end"/>
        </w:r>
      </w:hyperlink>
    </w:p>
    <w:p w14:paraId="1E96FFA3" w14:textId="6F04A35A" w:rsidR="00D729ED" w:rsidRDefault="000C2D14">
      <w:pPr>
        <w:pStyle w:val="TOC1"/>
        <w:tabs>
          <w:tab w:val="left" w:pos="660"/>
          <w:tab w:val="right" w:leader="underscore" w:pos="10198"/>
        </w:tabs>
        <w:rPr>
          <w:rFonts w:asciiTheme="minorHAnsi" w:eastAsiaTheme="minorEastAsia" w:hAnsiTheme="minorHAnsi" w:cstheme="minorBidi"/>
          <w:b w:val="0"/>
          <w:bCs w:val="0"/>
          <w:i w:val="0"/>
          <w:iCs w:val="0"/>
          <w:noProof/>
          <w:sz w:val="22"/>
          <w:szCs w:val="22"/>
          <w:lang w:val="en-IN" w:eastAsia="en-IN"/>
        </w:rPr>
      </w:pPr>
      <w:hyperlink w:anchor="_Toc527119280" w:history="1">
        <w:r w:rsidR="00D729ED" w:rsidRPr="008757FF">
          <w:rPr>
            <w:rStyle w:val="Hyperlink"/>
            <w:noProof/>
          </w:rPr>
          <w:t>4.2</w:t>
        </w:r>
        <w:r w:rsidR="00D729ED">
          <w:rPr>
            <w:rFonts w:asciiTheme="minorHAnsi" w:eastAsiaTheme="minorEastAsia" w:hAnsiTheme="minorHAnsi" w:cstheme="minorBidi"/>
            <w:b w:val="0"/>
            <w:bCs w:val="0"/>
            <w:i w:val="0"/>
            <w:iCs w:val="0"/>
            <w:noProof/>
            <w:sz w:val="22"/>
            <w:szCs w:val="22"/>
            <w:lang w:val="en-IN" w:eastAsia="en-IN"/>
          </w:rPr>
          <w:tab/>
        </w:r>
        <w:r w:rsidR="00D729ED" w:rsidRPr="008757FF">
          <w:rPr>
            <w:rStyle w:val="Hyperlink"/>
            <w:rFonts w:cstheme="minorHAnsi"/>
            <w:noProof/>
          </w:rPr>
          <w:t>BR0002— SMS for reason of discontinuation</w:t>
        </w:r>
        <w:r w:rsidR="00D729ED">
          <w:rPr>
            <w:noProof/>
            <w:webHidden/>
          </w:rPr>
          <w:tab/>
        </w:r>
        <w:r w:rsidR="00D729ED">
          <w:rPr>
            <w:noProof/>
            <w:webHidden/>
          </w:rPr>
          <w:fldChar w:fldCharType="begin"/>
        </w:r>
        <w:r w:rsidR="00D729ED">
          <w:rPr>
            <w:noProof/>
            <w:webHidden/>
          </w:rPr>
          <w:instrText xml:space="preserve"> PAGEREF _Toc527119280 \h </w:instrText>
        </w:r>
        <w:r w:rsidR="00D729ED">
          <w:rPr>
            <w:noProof/>
            <w:webHidden/>
          </w:rPr>
        </w:r>
        <w:r w:rsidR="00D729ED">
          <w:rPr>
            <w:noProof/>
            <w:webHidden/>
          </w:rPr>
          <w:fldChar w:fldCharType="separate"/>
        </w:r>
        <w:r w:rsidR="00D729ED">
          <w:rPr>
            <w:noProof/>
            <w:webHidden/>
          </w:rPr>
          <w:t>2</w:t>
        </w:r>
        <w:r w:rsidR="00D729ED">
          <w:rPr>
            <w:noProof/>
            <w:webHidden/>
          </w:rPr>
          <w:fldChar w:fldCharType="end"/>
        </w:r>
      </w:hyperlink>
    </w:p>
    <w:p w14:paraId="21D9D4B4" w14:textId="5361A7FB" w:rsidR="00D729ED" w:rsidRDefault="000C2D14">
      <w:pPr>
        <w:pStyle w:val="TOC1"/>
        <w:tabs>
          <w:tab w:val="left" w:pos="660"/>
          <w:tab w:val="right" w:leader="underscore" w:pos="10198"/>
        </w:tabs>
        <w:rPr>
          <w:rFonts w:asciiTheme="minorHAnsi" w:eastAsiaTheme="minorEastAsia" w:hAnsiTheme="minorHAnsi" w:cstheme="minorBidi"/>
          <w:b w:val="0"/>
          <w:bCs w:val="0"/>
          <w:i w:val="0"/>
          <w:iCs w:val="0"/>
          <w:noProof/>
          <w:sz w:val="22"/>
          <w:szCs w:val="22"/>
          <w:lang w:val="en-IN" w:eastAsia="en-IN"/>
        </w:rPr>
      </w:pPr>
      <w:hyperlink w:anchor="_Toc527119281" w:history="1">
        <w:r w:rsidR="00D729ED" w:rsidRPr="008757FF">
          <w:rPr>
            <w:rStyle w:val="Hyperlink"/>
            <w:noProof/>
            <w:lang w:val="en-US"/>
          </w:rPr>
          <w:t>4.3</w:t>
        </w:r>
        <w:r w:rsidR="00D729ED">
          <w:rPr>
            <w:rFonts w:asciiTheme="minorHAnsi" w:eastAsiaTheme="minorEastAsia" w:hAnsiTheme="minorHAnsi" w:cstheme="minorBidi"/>
            <w:b w:val="0"/>
            <w:bCs w:val="0"/>
            <w:i w:val="0"/>
            <w:iCs w:val="0"/>
            <w:noProof/>
            <w:sz w:val="22"/>
            <w:szCs w:val="22"/>
            <w:lang w:val="en-IN" w:eastAsia="en-IN"/>
          </w:rPr>
          <w:tab/>
        </w:r>
        <w:r w:rsidR="00D729ED" w:rsidRPr="008757FF">
          <w:rPr>
            <w:rStyle w:val="Hyperlink"/>
            <w:rFonts w:cstheme="minorHAnsi"/>
            <w:noProof/>
          </w:rPr>
          <w:t>BR0003— Reporting Requirement</w:t>
        </w:r>
        <w:r w:rsidR="00D729ED">
          <w:rPr>
            <w:noProof/>
            <w:webHidden/>
          </w:rPr>
          <w:tab/>
        </w:r>
        <w:r w:rsidR="00D729ED">
          <w:rPr>
            <w:noProof/>
            <w:webHidden/>
          </w:rPr>
          <w:fldChar w:fldCharType="begin"/>
        </w:r>
        <w:r w:rsidR="00D729ED">
          <w:rPr>
            <w:noProof/>
            <w:webHidden/>
          </w:rPr>
          <w:instrText xml:space="preserve"> PAGEREF _Toc527119281 \h </w:instrText>
        </w:r>
        <w:r w:rsidR="00D729ED">
          <w:rPr>
            <w:noProof/>
            <w:webHidden/>
          </w:rPr>
        </w:r>
        <w:r w:rsidR="00D729ED">
          <w:rPr>
            <w:noProof/>
            <w:webHidden/>
          </w:rPr>
          <w:fldChar w:fldCharType="separate"/>
        </w:r>
        <w:r w:rsidR="00D729ED">
          <w:rPr>
            <w:noProof/>
            <w:webHidden/>
          </w:rPr>
          <w:t>2</w:t>
        </w:r>
        <w:r w:rsidR="00D729ED">
          <w:rPr>
            <w:noProof/>
            <w:webHidden/>
          </w:rPr>
          <w:fldChar w:fldCharType="end"/>
        </w:r>
      </w:hyperlink>
    </w:p>
    <w:p w14:paraId="3CC1B19E" w14:textId="34CC6F26" w:rsidR="00D729ED" w:rsidRDefault="000C2D14">
      <w:pPr>
        <w:pStyle w:val="TOC1"/>
        <w:tabs>
          <w:tab w:val="left" w:pos="440"/>
          <w:tab w:val="right" w:leader="underscore" w:pos="10198"/>
        </w:tabs>
        <w:rPr>
          <w:rFonts w:asciiTheme="minorHAnsi" w:eastAsiaTheme="minorEastAsia" w:hAnsiTheme="minorHAnsi" w:cstheme="minorBidi"/>
          <w:b w:val="0"/>
          <w:bCs w:val="0"/>
          <w:i w:val="0"/>
          <w:iCs w:val="0"/>
          <w:noProof/>
          <w:sz w:val="22"/>
          <w:szCs w:val="22"/>
          <w:lang w:val="en-IN" w:eastAsia="en-IN"/>
        </w:rPr>
      </w:pPr>
      <w:hyperlink w:anchor="_Toc527119282" w:history="1">
        <w:r w:rsidR="00D729ED" w:rsidRPr="008757FF">
          <w:rPr>
            <w:rStyle w:val="Hyperlink"/>
            <w:noProof/>
          </w:rPr>
          <w:t>4.</w:t>
        </w:r>
        <w:r w:rsidR="00D729ED">
          <w:rPr>
            <w:rFonts w:asciiTheme="minorHAnsi" w:eastAsiaTheme="minorEastAsia" w:hAnsiTheme="minorHAnsi" w:cstheme="minorBidi"/>
            <w:b w:val="0"/>
            <w:bCs w:val="0"/>
            <w:i w:val="0"/>
            <w:iCs w:val="0"/>
            <w:noProof/>
            <w:sz w:val="22"/>
            <w:szCs w:val="22"/>
            <w:lang w:val="en-IN" w:eastAsia="en-IN"/>
          </w:rPr>
          <w:tab/>
        </w:r>
        <w:r w:rsidR="00D729ED" w:rsidRPr="008757FF">
          <w:rPr>
            <w:rStyle w:val="Hyperlink"/>
            <w:noProof/>
          </w:rPr>
          <w:t>Assumptions</w:t>
        </w:r>
        <w:r w:rsidR="00D729ED">
          <w:rPr>
            <w:noProof/>
            <w:webHidden/>
          </w:rPr>
          <w:tab/>
        </w:r>
        <w:r w:rsidR="00D729ED">
          <w:rPr>
            <w:noProof/>
            <w:webHidden/>
          </w:rPr>
          <w:fldChar w:fldCharType="begin"/>
        </w:r>
        <w:r w:rsidR="00D729ED">
          <w:rPr>
            <w:noProof/>
            <w:webHidden/>
          </w:rPr>
          <w:instrText xml:space="preserve"> PAGEREF _Toc527119282 \h </w:instrText>
        </w:r>
        <w:r w:rsidR="00D729ED">
          <w:rPr>
            <w:noProof/>
            <w:webHidden/>
          </w:rPr>
        </w:r>
        <w:r w:rsidR="00D729ED">
          <w:rPr>
            <w:noProof/>
            <w:webHidden/>
          </w:rPr>
          <w:fldChar w:fldCharType="separate"/>
        </w:r>
        <w:r w:rsidR="00D729ED">
          <w:rPr>
            <w:noProof/>
            <w:webHidden/>
          </w:rPr>
          <w:t>3</w:t>
        </w:r>
        <w:r w:rsidR="00D729ED">
          <w:rPr>
            <w:noProof/>
            <w:webHidden/>
          </w:rPr>
          <w:fldChar w:fldCharType="end"/>
        </w:r>
      </w:hyperlink>
    </w:p>
    <w:p w14:paraId="6DC7C506" w14:textId="2FD491D6" w:rsidR="00D729ED" w:rsidRDefault="000C2D14">
      <w:pPr>
        <w:pStyle w:val="TOC1"/>
        <w:tabs>
          <w:tab w:val="left" w:pos="440"/>
          <w:tab w:val="right" w:leader="underscore" w:pos="10198"/>
        </w:tabs>
        <w:rPr>
          <w:rFonts w:asciiTheme="minorHAnsi" w:eastAsiaTheme="minorEastAsia" w:hAnsiTheme="minorHAnsi" w:cstheme="minorBidi"/>
          <w:b w:val="0"/>
          <w:bCs w:val="0"/>
          <w:i w:val="0"/>
          <w:iCs w:val="0"/>
          <w:noProof/>
          <w:sz w:val="22"/>
          <w:szCs w:val="22"/>
          <w:lang w:val="en-IN" w:eastAsia="en-IN"/>
        </w:rPr>
      </w:pPr>
      <w:hyperlink w:anchor="_Toc527119283" w:history="1">
        <w:r w:rsidR="00D729ED" w:rsidRPr="008757FF">
          <w:rPr>
            <w:rStyle w:val="Hyperlink"/>
            <w:noProof/>
          </w:rPr>
          <w:t>5.</w:t>
        </w:r>
        <w:r w:rsidR="00D729ED">
          <w:rPr>
            <w:rFonts w:asciiTheme="minorHAnsi" w:eastAsiaTheme="minorEastAsia" w:hAnsiTheme="minorHAnsi" w:cstheme="minorBidi"/>
            <w:b w:val="0"/>
            <w:bCs w:val="0"/>
            <w:i w:val="0"/>
            <w:iCs w:val="0"/>
            <w:noProof/>
            <w:sz w:val="22"/>
            <w:szCs w:val="22"/>
            <w:lang w:val="en-IN" w:eastAsia="en-IN"/>
          </w:rPr>
          <w:tab/>
        </w:r>
        <w:r w:rsidR="00D729ED" w:rsidRPr="008757FF">
          <w:rPr>
            <w:rStyle w:val="Hyperlink"/>
            <w:noProof/>
          </w:rPr>
          <w:t>Efforts</w:t>
        </w:r>
        <w:r w:rsidR="00D729ED">
          <w:rPr>
            <w:noProof/>
            <w:webHidden/>
          </w:rPr>
          <w:tab/>
        </w:r>
        <w:r w:rsidR="00D729ED">
          <w:rPr>
            <w:noProof/>
            <w:webHidden/>
          </w:rPr>
          <w:fldChar w:fldCharType="begin"/>
        </w:r>
        <w:r w:rsidR="00D729ED">
          <w:rPr>
            <w:noProof/>
            <w:webHidden/>
          </w:rPr>
          <w:instrText xml:space="preserve"> PAGEREF _Toc527119283 \h </w:instrText>
        </w:r>
        <w:r w:rsidR="00D729ED">
          <w:rPr>
            <w:noProof/>
            <w:webHidden/>
          </w:rPr>
        </w:r>
        <w:r w:rsidR="00D729ED">
          <w:rPr>
            <w:noProof/>
            <w:webHidden/>
          </w:rPr>
          <w:fldChar w:fldCharType="separate"/>
        </w:r>
        <w:r w:rsidR="00D729ED">
          <w:rPr>
            <w:noProof/>
            <w:webHidden/>
          </w:rPr>
          <w:t>4</w:t>
        </w:r>
        <w:r w:rsidR="00D729ED">
          <w:rPr>
            <w:noProof/>
            <w:webHidden/>
          </w:rPr>
          <w:fldChar w:fldCharType="end"/>
        </w:r>
      </w:hyperlink>
    </w:p>
    <w:p w14:paraId="23DE7416" w14:textId="37C4241D" w:rsidR="00D729ED" w:rsidRDefault="000C2D14">
      <w:pPr>
        <w:pStyle w:val="TOC1"/>
        <w:tabs>
          <w:tab w:val="left" w:pos="440"/>
          <w:tab w:val="right" w:leader="underscore" w:pos="10198"/>
        </w:tabs>
        <w:rPr>
          <w:rFonts w:asciiTheme="minorHAnsi" w:eastAsiaTheme="minorEastAsia" w:hAnsiTheme="minorHAnsi" w:cstheme="minorBidi"/>
          <w:b w:val="0"/>
          <w:bCs w:val="0"/>
          <w:i w:val="0"/>
          <w:iCs w:val="0"/>
          <w:noProof/>
          <w:sz w:val="22"/>
          <w:szCs w:val="22"/>
          <w:lang w:val="en-IN" w:eastAsia="en-IN"/>
        </w:rPr>
      </w:pPr>
      <w:hyperlink w:anchor="_Toc527119284" w:history="1">
        <w:r w:rsidR="00D729ED" w:rsidRPr="008757FF">
          <w:rPr>
            <w:rStyle w:val="Hyperlink"/>
            <w:noProof/>
          </w:rPr>
          <w:t>6.</w:t>
        </w:r>
        <w:r w:rsidR="00D729ED">
          <w:rPr>
            <w:rFonts w:asciiTheme="minorHAnsi" w:eastAsiaTheme="minorEastAsia" w:hAnsiTheme="minorHAnsi" w:cstheme="minorBidi"/>
            <w:b w:val="0"/>
            <w:bCs w:val="0"/>
            <w:i w:val="0"/>
            <w:iCs w:val="0"/>
            <w:noProof/>
            <w:sz w:val="22"/>
            <w:szCs w:val="22"/>
            <w:lang w:val="en-IN" w:eastAsia="en-IN"/>
          </w:rPr>
          <w:tab/>
        </w:r>
        <w:r w:rsidR="00D729ED" w:rsidRPr="008757FF">
          <w:rPr>
            <w:rStyle w:val="Hyperlink"/>
            <w:noProof/>
          </w:rPr>
          <w:t>Revision History</w:t>
        </w:r>
        <w:r w:rsidR="00D729ED">
          <w:rPr>
            <w:noProof/>
            <w:webHidden/>
          </w:rPr>
          <w:tab/>
        </w:r>
        <w:r w:rsidR="00D729ED">
          <w:rPr>
            <w:noProof/>
            <w:webHidden/>
          </w:rPr>
          <w:fldChar w:fldCharType="begin"/>
        </w:r>
        <w:r w:rsidR="00D729ED">
          <w:rPr>
            <w:noProof/>
            <w:webHidden/>
          </w:rPr>
          <w:instrText xml:space="preserve"> PAGEREF _Toc527119284 \h </w:instrText>
        </w:r>
        <w:r w:rsidR="00D729ED">
          <w:rPr>
            <w:noProof/>
            <w:webHidden/>
          </w:rPr>
        </w:r>
        <w:r w:rsidR="00D729ED">
          <w:rPr>
            <w:noProof/>
            <w:webHidden/>
          </w:rPr>
          <w:fldChar w:fldCharType="separate"/>
        </w:r>
        <w:r w:rsidR="00D729ED">
          <w:rPr>
            <w:noProof/>
            <w:webHidden/>
          </w:rPr>
          <w:t>5</w:t>
        </w:r>
        <w:r w:rsidR="00D729ED">
          <w:rPr>
            <w:noProof/>
            <w:webHidden/>
          </w:rPr>
          <w:fldChar w:fldCharType="end"/>
        </w:r>
      </w:hyperlink>
    </w:p>
    <w:p w14:paraId="096E3A6D" w14:textId="73C828A2" w:rsidR="0020622A" w:rsidRPr="00194B2A" w:rsidRDefault="0020622A" w:rsidP="00CC0260">
      <w:pPr>
        <w:rPr>
          <w:rStyle w:val="SubtleEmphasis"/>
        </w:rPr>
      </w:pPr>
      <w:r w:rsidRPr="004F6FFE">
        <w:rPr>
          <w:rStyle w:val="SubtleEmphasis"/>
          <w:rFonts w:cs="Calibri"/>
        </w:rPr>
        <w:fldChar w:fldCharType="end"/>
      </w:r>
    </w:p>
    <w:p w14:paraId="64C414C7" w14:textId="77777777" w:rsidR="0020622A" w:rsidRDefault="0020622A" w:rsidP="00CC0260">
      <w:pPr>
        <w:rPr>
          <w:rStyle w:val="SubtleEmphasis"/>
        </w:rPr>
      </w:pPr>
    </w:p>
    <w:p w14:paraId="515E0470" w14:textId="77777777" w:rsidR="0020622A" w:rsidRDefault="0020622A" w:rsidP="00CC0260">
      <w:pPr>
        <w:rPr>
          <w:rStyle w:val="SubtleEmphasis"/>
        </w:rPr>
      </w:pPr>
    </w:p>
    <w:p w14:paraId="1EDD16FA" w14:textId="77777777" w:rsidR="0020622A" w:rsidRPr="00194B2A" w:rsidRDefault="0020622A" w:rsidP="00CC0260">
      <w:pPr>
        <w:rPr>
          <w:rStyle w:val="SubtleEmphasis"/>
        </w:rPr>
      </w:pPr>
    </w:p>
    <w:p w14:paraId="253AA69F" w14:textId="77777777" w:rsidR="00586E30" w:rsidRPr="00430731" w:rsidRDefault="00586E30" w:rsidP="00CC0260">
      <w:pPr>
        <w:ind w:left="353" w:firstLine="397"/>
      </w:pPr>
    </w:p>
    <w:p w14:paraId="0EDCC2D7" w14:textId="77777777" w:rsidR="0020622A" w:rsidRDefault="0020622A" w:rsidP="00406572">
      <w:pPr>
        <w:pStyle w:val="Heading1"/>
        <w:numPr>
          <w:ilvl w:val="0"/>
          <w:numId w:val="31"/>
        </w:numPr>
        <w:spacing w:before="0"/>
        <w:rPr>
          <w:u w:val="none"/>
        </w:rPr>
      </w:pPr>
      <w:bookmarkStart w:id="2" w:name="_Toc349578006"/>
      <w:bookmarkStart w:id="3" w:name="_Toc527119276"/>
      <w:r w:rsidRPr="004829C1">
        <w:rPr>
          <w:u w:val="none"/>
        </w:rPr>
        <w:t>References</w:t>
      </w:r>
      <w:bookmarkEnd w:id="2"/>
      <w:bookmarkEnd w:id="3"/>
    </w:p>
    <w:p w14:paraId="462B72D8" w14:textId="77777777" w:rsidR="0020622A" w:rsidRPr="00194B2A" w:rsidRDefault="0020622A" w:rsidP="00CC0260">
      <w:pPr>
        <w:pStyle w:val="BodyText"/>
        <w:spacing w:before="0"/>
      </w:pPr>
    </w:p>
    <w:tbl>
      <w:tblPr>
        <w:tblW w:w="0" w:type="auto"/>
        <w:tblInd w:w="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99"/>
        <w:gridCol w:w="4749"/>
      </w:tblGrid>
      <w:tr w:rsidR="0020622A" w:rsidRPr="003E4F41" w14:paraId="19F51367" w14:textId="77777777" w:rsidTr="00197628">
        <w:tc>
          <w:tcPr>
            <w:tcW w:w="4699" w:type="dxa"/>
            <w:shd w:val="clear" w:color="auto" w:fill="BFBFBF"/>
          </w:tcPr>
          <w:p w14:paraId="0BE19FEA" w14:textId="77777777" w:rsidR="0020622A" w:rsidRPr="003E4F41" w:rsidRDefault="0020622A" w:rsidP="003E4F41">
            <w:pPr>
              <w:pStyle w:val="Caption"/>
              <w:spacing w:before="0" w:after="0"/>
              <w:rPr>
                <w:rFonts w:ascii="Calibri" w:hAnsi="Calibri"/>
                <w:sz w:val="22"/>
                <w:szCs w:val="22"/>
              </w:rPr>
            </w:pPr>
            <w:r w:rsidRPr="003E4F41">
              <w:rPr>
                <w:rFonts w:ascii="Calibri" w:hAnsi="Calibri"/>
                <w:sz w:val="22"/>
                <w:szCs w:val="22"/>
              </w:rPr>
              <w:t>Reference Description</w:t>
            </w:r>
          </w:p>
        </w:tc>
        <w:tc>
          <w:tcPr>
            <w:tcW w:w="4749" w:type="dxa"/>
            <w:shd w:val="clear" w:color="auto" w:fill="BFBFBF"/>
          </w:tcPr>
          <w:p w14:paraId="69C08682" w14:textId="77777777" w:rsidR="0020622A" w:rsidRPr="003E4F41" w:rsidRDefault="0020622A" w:rsidP="003E4F41">
            <w:pPr>
              <w:pStyle w:val="Caption"/>
              <w:spacing w:before="0" w:after="0"/>
              <w:rPr>
                <w:rFonts w:ascii="Calibri" w:hAnsi="Calibri"/>
                <w:sz w:val="22"/>
                <w:szCs w:val="22"/>
              </w:rPr>
            </w:pPr>
            <w:r w:rsidRPr="003E4F41">
              <w:rPr>
                <w:rFonts w:ascii="Calibri" w:hAnsi="Calibri"/>
                <w:sz w:val="22"/>
                <w:szCs w:val="22"/>
              </w:rPr>
              <w:t>Reference Documents</w:t>
            </w:r>
          </w:p>
        </w:tc>
      </w:tr>
      <w:tr w:rsidR="0020622A" w14:paraId="645ADF22" w14:textId="77777777" w:rsidTr="00197628">
        <w:tc>
          <w:tcPr>
            <w:tcW w:w="4699" w:type="dxa"/>
          </w:tcPr>
          <w:p w14:paraId="69F618A7" w14:textId="77777777" w:rsidR="0020622A" w:rsidRPr="00BA7EE9" w:rsidRDefault="0020622A" w:rsidP="00BA7EE9">
            <w:pPr>
              <w:pStyle w:val="BodyText"/>
              <w:spacing w:before="0"/>
              <w:rPr>
                <w:rFonts w:cs="Arial"/>
                <w:szCs w:val="22"/>
              </w:rPr>
            </w:pPr>
            <w:r w:rsidRPr="00FD4279">
              <w:rPr>
                <w:rFonts w:cs="Arial"/>
                <w:bCs/>
                <w:color w:val="333333"/>
                <w:sz w:val="20"/>
                <w:lang w:eastAsia="en-GB"/>
              </w:rPr>
              <w:t>Requirement Document (FRS)</w:t>
            </w:r>
          </w:p>
        </w:tc>
        <w:bookmarkStart w:id="4" w:name="_MON_1600851481"/>
        <w:bookmarkEnd w:id="4"/>
        <w:tc>
          <w:tcPr>
            <w:tcW w:w="4749" w:type="dxa"/>
          </w:tcPr>
          <w:p w14:paraId="211CAE63" w14:textId="45368C8A" w:rsidR="0020622A" w:rsidRPr="00BA7EE9" w:rsidRDefault="00F81506" w:rsidP="00BA7EE9">
            <w:pPr>
              <w:pStyle w:val="BodyText"/>
              <w:spacing w:before="0"/>
              <w:rPr>
                <w:rFonts w:cs="Arial"/>
                <w:szCs w:val="22"/>
              </w:rPr>
            </w:pPr>
            <w:r>
              <w:rPr>
                <w:rFonts w:cs="Arial"/>
                <w:szCs w:val="22"/>
              </w:rPr>
              <w:object w:dxaOrig="1536" w:dyaOrig="992" w14:anchorId="58BA6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6pt;height:49.55pt" o:ole="">
                  <v:imagedata r:id="rId11" o:title=""/>
                </v:shape>
                <o:OLEObject Type="Embed" ProgID="Word.Document.12" ShapeID="_x0000_i1025" DrawAspect="Icon" ObjectID="_1601298602" r:id="rId12">
                  <o:FieldCodes>\s</o:FieldCodes>
                </o:OLEObject>
              </w:object>
            </w:r>
          </w:p>
        </w:tc>
      </w:tr>
      <w:tr w:rsidR="009A2107" w14:paraId="16969BB9" w14:textId="77777777" w:rsidTr="00197628">
        <w:tc>
          <w:tcPr>
            <w:tcW w:w="4699" w:type="dxa"/>
          </w:tcPr>
          <w:p w14:paraId="20485A7F" w14:textId="59667CE4" w:rsidR="009A2107" w:rsidRPr="00FD4279" w:rsidRDefault="009A2107" w:rsidP="00BA7EE9">
            <w:pPr>
              <w:pStyle w:val="BodyText"/>
              <w:spacing w:before="0"/>
              <w:rPr>
                <w:rFonts w:cs="Arial"/>
                <w:bCs/>
                <w:color w:val="333333"/>
                <w:sz w:val="20"/>
                <w:lang w:eastAsia="en-GB"/>
              </w:rPr>
            </w:pPr>
          </w:p>
        </w:tc>
        <w:tc>
          <w:tcPr>
            <w:tcW w:w="4749" w:type="dxa"/>
          </w:tcPr>
          <w:p w14:paraId="12C47A5A" w14:textId="76F5CD35" w:rsidR="009A2107" w:rsidRDefault="009A2107" w:rsidP="00BA7EE9">
            <w:pPr>
              <w:pStyle w:val="BodyText"/>
              <w:spacing w:before="0"/>
              <w:rPr>
                <w:rFonts w:cs="Arial"/>
                <w:szCs w:val="22"/>
              </w:rPr>
            </w:pPr>
          </w:p>
        </w:tc>
      </w:tr>
      <w:tr w:rsidR="00E05190" w14:paraId="5E52D56D" w14:textId="77777777" w:rsidTr="00197628">
        <w:tc>
          <w:tcPr>
            <w:tcW w:w="4699" w:type="dxa"/>
          </w:tcPr>
          <w:p w14:paraId="011CD99B" w14:textId="4BD22679" w:rsidR="00E05190" w:rsidRPr="00FD4279" w:rsidRDefault="00E05190" w:rsidP="00BA7EE9">
            <w:pPr>
              <w:pStyle w:val="BodyText"/>
              <w:spacing w:before="0"/>
              <w:rPr>
                <w:rFonts w:cs="Arial"/>
                <w:bCs/>
                <w:color w:val="333333"/>
                <w:sz w:val="20"/>
                <w:lang w:eastAsia="en-GB"/>
              </w:rPr>
            </w:pPr>
          </w:p>
        </w:tc>
        <w:tc>
          <w:tcPr>
            <w:tcW w:w="4749" w:type="dxa"/>
          </w:tcPr>
          <w:p w14:paraId="4AD4BC91" w14:textId="7DF55570" w:rsidR="00E05190" w:rsidRDefault="00E05190" w:rsidP="00BA7EE9">
            <w:pPr>
              <w:pStyle w:val="BodyText"/>
              <w:spacing w:before="0"/>
              <w:rPr>
                <w:rFonts w:cs="Arial"/>
                <w:szCs w:val="22"/>
              </w:rPr>
            </w:pPr>
          </w:p>
        </w:tc>
      </w:tr>
    </w:tbl>
    <w:p w14:paraId="43D4EE09" w14:textId="77777777" w:rsidR="0020622A" w:rsidRDefault="0020622A" w:rsidP="00CC0260"/>
    <w:p w14:paraId="5ABCBA0B" w14:textId="77777777" w:rsidR="0020622A" w:rsidRPr="00430731" w:rsidRDefault="0020622A" w:rsidP="00CC0260">
      <w:r>
        <w:tab/>
      </w:r>
      <w:r>
        <w:tab/>
      </w:r>
    </w:p>
    <w:p w14:paraId="153A0B9E" w14:textId="77777777" w:rsidR="0020622A" w:rsidRDefault="0020622A" w:rsidP="00406572">
      <w:pPr>
        <w:pStyle w:val="Heading1"/>
        <w:numPr>
          <w:ilvl w:val="0"/>
          <w:numId w:val="31"/>
        </w:numPr>
        <w:spacing w:before="0"/>
        <w:rPr>
          <w:u w:val="none"/>
        </w:rPr>
      </w:pPr>
      <w:bookmarkStart w:id="5" w:name="_Toc349578007"/>
      <w:bookmarkStart w:id="6" w:name="_Toc527119277"/>
      <w:r>
        <w:rPr>
          <w:u w:val="none"/>
        </w:rPr>
        <w:t>Dependencies</w:t>
      </w:r>
      <w:bookmarkEnd w:id="5"/>
      <w:bookmarkEnd w:id="6"/>
      <w:r>
        <w:rPr>
          <w:u w:val="none"/>
        </w:rPr>
        <w:t xml:space="preserve"> </w:t>
      </w:r>
    </w:p>
    <w:p w14:paraId="6EDC7B25" w14:textId="77777777" w:rsidR="0020622A" w:rsidRPr="00194B2A" w:rsidRDefault="0020622A" w:rsidP="00CC0260">
      <w:pPr>
        <w:pStyle w:val="BodyText"/>
        <w:spacing w:before="0"/>
      </w:pPr>
    </w:p>
    <w:tbl>
      <w:tblPr>
        <w:tblW w:w="0" w:type="auto"/>
        <w:tblInd w:w="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735"/>
        <w:gridCol w:w="4713"/>
      </w:tblGrid>
      <w:tr w:rsidR="0020622A" w:rsidRPr="003E4F41" w14:paraId="6189E486" w14:textId="77777777" w:rsidTr="009449DD">
        <w:tc>
          <w:tcPr>
            <w:tcW w:w="4735" w:type="dxa"/>
            <w:shd w:val="clear" w:color="auto" w:fill="BFBFBF"/>
          </w:tcPr>
          <w:p w14:paraId="1B6D36FA" w14:textId="77777777" w:rsidR="0020622A" w:rsidRPr="003E4F41" w:rsidRDefault="0020622A" w:rsidP="003E4F41">
            <w:pPr>
              <w:pStyle w:val="Caption"/>
              <w:spacing w:before="0" w:after="0"/>
              <w:rPr>
                <w:rFonts w:ascii="Calibri" w:hAnsi="Calibri"/>
                <w:sz w:val="22"/>
                <w:szCs w:val="22"/>
              </w:rPr>
            </w:pPr>
            <w:r w:rsidRPr="003E4F41">
              <w:rPr>
                <w:rFonts w:ascii="Calibri" w:hAnsi="Calibri"/>
                <w:sz w:val="22"/>
                <w:szCs w:val="22"/>
              </w:rPr>
              <w:t>Dependencies</w:t>
            </w:r>
          </w:p>
        </w:tc>
        <w:tc>
          <w:tcPr>
            <w:tcW w:w="4713" w:type="dxa"/>
            <w:shd w:val="clear" w:color="auto" w:fill="BFBFBF"/>
          </w:tcPr>
          <w:p w14:paraId="47E2C41A" w14:textId="77777777" w:rsidR="0020622A" w:rsidRPr="003E4F41" w:rsidRDefault="0020622A" w:rsidP="003E4F41">
            <w:pPr>
              <w:pStyle w:val="Caption"/>
              <w:spacing w:before="0" w:after="0"/>
              <w:rPr>
                <w:rFonts w:ascii="Calibri" w:hAnsi="Calibri"/>
                <w:sz w:val="22"/>
                <w:szCs w:val="22"/>
              </w:rPr>
            </w:pPr>
            <w:r w:rsidRPr="003E4F41">
              <w:rPr>
                <w:rFonts w:ascii="Calibri" w:hAnsi="Calibri"/>
                <w:sz w:val="22"/>
                <w:szCs w:val="22"/>
              </w:rPr>
              <w:t>Impact</w:t>
            </w:r>
          </w:p>
        </w:tc>
      </w:tr>
      <w:tr w:rsidR="00017636" w14:paraId="6B614C15" w14:textId="77777777" w:rsidTr="009449DD">
        <w:tc>
          <w:tcPr>
            <w:tcW w:w="4735" w:type="dxa"/>
          </w:tcPr>
          <w:p w14:paraId="0210C2AC" w14:textId="4E177DD7" w:rsidR="00017636" w:rsidRPr="00115284" w:rsidRDefault="005F0885" w:rsidP="005F0885">
            <w:pPr>
              <w:pStyle w:val="BodyText"/>
              <w:spacing w:before="0"/>
              <w:jc w:val="left"/>
              <w:rPr>
                <w:sz w:val="20"/>
              </w:rPr>
            </w:pPr>
            <w:r>
              <w:rPr>
                <w:sz w:val="20"/>
              </w:rPr>
              <w:t xml:space="preserve">Need values which SAG will be sending to SCRM while creating enquiry SR. </w:t>
            </w:r>
          </w:p>
        </w:tc>
        <w:tc>
          <w:tcPr>
            <w:tcW w:w="4713" w:type="dxa"/>
          </w:tcPr>
          <w:p w14:paraId="5808F9BA" w14:textId="3F5506E0" w:rsidR="00017636" w:rsidRPr="00115284" w:rsidRDefault="00017636" w:rsidP="00017636">
            <w:pPr>
              <w:pStyle w:val="BodyText"/>
              <w:spacing w:before="0"/>
              <w:rPr>
                <w:sz w:val="20"/>
              </w:rPr>
            </w:pPr>
          </w:p>
        </w:tc>
      </w:tr>
      <w:tr w:rsidR="00017636" w14:paraId="7AEE431A" w14:textId="77777777" w:rsidTr="009449DD">
        <w:tc>
          <w:tcPr>
            <w:tcW w:w="4735" w:type="dxa"/>
          </w:tcPr>
          <w:p w14:paraId="0B230AB6" w14:textId="31B08930" w:rsidR="00017636" w:rsidRDefault="00FC0D78" w:rsidP="00017636">
            <w:pPr>
              <w:pStyle w:val="BodyText"/>
              <w:spacing w:before="0"/>
              <w:jc w:val="left"/>
              <w:rPr>
                <w:sz w:val="20"/>
              </w:rPr>
            </w:pPr>
            <w:r>
              <w:rPr>
                <w:sz w:val="20"/>
              </w:rPr>
              <w:t xml:space="preserve">ODS team need to send feed to DWH. Hence need IBM to tell us what fields they need from us. </w:t>
            </w:r>
            <w:bookmarkStart w:id="7" w:name="_GoBack"/>
            <w:bookmarkEnd w:id="7"/>
          </w:p>
        </w:tc>
        <w:tc>
          <w:tcPr>
            <w:tcW w:w="4713" w:type="dxa"/>
          </w:tcPr>
          <w:p w14:paraId="5A5E9E5D" w14:textId="77777777" w:rsidR="00017636" w:rsidRPr="00115284" w:rsidRDefault="00017636" w:rsidP="00017636">
            <w:pPr>
              <w:pStyle w:val="BodyText"/>
              <w:spacing w:before="0"/>
              <w:rPr>
                <w:sz w:val="20"/>
              </w:rPr>
            </w:pPr>
          </w:p>
        </w:tc>
      </w:tr>
      <w:tr w:rsidR="00017636" w14:paraId="183B4D19" w14:textId="77777777" w:rsidTr="009449DD">
        <w:tc>
          <w:tcPr>
            <w:tcW w:w="4735" w:type="dxa"/>
          </w:tcPr>
          <w:p w14:paraId="3D1EA0D5" w14:textId="1B51F52B" w:rsidR="00017636" w:rsidRDefault="00017636" w:rsidP="00017636">
            <w:pPr>
              <w:pStyle w:val="BodyText"/>
              <w:spacing w:before="0"/>
              <w:jc w:val="left"/>
              <w:rPr>
                <w:sz w:val="20"/>
              </w:rPr>
            </w:pPr>
          </w:p>
        </w:tc>
        <w:tc>
          <w:tcPr>
            <w:tcW w:w="4713" w:type="dxa"/>
          </w:tcPr>
          <w:p w14:paraId="5B0CE1B2" w14:textId="77777777" w:rsidR="00017636" w:rsidRPr="00115284" w:rsidRDefault="00017636" w:rsidP="00017636">
            <w:pPr>
              <w:pStyle w:val="BodyText"/>
              <w:spacing w:before="0"/>
              <w:rPr>
                <w:sz w:val="20"/>
              </w:rPr>
            </w:pPr>
          </w:p>
        </w:tc>
      </w:tr>
    </w:tbl>
    <w:p w14:paraId="0045C93D" w14:textId="77777777" w:rsidR="0020622A" w:rsidRPr="00194B2A" w:rsidRDefault="0020622A" w:rsidP="00CC0260">
      <w:pPr>
        <w:pStyle w:val="BodyText"/>
        <w:spacing w:before="0"/>
      </w:pPr>
    </w:p>
    <w:p w14:paraId="1045D658" w14:textId="77777777" w:rsidR="0020622A" w:rsidRDefault="0020622A" w:rsidP="00CC0260"/>
    <w:p w14:paraId="623CB5C0" w14:textId="77777777" w:rsidR="0020622A" w:rsidRDefault="0020622A" w:rsidP="00CC0260"/>
    <w:p w14:paraId="4E156F68" w14:textId="7ADD3CD2" w:rsidR="0020622A" w:rsidRPr="006A3DB1" w:rsidRDefault="000D2336" w:rsidP="00406572">
      <w:pPr>
        <w:pStyle w:val="Heading1"/>
        <w:numPr>
          <w:ilvl w:val="0"/>
          <w:numId w:val="31"/>
        </w:numPr>
        <w:spacing w:before="0"/>
        <w:rPr>
          <w:u w:val="none"/>
        </w:rPr>
      </w:pPr>
      <w:bookmarkStart w:id="8" w:name="_Toc349578008"/>
      <w:r>
        <w:rPr>
          <w:u w:val="none"/>
        </w:rPr>
        <w:br w:type="page"/>
      </w:r>
      <w:bookmarkStart w:id="9" w:name="_Toc527119278"/>
      <w:r w:rsidR="0020622A">
        <w:rPr>
          <w:u w:val="none"/>
        </w:rPr>
        <w:lastRenderedPageBreak/>
        <w:t>Proposed solution</w:t>
      </w:r>
      <w:bookmarkEnd w:id="9"/>
      <w:r w:rsidR="0020622A">
        <w:rPr>
          <w:u w:val="none"/>
        </w:rPr>
        <w:t xml:space="preserve"> </w:t>
      </w:r>
      <w:bookmarkEnd w:id="8"/>
    </w:p>
    <w:p w14:paraId="7F965C3E" w14:textId="73768D29" w:rsidR="00DD2348" w:rsidRPr="004F3DCB" w:rsidRDefault="0061404A" w:rsidP="006D4C81">
      <w:pPr>
        <w:pStyle w:val="Heading1"/>
        <w:numPr>
          <w:ilvl w:val="1"/>
          <w:numId w:val="34"/>
        </w:numPr>
        <w:spacing w:before="0"/>
        <w:rPr>
          <w:u w:val="none"/>
        </w:rPr>
      </w:pPr>
      <w:bookmarkStart w:id="10" w:name="_Toc526526974"/>
      <w:bookmarkStart w:id="11" w:name="_Toc527119279"/>
      <w:r w:rsidRPr="001D3DDD">
        <w:rPr>
          <w:rFonts w:asciiTheme="minorHAnsi" w:hAnsiTheme="minorHAnsi" w:cstheme="minorHAnsi"/>
          <w:color w:val="000000" w:themeColor="text1"/>
        </w:rPr>
        <w:t xml:space="preserve">BR0001— </w:t>
      </w:r>
      <w:r>
        <w:rPr>
          <w:rFonts w:asciiTheme="minorHAnsi" w:hAnsiTheme="minorHAnsi" w:cstheme="minorHAnsi"/>
          <w:color w:val="000000" w:themeColor="text1"/>
        </w:rPr>
        <w:t>SMS Intimation to RM on Port out request</w:t>
      </w:r>
      <w:bookmarkEnd w:id="10"/>
      <w:bookmarkEnd w:id="11"/>
    </w:p>
    <w:p w14:paraId="09399A7B" w14:textId="6DE2A658" w:rsidR="00DC3E7C" w:rsidRPr="00AD76B8" w:rsidRDefault="00AD76B8" w:rsidP="00A36F7D">
      <w:pPr>
        <w:pStyle w:val="BodyText"/>
        <w:numPr>
          <w:ilvl w:val="0"/>
          <w:numId w:val="36"/>
        </w:numPr>
      </w:pPr>
      <w:r w:rsidRPr="00AD76B8">
        <w:t xml:space="preserve">There is an existing SMS which is sent to RM which is triggered as part of below mentioned SR </w:t>
      </w:r>
    </w:p>
    <w:p w14:paraId="5668734B" w14:textId="56958A6B" w:rsidR="004F3DCB" w:rsidRDefault="00DC3E7C" w:rsidP="0061404A">
      <w:pPr>
        <w:pStyle w:val="ListParagraph"/>
        <w:numPr>
          <w:ilvl w:val="1"/>
          <w:numId w:val="36"/>
        </w:numPr>
        <w:contextualSpacing w:val="0"/>
        <w:jc w:val="left"/>
      </w:pPr>
      <w:r>
        <w:t xml:space="preserve">Type: </w:t>
      </w:r>
      <w:r w:rsidR="00AD76B8">
        <w:t xml:space="preserve">Service Disconnection </w:t>
      </w:r>
    </w:p>
    <w:p w14:paraId="19DB2771" w14:textId="2C6C0520" w:rsidR="00AD76B8" w:rsidRDefault="00AD76B8" w:rsidP="0061404A">
      <w:pPr>
        <w:pStyle w:val="ListParagraph"/>
        <w:numPr>
          <w:ilvl w:val="1"/>
          <w:numId w:val="36"/>
        </w:numPr>
        <w:contextualSpacing w:val="0"/>
        <w:jc w:val="left"/>
      </w:pPr>
      <w:r>
        <w:t xml:space="preserve">Sub Type: Port Out </w:t>
      </w:r>
    </w:p>
    <w:p w14:paraId="470D5C9D" w14:textId="20E81F5C" w:rsidR="00AD76B8" w:rsidRDefault="00AD76B8" w:rsidP="0061404A">
      <w:pPr>
        <w:pStyle w:val="ListParagraph"/>
        <w:numPr>
          <w:ilvl w:val="1"/>
          <w:numId w:val="36"/>
        </w:numPr>
        <w:contextualSpacing w:val="0"/>
        <w:jc w:val="left"/>
      </w:pPr>
      <w:r>
        <w:t xml:space="preserve">Sub </w:t>
      </w:r>
      <w:proofErr w:type="spellStart"/>
      <w:r>
        <w:t>Sub</w:t>
      </w:r>
      <w:proofErr w:type="spellEnd"/>
      <w:r>
        <w:t xml:space="preserve"> Type: UPC</w:t>
      </w:r>
    </w:p>
    <w:p w14:paraId="5A1BBBE7" w14:textId="71C475AF" w:rsidR="0061404A" w:rsidRPr="00AD76B8" w:rsidRDefault="00AD76B8" w:rsidP="00AD76B8">
      <w:pPr>
        <w:pStyle w:val="BodyText"/>
        <w:numPr>
          <w:ilvl w:val="0"/>
          <w:numId w:val="36"/>
        </w:numPr>
      </w:pPr>
      <w:r>
        <w:t xml:space="preserve">The existing SMS verbiage is as mentioned below: </w:t>
      </w:r>
      <w:r>
        <w:rPr>
          <w:sz w:val="20"/>
        </w:rPr>
        <w:t xml:space="preserve">Hello! Request has been raised by your customer [Service Request.TM Contact First Name] [Service Request.TM Contact Last Name] with Vodafone no. [Service </w:t>
      </w:r>
      <w:proofErr w:type="spellStart"/>
      <w:r>
        <w:rPr>
          <w:sz w:val="20"/>
        </w:rPr>
        <w:t>Request.MSISDN</w:t>
      </w:r>
      <w:proofErr w:type="spellEnd"/>
      <w:r>
        <w:rPr>
          <w:sz w:val="20"/>
        </w:rPr>
        <w:t xml:space="preserve">] under Type: [Service </w:t>
      </w:r>
      <w:proofErr w:type="spellStart"/>
      <w:r>
        <w:rPr>
          <w:sz w:val="20"/>
        </w:rPr>
        <w:t>Request.INS</w:t>
      </w:r>
      <w:proofErr w:type="spellEnd"/>
      <w:r>
        <w:rPr>
          <w:sz w:val="20"/>
        </w:rPr>
        <w:t xml:space="preserve"> Product], </w:t>
      </w:r>
      <w:proofErr w:type="spellStart"/>
      <w:r>
        <w:rPr>
          <w:sz w:val="20"/>
        </w:rPr>
        <w:t>SubType</w:t>
      </w:r>
      <w:proofErr w:type="spellEnd"/>
      <w:r>
        <w:rPr>
          <w:sz w:val="20"/>
        </w:rPr>
        <w:t xml:space="preserve">: [Service </w:t>
      </w:r>
      <w:proofErr w:type="spellStart"/>
      <w:r>
        <w:rPr>
          <w:sz w:val="20"/>
        </w:rPr>
        <w:t>Request.INS</w:t>
      </w:r>
      <w:proofErr w:type="spellEnd"/>
      <w:r>
        <w:rPr>
          <w:sz w:val="20"/>
        </w:rPr>
        <w:t xml:space="preserve"> Area], </w:t>
      </w:r>
      <w:proofErr w:type="spellStart"/>
      <w:r>
        <w:rPr>
          <w:sz w:val="20"/>
        </w:rPr>
        <w:t>SubSubType</w:t>
      </w:r>
      <w:proofErr w:type="spellEnd"/>
      <w:r>
        <w:rPr>
          <w:sz w:val="20"/>
        </w:rPr>
        <w:t xml:space="preserve">: [Service </w:t>
      </w:r>
      <w:proofErr w:type="spellStart"/>
      <w:r>
        <w:rPr>
          <w:sz w:val="20"/>
        </w:rPr>
        <w:t>Request.INS</w:t>
      </w:r>
      <w:proofErr w:type="spellEnd"/>
      <w:r>
        <w:rPr>
          <w:sz w:val="20"/>
        </w:rPr>
        <w:t xml:space="preserve"> Sub-Area], Ticket Type: [Service </w:t>
      </w:r>
      <w:proofErr w:type="spellStart"/>
      <w:r>
        <w:rPr>
          <w:sz w:val="20"/>
        </w:rPr>
        <w:t>Request.Ticket</w:t>
      </w:r>
      <w:proofErr w:type="spellEnd"/>
      <w:r>
        <w:rPr>
          <w:sz w:val="20"/>
        </w:rPr>
        <w:t xml:space="preserve"> Type]: SR </w:t>
      </w:r>
      <w:proofErr w:type="spellStart"/>
      <w:r>
        <w:rPr>
          <w:sz w:val="20"/>
        </w:rPr>
        <w:t>Num</w:t>
      </w:r>
      <w:proofErr w:type="spellEnd"/>
      <w:r>
        <w:rPr>
          <w:sz w:val="20"/>
        </w:rPr>
        <w:t>: [Service Request.SR Number]. Kindly get in touch with customer for any further support. Happy to help!</w:t>
      </w:r>
    </w:p>
    <w:p w14:paraId="18E3B622" w14:textId="344E97F8" w:rsidR="00AD76B8" w:rsidRPr="00AD76B8" w:rsidRDefault="00AD76B8" w:rsidP="00AD76B8">
      <w:pPr>
        <w:pStyle w:val="BodyText"/>
        <w:numPr>
          <w:ilvl w:val="0"/>
          <w:numId w:val="36"/>
        </w:numPr>
      </w:pPr>
      <w:r w:rsidRPr="00AD76B8">
        <w:t xml:space="preserve">The New SMS verbiage as part of this demand is as mentioned below: ““Hello, we have received a Port out request from &lt;Subscriber name&gt;, &lt;Customer segment&gt;, &lt;Mobile number&gt;. </w:t>
      </w:r>
      <w:proofErr w:type="spellStart"/>
      <w:r w:rsidRPr="00AD76B8">
        <w:t>Pls</w:t>
      </w:r>
      <w:proofErr w:type="spellEnd"/>
      <w:r w:rsidRPr="00AD76B8">
        <w:t xml:space="preserve"> initiate urgent action at your end.”</w:t>
      </w:r>
    </w:p>
    <w:p w14:paraId="4628E2AE" w14:textId="089D30B7" w:rsidR="00AD76B8" w:rsidRPr="00AD76B8" w:rsidRDefault="00AD76B8" w:rsidP="00AD76B8">
      <w:pPr>
        <w:pStyle w:val="BodyText"/>
        <w:numPr>
          <w:ilvl w:val="0"/>
          <w:numId w:val="36"/>
        </w:numPr>
      </w:pPr>
      <w:r w:rsidRPr="00AD76B8">
        <w:t xml:space="preserve">The SR </w:t>
      </w:r>
      <w:r w:rsidR="00051B20">
        <w:t>c</w:t>
      </w:r>
      <w:r w:rsidRPr="00AD76B8">
        <w:t>lassification</w:t>
      </w:r>
      <w:r w:rsidR="00051B20">
        <w:t xml:space="preserve"> for SMS notification to RM</w:t>
      </w:r>
      <w:r w:rsidRPr="00AD76B8">
        <w:t xml:space="preserve"> </w:t>
      </w:r>
      <w:r w:rsidR="00051B20">
        <w:t xml:space="preserve">will </w:t>
      </w:r>
      <w:r w:rsidRPr="00AD76B8">
        <w:t xml:space="preserve">be updated to take into consideration above mentioned new verbiage. </w:t>
      </w:r>
    </w:p>
    <w:p w14:paraId="13BA1779" w14:textId="638D5A34" w:rsidR="00AD76B8" w:rsidRDefault="00AD76B8" w:rsidP="00AD76B8">
      <w:pPr>
        <w:jc w:val="left"/>
      </w:pPr>
    </w:p>
    <w:p w14:paraId="40CA7095" w14:textId="77777777" w:rsidR="00AD76B8" w:rsidRDefault="00AD76B8" w:rsidP="00AD76B8">
      <w:pPr>
        <w:jc w:val="left"/>
      </w:pPr>
    </w:p>
    <w:p w14:paraId="66086FB6" w14:textId="39C5C2CC" w:rsidR="004F3DCB" w:rsidRPr="004F3DCB" w:rsidRDefault="0061404A" w:rsidP="004F3DCB">
      <w:pPr>
        <w:pStyle w:val="Heading1"/>
        <w:numPr>
          <w:ilvl w:val="1"/>
          <w:numId w:val="34"/>
        </w:numPr>
        <w:spacing w:before="0"/>
        <w:rPr>
          <w:u w:val="none"/>
        </w:rPr>
      </w:pPr>
      <w:bookmarkStart w:id="12" w:name="_Toc526526976"/>
      <w:bookmarkStart w:id="13" w:name="_Toc527119280"/>
      <w:r>
        <w:rPr>
          <w:rFonts w:asciiTheme="minorHAnsi" w:hAnsiTheme="minorHAnsi" w:cstheme="minorHAnsi"/>
          <w:color w:val="000000" w:themeColor="text1"/>
        </w:rPr>
        <w:t>BR0002</w:t>
      </w:r>
      <w:r w:rsidRPr="001D3DDD">
        <w:rPr>
          <w:rFonts w:asciiTheme="minorHAnsi" w:hAnsiTheme="minorHAnsi" w:cstheme="minorHAnsi"/>
          <w:color w:val="000000" w:themeColor="text1"/>
        </w:rPr>
        <w:t xml:space="preserve">— </w:t>
      </w:r>
      <w:r>
        <w:rPr>
          <w:rFonts w:asciiTheme="minorHAnsi" w:hAnsiTheme="minorHAnsi" w:cstheme="minorHAnsi"/>
          <w:color w:val="000000" w:themeColor="text1"/>
        </w:rPr>
        <w:t>SMS for reason of discontinuation</w:t>
      </w:r>
      <w:bookmarkEnd w:id="12"/>
      <w:bookmarkEnd w:id="13"/>
      <w:r w:rsidRPr="004F3DCB">
        <w:rPr>
          <w:u w:val="none"/>
        </w:rPr>
        <w:t xml:space="preserve"> </w:t>
      </w:r>
      <w:r w:rsidR="004F3DCB" w:rsidRPr="004F3DCB">
        <w:rPr>
          <w:u w:val="none"/>
        </w:rPr>
        <w:t xml:space="preserve"> </w:t>
      </w:r>
    </w:p>
    <w:p w14:paraId="53D05F01" w14:textId="7066CC38" w:rsidR="001D7D85" w:rsidRDefault="001D7D85" w:rsidP="00A36F7D">
      <w:pPr>
        <w:pStyle w:val="BodyText"/>
        <w:numPr>
          <w:ilvl w:val="0"/>
          <w:numId w:val="36"/>
        </w:numPr>
        <w:rPr>
          <w:rFonts w:cs="Arial"/>
          <w:sz w:val="20"/>
          <w:lang w:val="en-US"/>
        </w:rPr>
      </w:pPr>
      <w:r>
        <w:rPr>
          <w:rFonts w:cs="Arial"/>
          <w:sz w:val="20"/>
          <w:lang w:val="en-US"/>
        </w:rPr>
        <w:t xml:space="preserve">A new enquiry SR will be implemented with below mentioned details: </w:t>
      </w:r>
    </w:p>
    <w:p w14:paraId="7B4489DC" w14:textId="77777777" w:rsidR="00172FBD" w:rsidRPr="00F77215" w:rsidRDefault="00172FBD" w:rsidP="00172FBD">
      <w:pPr>
        <w:pStyle w:val="BodyText"/>
        <w:numPr>
          <w:ilvl w:val="1"/>
          <w:numId w:val="36"/>
        </w:numPr>
        <w:rPr>
          <w:rFonts w:cstheme="minorHAnsi"/>
          <w:bCs/>
          <w:color w:val="000000" w:themeColor="text1"/>
          <w:kern w:val="1"/>
          <w:sz w:val="19"/>
          <w:szCs w:val="19"/>
          <w:lang w:val="sv-SE" w:eastAsia="ar-SA"/>
        </w:rPr>
      </w:pPr>
      <w:r w:rsidRPr="00F77215">
        <w:rPr>
          <w:rFonts w:cstheme="minorHAnsi"/>
          <w:b/>
          <w:bCs/>
          <w:color w:val="000000" w:themeColor="text1"/>
          <w:kern w:val="1"/>
          <w:sz w:val="19"/>
          <w:szCs w:val="19"/>
          <w:lang w:val="sv-SE" w:eastAsia="ar-SA"/>
        </w:rPr>
        <w:t>SR Type</w:t>
      </w:r>
      <w:r w:rsidRPr="00F77215">
        <w:rPr>
          <w:rFonts w:cstheme="minorHAnsi"/>
          <w:bCs/>
          <w:color w:val="000000" w:themeColor="text1"/>
          <w:kern w:val="1"/>
          <w:sz w:val="19"/>
          <w:szCs w:val="19"/>
          <w:lang w:val="sv-SE" w:eastAsia="ar-SA"/>
        </w:rPr>
        <w:t>: Service Disconnection</w:t>
      </w:r>
    </w:p>
    <w:p w14:paraId="0F69BC14" w14:textId="77777777" w:rsidR="00172FBD" w:rsidRPr="00F77215" w:rsidRDefault="00172FBD" w:rsidP="00172FBD">
      <w:pPr>
        <w:pStyle w:val="BodyText"/>
        <w:numPr>
          <w:ilvl w:val="1"/>
          <w:numId w:val="36"/>
        </w:numPr>
        <w:rPr>
          <w:rFonts w:cstheme="minorHAnsi"/>
          <w:bCs/>
          <w:color w:val="000000" w:themeColor="text1"/>
          <w:kern w:val="1"/>
          <w:sz w:val="19"/>
          <w:szCs w:val="19"/>
          <w:lang w:val="sv-SE" w:eastAsia="ar-SA"/>
        </w:rPr>
      </w:pPr>
      <w:r w:rsidRPr="00F77215">
        <w:rPr>
          <w:rFonts w:cstheme="minorHAnsi"/>
          <w:b/>
          <w:bCs/>
          <w:color w:val="000000" w:themeColor="text1"/>
          <w:kern w:val="1"/>
          <w:sz w:val="19"/>
          <w:szCs w:val="19"/>
          <w:lang w:val="sv-SE" w:eastAsia="ar-SA"/>
        </w:rPr>
        <w:t>SR Sub-Type</w:t>
      </w:r>
      <w:r w:rsidRPr="00F77215">
        <w:rPr>
          <w:rFonts w:cstheme="minorHAnsi"/>
          <w:bCs/>
          <w:color w:val="000000" w:themeColor="text1"/>
          <w:kern w:val="1"/>
          <w:sz w:val="19"/>
          <w:szCs w:val="19"/>
          <w:lang w:val="sv-SE" w:eastAsia="ar-SA"/>
        </w:rPr>
        <w:t>: Voluntary</w:t>
      </w:r>
    </w:p>
    <w:p w14:paraId="41D9569A" w14:textId="6661082E" w:rsidR="001D7D85" w:rsidRPr="001D7D85" w:rsidRDefault="00172FBD" w:rsidP="00172FBD">
      <w:pPr>
        <w:pStyle w:val="BodyText"/>
        <w:numPr>
          <w:ilvl w:val="1"/>
          <w:numId w:val="36"/>
        </w:numPr>
        <w:rPr>
          <w:rFonts w:cs="Arial"/>
          <w:sz w:val="20"/>
          <w:lang w:val="en-US"/>
        </w:rPr>
      </w:pPr>
      <w:r w:rsidRPr="00F77215">
        <w:rPr>
          <w:rFonts w:cstheme="minorHAnsi"/>
          <w:b/>
          <w:bCs/>
          <w:color w:val="000000" w:themeColor="text1"/>
          <w:kern w:val="1"/>
          <w:sz w:val="19"/>
          <w:szCs w:val="19"/>
          <w:lang w:val="sv-SE" w:eastAsia="ar-SA"/>
        </w:rPr>
        <w:t>SR Sub-Sub-Type</w:t>
      </w:r>
      <w:r w:rsidRPr="00F77215">
        <w:rPr>
          <w:rFonts w:cstheme="minorHAnsi"/>
          <w:bCs/>
          <w:color w:val="000000" w:themeColor="text1"/>
          <w:kern w:val="1"/>
          <w:sz w:val="19"/>
          <w:szCs w:val="19"/>
          <w:lang w:val="sv-SE" w:eastAsia="ar-SA"/>
        </w:rPr>
        <w:t>: Disconnection Process</w:t>
      </w:r>
      <w:r w:rsidR="001D7D85">
        <w:rPr>
          <w:rFonts w:cs="Arial"/>
          <w:sz w:val="20"/>
          <w:lang w:val="en-US"/>
        </w:rPr>
        <w:t xml:space="preserve"> </w:t>
      </w:r>
    </w:p>
    <w:p w14:paraId="1A91FAD9" w14:textId="42BB5F26" w:rsidR="00172FBD" w:rsidRPr="00172FBD" w:rsidRDefault="00172FBD" w:rsidP="00A36F7D">
      <w:pPr>
        <w:pStyle w:val="BodyText"/>
        <w:numPr>
          <w:ilvl w:val="0"/>
          <w:numId w:val="36"/>
        </w:numPr>
        <w:rPr>
          <w:rFonts w:cs="Arial"/>
          <w:sz w:val="20"/>
          <w:lang w:val="en-US"/>
        </w:rPr>
      </w:pPr>
      <w:r>
        <w:rPr>
          <w:rFonts w:cs="Arial"/>
          <w:sz w:val="20"/>
          <w:lang w:val="en-US"/>
        </w:rPr>
        <w:t>There will be a DFF field to capture customer response (Reason For Disconnection)</w:t>
      </w:r>
    </w:p>
    <w:p w14:paraId="091B99EC" w14:textId="0DD312F6" w:rsidR="000C6E5B" w:rsidRPr="0038015C" w:rsidRDefault="001D7D85" w:rsidP="00A36F7D">
      <w:pPr>
        <w:pStyle w:val="BodyText"/>
        <w:numPr>
          <w:ilvl w:val="0"/>
          <w:numId w:val="36"/>
        </w:numPr>
        <w:rPr>
          <w:rFonts w:cs="Arial"/>
          <w:sz w:val="20"/>
          <w:lang w:val="en-US"/>
        </w:rPr>
      </w:pPr>
      <w:r>
        <w:rPr>
          <w:rFonts w:cs="Arial"/>
          <w:sz w:val="20"/>
        </w:rPr>
        <w:t xml:space="preserve">SAG will invoke SCRM’s </w:t>
      </w:r>
      <w:proofErr w:type="spellStart"/>
      <w:r>
        <w:rPr>
          <w:rFonts w:cs="Arial"/>
          <w:sz w:val="20"/>
        </w:rPr>
        <w:t>CreateSR</w:t>
      </w:r>
      <w:proofErr w:type="spellEnd"/>
      <w:r>
        <w:rPr>
          <w:rFonts w:cs="Arial"/>
          <w:sz w:val="20"/>
        </w:rPr>
        <w:t xml:space="preserve"> API</w:t>
      </w:r>
      <w:r w:rsidR="00847C86">
        <w:rPr>
          <w:rFonts w:cs="Arial"/>
          <w:sz w:val="20"/>
        </w:rPr>
        <w:t xml:space="preserve"> </w:t>
      </w:r>
      <w:r w:rsidR="00172FBD">
        <w:rPr>
          <w:rFonts w:cs="Arial"/>
          <w:sz w:val="20"/>
        </w:rPr>
        <w:t xml:space="preserve">to create above mentioned SR. </w:t>
      </w:r>
    </w:p>
    <w:p w14:paraId="758B2EB2" w14:textId="65451076" w:rsidR="0038015C" w:rsidRPr="00172FBD" w:rsidRDefault="0038015C" w:rsidP="00A36F7D">
      <w:pPr>
        <w:pStyle w:val="BodyText"/>
        <w:numPr>
          <w:ilvl w:val="0"/>
          <w:numId w:val="36"/>
        </w:numPr>
        <w:rPr>
          <w:rFonts w:cs="Arial"/>
          <w:sz w:val="20"/>
          <w:lang w:val="en-US"/>
        </w:rPr>
      </w:pPr>
      <w:r w:rsidRPr="00051B20">
        <w:rPr>
          <w:rFonts w:cs="Arial"/>
          <w:sz w:val="20"/>
          <w:lang w:val="en-US"/>
        </w:rPr>
        <w:t>SAG will have conversion logic. For e.g. if customer has responded “1” then SAG will convert it to “Better Tariffs” and send it ahead to SCRM.  SAG will call SCRM API “</w:t>
      </w:r>
      <w:proofErr w:type="spellStart"/>
      <w:r w:rsidRPr="00051B20">
        <w:rPr>
          <w:rFonts w:cs="Arial"/>
          <w:sz w:val="20"/>
          <w:lang w:val="en-US"/>
        </w:rPr>
        <w:t>CreateSR</w:t>
      </w:r>
      <w:proofErr w:type="spellEnd"/>
      <w:r w:rsidRPr="00051B20">
        <w:rPr>
          <w:rFonts w:cs="Arial"/>
          <w:sz w:val="20"/>
          <w:lang w:val="en-US"/>
        </w:rPr>
        <w:t>” to create Enquiry SR at SCRM end and send the converted text ahead to SCRM. Whatever value SAG will send ahead to SCRM same will be shown in the enquiry SR</w:t>
      </w:r>
    </w:p>
    <w:p w14:paraId="457F0C5A" w14:textId="207027F1" w:rsidR="00172FBD" w:rsidRDefault="00172FBD" w:rsidP="00A36F7D">
      <w:pPr>
        <w:pStyle w:val="BodyText"/>
        <w:numPr>
          <w:ilvl w:val="0"/>
          <w:numId w:val="36"/>
        </w:numPr>
        <w:rPr>
          <w:rFonts w:cs="Arial"/>
          <w:sz w:val="20"/>
          <w:lang w:val="en-US"/>
        </w:rPr>
      </w:pPr>
      <w:r>
        <w:rPr>
          <w:rFonts w:cs="Arial"/>
          <w:sz w:val="20"/>
          <w:lang w:val="en-US"/>
        </w:rPr>
        <w:t xml:space="preserve">The SR will be auto-created and auto closed at SCRM end. </w:t>
      </w:r>
    </w:p>
    <w:p w14:paraId="09B9077F" w14:textId="29358312" w:rsidR="00172FBD" w:rsidRPr="002B1624" w:rsidRDefault="00172FBD" w:rsidP="00A36F7D">
      <w:pPr>
        <w:pStyle w:val="BodyText"/>
        <w:numPr>
          <w:ilvl w:val="0"/>
          <w:numId w:val="36"/>
        </w:numPr>
        <w:rPr>
          <w:rFonts w:cs="Arial"/>
          <w:sz w:val="20"/>
          <w:lang w:val="en-US"/>
        </w:rPr>
      </w:pPr>
      <w:r>
        <w:rPr>
          <w:rFonts w:cs="Arial"/>
          <w:sz w:val="20"/>
          <w:lang w:val="en-US"/>
        </w:rPr>
        <w:t xml:space="preserve">Once created the SR will be available in Subscriber 360 degree view. </w:t>
      </w:r>
    </w:p>
    <w:p w14:paraId="4D401AC2" w14:textId="145DBA19" w:rsidR="00E953F6" w:rsidRDefault="0061404A" w:rsidP="006D4C81">
      <w:pPr>
        <w:pStyle w:val="Heading1"/>
        <w:numPr>
          <w:ilvl w:val="1"/>
          <w:numId w:val="34"/>
        </w:numPr>
        <w:jc w:val="left"/>
        <w:rPr>
          <w:u w:val="none"/>
          <w:lang w:val="en-US"/>
        </w:rPr>
      </w:pPr>
      <w:bookmarkStart w:id="14" w:name="_Toc526526979"/>
      <w:bookmarkStart w:id="15" w:name="_Toc527119281"/>
      <w:bookmarkStart w:id="16" w:name="_Toc521413136"/>
      <w:r w:rsidRPr="001D3DDD">
        <w:rPr>
          <w:rFonts w:asciiTheme="minorHAnsi" w:hAnsiTheme="minorHAnsi" w:cstheme="minorHAnsi"/>
          <w:color w:val="000000" w:themeColor="text1"/>
        </w:rPr>
        <w:t>B</w:t>
      </w:r>
      <w:r>
        <w:rPr>
          <w:rFonts w:asciiTheme="minorHAnsi" w:hAnsiTheme="minorHAnsi" w:cstheme="minorHAnsi"/>
          <w:color w:val="000000" w:themeColor="text1"/>
        </w:rPr>
        <w:t>R0003</w:t>
      </w:r>
      <w:r w:rsidRPr="001D3DDD">
        <w:rPr>
          <w:rFonts w:asciiTheme="minorHAnsi" w:hAnsiTheme="minorHAnsi" w:cstheme="minorHAnsi"/>
          <w:color w:val="000000" w:themeColor="text1"/>
        </w:rPr>
        <w:t xml:space="preserve">— </w:t>
      </w:r>
      <w:r>
        <w:rPr>
          <w:rFonts w:asciiTheme="minorHAnsi" w:hAnsiTheme="minorHAnsi" w:cstheme="minorHAnsi"/>
          <w:color w:val="000000" w:themeColor="text1"/>
        </w:rPr>
        <w:t>Reporting Requirement</w:t>
      </w:r>
      <w:bookmarkEnd w:id="14"/>
      <w:bookmarkEnd w:id="15"/>
      <w:r w:rsidRPr="00E953F6">
        <w:rPr>
          <w:u w:val="none"/>
          <w:lang w:val="en-US"/>
        </w:rPr>
        <w:t xml:space="preserve"> </w:t>
      </w:r>
      <w:bookmarkEnd w:id="16"/>
    </w:p>
    <w:p w14:paraId="73B30526" w14:textId="77777777" w:rsidR="0098449C" w:rsidRDefault="0098449C" w:rsidP="004D461A">
      <w:pPr>
        <w:pStyle w:val="BodyText"/>
        <w:numPr>
          <w:ilvl w:val="0"/>
          <w:numId w:val="36"/>
        </w:numPr>
        <w:rPr>
          <w:rFonts w:cs="Arial"/>
          <w:color w:val="000000"/>
          <w:szCs w:val="22"/>
          <w:lang w:val="en-IN"/>
        </w:rPr>
      </w:pPr>
      <w:r>
        <w:rPr>
          <w:rFonts w:cs="Arial"/>
          <w:color w:val="000000"/>
          <w:szCs w:val="22"/>
        </w:rPr>
        <w:t xml:space="preserve">Report Name: </w:t>
      </w:r>
      <w:r>
        <w:rPr>
          <w:rStyle w:val="Strong"/>
          <w:rFonts w:cs="Arial"/>
          <w:color w:val="000000"/>
          <w:szCs w:val="22"/>
          <w:bdr w:val="none" w:sz="0" w:space="0" w:color="auto" w:frame="1"/>
        </w:rPr>
        <w:t>Discontinuation Response Report</w:t>
      </w:r>
    </w:p>
    <w:p w14:paraId="35D97406" w14:textId="77777777" w:rsidR="0098449C" w:rsidRDefault="0098449C" w:rsidP="0098449C">
      <w:pPr>
        <w:pStyle w:val="NormalWeb"/>
        <w:wordWrap w:val="0"/>
        <w:spacing w:before="216" w:after="216"/>
        <w:ind w:left="1117"/>
        <w:textAlignment w:val="baseline"/>
        <w:rPr>
          <w:rFonts w:ascii="Arial" w:hAnsi="Arial" w:cs="Arial"/>
          <w:sz w:val="22"/>
          <w:szCs w:val="22"/>
        </w:rPr>
      </w:pPr>
      <w:r>
        <w:rPr>
          <w:rFonts w:ascii="Arial" w:hAnsi="Arial" w:cs="Arial"/>
          <w:sz w:val="22"/>
          <w:szCs w:val="22"/>
        </w:rPr>
        <w:t>Mode of Delivery: Online</w:t>
      </w:r>
    </w:p>
    <w:p w14:paraId="7244CF56" w14:textId="77777777" w:rsidR="0098449C" w:rsidRDefault="0098449C" w:rsidP="0098449C">
      <w:pPr>
        <w:pStyle w:val="NormalWeb"/>
        <w:wordWrap w:val="0"/>
        <w:spacing w:before="216" w:after="216"/>
        <w:ind w:left="1117"/>
        <w:textAlignment w:val="baseline"/>
        <w:rPr>
          <w:rFonts w:ascii="Arial" w:hAnsi="Arial" w:cs="Arial"/>
          <w:sz w:val="22"/>
          <w:szCs w:val="22"/>
        </w:rPr>
      </w:pPr>
      <w:r>
        <w:rPr>
          <w:rFonts w:ascii="Arial" w:hAnsi="Arial" w:cs="Arial"/>
          <w:sz w:val="22"/>
          <w:szCs w:val="22"/>
        </w:rPr>
        <w:t>Data availability:  NRT</w:t>
      </w:r>
    </w:p>
    <w:p w14:paraId="54D3092E" w14:textId="1E7E84F2" w:rsidR="0098449C" w:rsidRDefault="0098449C" w:rsidP="0098449C">
      <w:pPr>
        <w:pStyle w:val="NormalWeb"/>
        <w:wordWrap w:val="0"/>
        <w:spacing w:before="216" w:after="216"/>
        <w:ind w:left="1117"/>
        <w:textAlignment w:val="baseline"/>
        <w:rPr>
          <w:rFonts w:ascii="Arial" w:hAnsi="Arial" w:cs="Arial"/>
          <w:sz w:val="22"/>
          <w:szCs w:val="22"/>
        </w:rPr>
      </w:pPr>
      <w:r>
        <w:rPr>
          <w:rFonts w:ascii="Arial" w:hAnsi="Arial" w:cs="Arial"/>
          <w:sz w:val="22"/>
          <w:szCs w:val="22"/>
        </w:rPr>
        <w:t>Input Attributes:</w:t>
      </w:r>
    </w:p>
    <w:p w14:paraId="3F141C20" w14:textId="77777777" w:rsidR="0098449C" w:rsidRPr="0098449C" w:rsidRDefault="0098449C" w:rsidP="00ED7575">
      <w:pPr>
        <w:pStyle w:val="ListParagraph"/>
        <w:numPr>
          <w:ilvl w:val="0"/>
          <w:numId w:val="38"/>
        </w:numPr>
        <w:wordWrap w:val="0"/>
        <w:jc w:val="left"/>
        <w:textAlignment w:val="baseline"/>
        <w:rPr>
          <w:rFonts w:cs="Arial"/>
          <w:color w:val="000000"/>
          <w:szCs w:val="22"/>
        </w:rPr>
      </w:pPr>
      <w:r w:rsidRPr="0098449C">
        <w:rPr>
          <w:rFonts w:cs="Arial"/>
          <w:color w:val="000000"/>
          <w:szCs w:val="22"/>
        </w:rPr>
        <w:t>Circle</w:t>
      </w:r>
    </w:p>
    <w:p w14:paraId="0187DF7B" w14:textId="77777777" w:rsidR="0098449C" w:rsidRPr="0098449C" w:rsidRDefault="0098449C" w:rsidP="00ED7575">
      <w:pPr>
        <w:pStyle w:val="ListParagraph"/>
        <w:numPr>
          <w:ilvl w:val="0"/>
          <w:numId w:val="38"/>
        </w:numPr>
        <w:wordWrap w:val="0"/>
        <w:jc w:val="left"/>
        <w:textAlignment w:val="baseline"/>
        <w:rPr>
          <w:rFonts w:cs="Arial"/>
          <w:color w:val="000000"/>
          <w:szCs w:val="22"/>
        </w:rPr>
      </w:pPr>
      <w:r w:rsidRPr="0098449C">
        <w:rPr>
          <w:rFonts w:cs="Arial"/>
          <w:color w:val="000000"/>
          <w:szCs w:val="22"/>
        </w:rPr>
        <w:t>Date Range</w:t>
      </w:r>
    </w:p>
    <w:p w14:paraId="54951BB8" w14:textId="544F8F39" w:rsidR="0098449C" w:rsidRDefault="0098449C" w:rsidP="0098449C">
      <w:pPr>
        <w:pStyle w:val="NormalWeb"/>
        <w:wordWrap w:val="0"/>
        <w:spacing w:before="216" w:after="216"/>
        <w:ind w:left="1117"/>
        <w:textAlignment w:val="baseline"/>
        <w:rPr>
          <w:rFonts w:ascii="Arial" w:hAnsi="Arial" w:cs="Arial"/>
          <w:sz w:val="22"/>
          <w:szCs w:val="22"/>
        </w:rPr>
      </w:pPr>
      <w:r>
        <w:rPr>
          <w:rFonts w:ascii="Arial" w:hAnsi="Arial" w:cs="Arial"/>
          <w:sz w:val="22"/>
          <w:szCs w:val="22"/>
        </w:rPr>
        <w:lastRenderedPageBreak/>
        <w:t>Report Logic: Date &amp; time of response</w:t>
      </w:r>
      <w:proofErr w:type="gramStart"/>
      <w:r>
        <w:rPr>
          <w:rFonts w:ascii="Arial" w:hAnsi="Arial" w:cs="Arial"/>
          <w:sz w:val="22"/>
          <w:szCs w:val="22"/>
        </w:rPr>
        <w:t>  within</w:t>
      </w:r>
      <w:proofErr w:type="gramEnd"/>
      <w:r>
        <w:rPr>
          <w:rFonts w:ascii="Arial" w:hAnsi="Arial" w:cs="Arial"/>
          <w:sz w:val="22"/>
          <w:szCs w:val="22"/>
        </w:rPr>
        <w:t xml:space="preserve"> selected date range </w:t>
      </w:r>
    </w:p>
    <w:p w14:paraId="679CF87A" w14:textId="77777777" w:rsidR="004D461A" w:rsidRDefault="004D461A" w:rsidP="0098449C">
      <w:pPr>
        <w:pStyle w:val="NormalWeb"/>
        <w:wordWrap w:val="0"/>
        <w:spacing w:before="216" w:after="216"/>
        <w:ind w:left="1117"/>
        <w:textAlignment w:val="baseline"/>
        <w:rPr>
          <w:rFonts w:ascii="Arial" w:hAnsi="Arial" w:cs="Arial"/>
          <w:sz w:val="22"/>
          <w:szCs w:val="22"/>
        </w:rPr>
      </w:pPr>
    </w:p>
    <w:p w14:paraId="3C979E58" w14:textId="77777777" w:rsidR="004D461A" w:rsidRDefault="004D461A" w:rsidP="0098449C">
      <w:pPr>
        <w:pStyle w:val="NormalWeb"/>
        <w:wordWrap w:val="0"/>
        <w:spacing w:before="216" w:after="216"/>
        <w:ind w:left="1117"/>
        <w:textAlignment w:val="baseline"/>
        <w:rPr>
          <w:rFonts w:ascii="Arial" w:hAnsi="Arial" w:cs="Arial"/>
          <w:sz w:val="22"/>
          <w:szCs w:val="22"/>
        </w:rPr>
      </w:pPr>
    </w:p>
    <w:p w14:paraId="775537DC" w14:textId="4A79C56C" w:rsidR="0098449C" w:rsidRDefault="0098449C" w:rsidP="0098449C">
      <w:pPr>
        <w:pStyle w:val="NormalWeb"/>
        <w:wordWrap w:val="0"/>
        <w:spacing w:before="216" w:after="216"/>
        <w:ind w:left="1117"/>
        <w:textAlignment w:val="baseline"/>
        <w:rPr>
          <w:rFonts w:ascii="Arial" w:hAnsi="Arial" w:cs="Arial"/>
          <w:sz w:val="22"/>
          <w:szCs w:val="22"/>
        </w:rPr>
      </w:pPr>
      <w:r>
        <w:rPr>
          <w:rFonts w:ascii="Arial" w:hAnsi="Arial" w:cs="Arial"/>
          <w:sz w:val="22"/>
          <w:szCs w:val="22"/>
        </w:rPr>
        <w:t>Output Attributes:</w:t>
      </w:r>
    </w:p>
    <w:p w14:paraId="1B4CEC4F" w14:textId="77777777" w:rsidR="0098449C" w:rsidRPr="004D461A" w:rsidRDefault="0098449C" w:rsidP="00ED7575">
      <w:pPr>
        <w:pStyle w:val="ListParagraph"/>
        <w:numPr>
          <w:ilvl w:val="0"/>
          <w:numId w:val="39"/>
        </w:numPr>
        <w:wordWrap w:val="0"/>
        <w:jc w:val="left"/>
        <w:textAlignment w:val="baseline"/>
        <w:rPr>
          <w:rFonts w:cs="Arial"/>
          <w:color w:val="000000"/>
          <w:szCs w:val="22"/>
        </w:rPr>
      </w:pPr>
      <w:r w:rsidRPr="004D461A">
        <w:rPr>
          <w:rFonts w:cs="Arial"/>
          <w:color w:val="000000"/>
          <w:szCs w:val="22"/>
        </w:rPr>
        <w:t>Customer’s Mobile Number</w:t>
      </w:r>
    </w:p>
    <w:p w14:paraId="71125010" w14:textId="77777777" w:rsidR="0098449C" w:rsidRPr="004D461A" w:rsidRDefault="0098449C" w:rsidP="00ED7575">
      <w:pPr>
        <w:pStyle w:val="ListParagraph"/>
        <w:numPr>
          <w:ilvl w:val="0"/>
          <w:numId w:val="39"/>
        </w:numPr>
        <w:wordWrap w:val="0"/>
        <w:jc w:val="left"/>
        <w:textAlignment w:val="baseline"/>
        <w:rPr>
          <w:rFonts w:cs="Arial"/>
          <w:color w:val="000000"/>
          <w:szCs w:val="22"/>
        </w:rPr>
      </w:pPr>
      <w:r w:rsidRPr="004D461A">
        <w:rPr>
          <w:rFonts w:cs="Arial"/>
          <w:color w:val="000000"/>
          <w:szCs w:val="22"/>
        </w:rPr>
        <w:t>Date &amp; time of response</w:t>
      </w:r>
    </w:p>
    <w:p w14:paraId="66966CF2" w14:textId="77777777" w:rsidR="0098449C" w:rsidRPr="004D461A" w:rsidRDefault="0098449C" w:rsidP="00ED7575">
      <w:pPr>
        <w:pStyle w:val="ListParagraph"/>
        <w:numPr>
          <w:ilvl w:val="0"/>
          <w:numId w:val="39"/>
        </w:numPr>
        <w:wordWrap w:val="0"/>
        <w:jc w:val="left"/>
        <w:textAlignment w:val="baseline"/>
        <w:rPr>
          <w:rFonts w:cs="Arial"/>
          <w:color w:val="000000"/>
          <w:szCs w:val="22"/>
        </w:rPr>
      </w:pPr>
      <w:r w:rsidRPr="004D461A">
        <w:rPr>
          <w:rFonts w:cs="Arial"/>
          <w:color w:val="000000"/>
          <w:szCs w:val="22"/>
        </w:rPr>
        <w:t>UPC generation date &amp; time</w:t>
      </w:r>
    </w:p>
    <w:p w14:paraId="33DE78ED" w14:textId="77777777" w:rsidR="0098449C" w:rsidRPr="004D461A" w:rsidRDefault="0098449C" w:rsidP="00ED7575">
      <w:pPr>
        <w:pStyle w:val="ListParagraph"/>
        <w:numPr>
          <w:ilvl w:val="0"/>
          <w:numId w:val="39"/>
        </w:numPr>
        <w:wordWrap w:val="0"/>
        <w:jc w:val="left"/>
        <w:textAlignment w:val="baseline"/>
        <w:rPr>
          <w:rFonts w:cs="Arial"/>
          <w:color w:val="000000"/>
          <w:szCs w:val="22"/>
        </w:rPr>
      </w:pPr>
      <w:r w:rsidRPr="004D461A">
        <w:rPr>
          <w:rFonts w:cs="Arial"/>
          <w:color w:val="000000"/>
          <w:szCs w:val="22"/>
        </w:rPr>
        <w:t>Customer segment</w:t>
      </w:r>
    </w:p>
    <w:p w14:paraId="78D1DCFB" w14:textId="77777777" w:rsidR="0098449C" w:rsidRPr="004D461A" w:rsidRDefault="0098449C" w:rsidP="00ED7575">
      <w:pPr>
        <w:pStyle w:val="ListParagraph"/>
        <w:numPr>
          <w:ilvl w:val="0"/>
          <w:numId w:val="39"/>
        </w:numPr>
        <w:wordWrap w:val="0"/>
        <w:jc w:val="left"/>
        <w:textAlignment w:val="baseline"/>
        <w:rPr>
          <w:rFonts w:cs="Arial"/>
          <w:color w:val="000000"/>
          <w:szCs w:val="22"/>
        </w:rPr>
      </w:pPr>
      <w:r w:rsidRPr="004D461A">
        <w:rPr>
          <w:rFonts w:cs="Arial"/>
          <w:color w:val="000000"/>
          <w:szCs w:val="22"/>
        </w:rPr>
        <w:t>Customer name</w:t>
      </w:r>
    </w:p>
    <w:p w14:paraId="261794ED" w14:textId="77777777" w:rsidR="0098449C" w:rsidRPr="004D461A" w:rsidRDefault="0098449C" w:rsidP="00ED7575">
      <w:pPr>
        <w:pStyle w:val="ListParagraph"/>
        <w:numPr>
          <w:ilvl w:val="0"/>
          <w:numId w:val="39"/>
        </w:numPr>
        <w:wordWrap w:val="0"/>
        <w:jc w:val="left"/>
        <w:textAlignment w:val="baseline"/>
        <w:rPr>
          <w:rFonts w:cs="Arial"/>
          <w:color w:val="000000"/>
          <w:szCs w:val="22"/>
        </w:rPr>
      </w:pPr>
      <w:r w:rsidRPr="004D461A">
        <w:rPr>
          <w:rFonts w:cs="Arial"/>
          <w:color w:val="000000"/>
          <w:szCs w:val="22"/>
        </w:rPr>
        <w:t>Customer’s response</w:t>
      </w:r>
    </w:p>
    <w:p w14:paraId="71B918CB" w14:textId="77777777" w:rsidR="0098449C" w:rsidRPr="004D461A" w:rsidRDefault="0098449C" w:rsidP="00ED7575">
      <w:pPr>
        <w:pStyle w:val="ListParagraph"/>
        <w:numPr>
          <w:ilvl w:val="0"/>
          <w:numId w:val="39"/>
        </w:numPr>
        <w:wordWrap w:val="0"/>
        <w:jc w:val="left"/>
        <w:textAlignment w:val="baseline"/>
        <w:rPr>
          <w:rFonts w:cs="Arial"/>
          <w:color w:val="000000"/>
          <w:szCs w:val="22"/>
        </w:rPr>
      </w:pPr>
      <w:r w:rsidRPr="004D461A">
        <w:rPr>
          <w:rFonts w:cs="Arial"/>
          <w:color w:val="000000"/>
          <w:szCs w:val="22"/>
        </w:rPr>
        <w:t>RM Name</w:t>
      </w:r>
    </w:p>
    <w:p w14:paraId="64F915A3" w14:textId="77777777" w:rsidR="0098449C" w:rsidRPr="004D461A" w:rsidRDefault="0098449C" w:rsidP="00ED7575">
      <w:pPr>
        <w:pStyle w:val="ListParagraph"/>
        <w:numPr>
          <w:ilvl w:val="0"/>
          <w:numId w:val="39"/>
        </w:numPr>
        <w:wordWrap w:val="0"/>
        <w:jc w:val="left"/>
        <w:textAlignment w:val="baseline"/>
        <w:rPr>
          <w:rFonts w:cs="Arial"/>
          <w:color w:val="000000"/>
          <w:szCs w:val="22"/>
        </w:rPr>
      </w:pPr>
      <w:r w:rsidRPr="004D461A">
        <w:rPr>
          <w:rFonts w:cs="Arial"/>
          <w:color w:val="000000"/>
          <w:szCs w:val="22"/>
        </w:rPr>
        <w:t>RM Number</w:t>
      </w:r>
    </w:p>
    <w:p w14:paraId="42BFEBA7" w14:textId="77777777" w:rsidR="0098449C" w:rsidRPr="004D461A" w:rsidRDefault="0098449C" w:rsidP="00ED7575">
      <w:pPr>
        <w:pStyle w:val="ListParagraph"/>
        <w:numPr>
          <w:ilvl w:val="0"/>
          <w:numId w:val="39"/>
        </w:numPr>
        <w:wordWrap w:val="0"/>
        <w:jc w:val="left"/>
        <w:textAlignment w:val="baseline"/>
        <w:rPr>
          <w:rFonts w:cs="Arial"/>
          <w:color w:val="000000"/>
          <w:szCs w:val="22"/>
        </w:rPr>
      </w:pPr>
      <w:r w:rsidRPr="004D461A">
        <w:rPr>
          <w:rFonts w:cs="Arial"/>
          <w:color w:val="000000"/>
          <w:szCs w:val="22"/>
        </w:rPr>
        <w:t>AON (Age on Network)</w:t>
      </w:r>
    </w:p>
    <w:p w14:paraId="57C02C8D" w14:textId="77777777" w:rsidR="0098449C" w:rsidRPr="004D461A" w:rsidRDefault="0098449C" w:rsidP="00ED7575">
      <w:pPr>
        <w:pStyle w:val="ListParagraph"/>
        <w:numPr>
          <w:ilvl w:val="0"/>
          <w:numId w:val="39"/>
        </w:numPr>
        <w:wordWrap w:val="0"/>
        <w:jc w:val="left"/>
        <w:textAlignment w:val="baseline"/>
        <w:rPr>
          <w:rFonts w:cs="Arial"/>
          <w:color w:val="000000"/>
          <w:szCs w:val="22"/>
        </w:rPr>
      </w:pPr>
      <w:r w:rsidRPr="004D461A">
        <w:rPr>
          <w:rFonts w:cs="Arial"/>
          <w:color w:val="000000"/>
          <w:szCs w:val="22"/>
        </w:rPr>
        <w:t>Average Invoice value of last 3 months</w:t>
      </w:r>
    </w:p>
    <w:p w14:paraId="0845A637" w14:textId="77777777" w:rsidR="004D461A" w:rsidRDefault="004D461A" w:rsidP="004D461A">
      <w:pPr>
        <w:wordWrap w:val="0"/>
        <w:jc w:val="left"/>
        <w:textAlignment w:val="baseline"/>
        <w:rPr>
          <w:rFonts w:cs="Arial"/>
          <w:color w:val="000000"/>
          <w:szCs w:val="22"/>
          <w:lang w:val="en-IN" w:eastAsia="en-IN"/>
        </w:rPr>
      </w:pPr>
    </w:p>
    <w:p w14:paraId="780CD830" w14:textId="60145D21" w:rsidR="004D461A" w:rsidRPr="004D461A" w:rsidRDefault="004D461A" w:rsidP="004D461A">
      <w:pPr>
        <w:pStyle w:val="BodyText"/>
        <w:numPr>
          <w:ilvl w:val="0"/>
          <w:numId w:val="36"/>
        </w:numPr>
        <w:rPr>
          <w:rFonts w:cs="Arial"/>
          <w:color w:val="000000"/>
          <w:szCs w:val="22"/>
          <w:lang w:val="en-IN" w:eastAsia="en-IN"/>
        </w:rPr>
      </w:pPr>
      <w:r w:rsidRPr="004D461A">
        <w:rPr>
          <w:rFonts w:cs="Arial"/>
          <w:color w:val="000000"/>
          <w:szCs w:val="22"/>
          <w:lang w:val="en-IN" w:eastAsia="en-IN"/>
        </w:rPr>
        <w:t xml:space="preserve">Report Name: </w:t>
      </w:r>
      <w:r w:rsidRPr="004D461A">
        <w:rPr>
          <w:rFonts w:cs="Arial"/>
          <w:b/>
          <w:bCs/>
          <w:color w:val="000000"/>
          <w:szCs w:val="22"/>
          <w:bdr w:val="none" w:sz="0" w:space="0" w:color="auto" w:frame="1"/>
          <w:lang w:val="en-IN" w:eastAsia="en-IN"/>
        </w:rPr>
        <w:t>SMS send to RM</w:t>
      </w:r>
      <w:r w:rsidRPr="004D461A">
        <w:rPr>
          <w:rFonts w:ascii="Tahoma" w:hAnsi="Tahoma" w:cs="Tahoma"/>
          <w:b/>
          <w:bCs/>
          <w:color w:val="000000"/>
          <w:szCs w:val="22"/>
          <w:bdr w:val="none" w:sz="0" w:space="0" w:color="auto" w:frame="1"/>
          <w:lang w:val="en-IN" w:eastAsia="en-IN"/>
        </w:rPr>
        <w:t>�</w:t>
      </w:r>
    </w:p>
    <w:p w14:paraId="1FCEA166" w14:textId="77777777" w:rsidR="004D461A" w:rsidRPr="004D461A" w:rsidRDefault="004D461A" w:rsidP="004D461A">
      <w:pPr>
        <w:wordWrap w:val="0"/>
        <w:spacing w:before="216" w:after="216"/>
        <w:ind w:left="1477"/>
        <w:jc w:val="left"/>
        <w:textAlignment w:val="baseline"/>
        <w:rPr>
          <w:rFonts w:cs="Arial"/>
          <w:color w:val="000000"/>
          <w:szCs w:val="22"/>
          <w:lang w:val="en-IN" w:eastAsia="en-IN"/>
        </w:rPr>
      </w:pPr>
      <w:r w:rsidRPr="004D461A">
        <w:rPr>
          <w:rFonts w:cs="Arial"/>
          <w:color w:val="000000"/>
          <w:szCs w:val="22"/>
          <w:lang w:val="en-IN" w:eastAsia="en-IN"/>
        </w:rPr>
        <w:t>Mode of Delivery: Online</w:t>
      </w:r>
    </w:p>
    <w:p w14:paraId="5512988D" w14:textId="77777777" w:rsidR="004D461A" w:rsidRPr="004D461A" w:rsidRDefault="004D461A" w:rsidP="004D461A">
      <w:pPr>
        <w:wordWrap w:val="0"/>
        <w:spacing w:before="216" w:after="216"/>
        <w:ind w:left="1477"/>
        <w:jc w:val="left"/>
        <w:textAlignment w:val="baseline"/>
        <w:rPr>
          <w:rFonts w:cs="Arial"/>
          <w:color w:val="000000"/>
          <w:szCs w:val="22"/>
          <w:lang w:val="en-IN" w:eastAsia="en-IN"/>
        </w:rPr>
      </w:pPr>
      <w:r w:rsidRPr="004D461A">
        <w:rPr>
          <w:rFonts w:cs="Arial"/>
          <w:color w:val="000000"/>
          <w:szCs w:val="22"/>
          <w:lang w:val="en-IN" w:eastAsia="en-IN"/>
        </w:rPr>
        <w:t>Data availability:  NRT</w:t>
      </w:r>
    </w:p>
    <w:p w14:paraId="4573328A" w14:textId="2E860185" w:rsidR="004D461A" w:rsidRPr="004D461A" w:rsidRDefault="004D461A" w:rsidP="004D461A">
      <w:pPr>
        <w:wordWrap w:val="0"/>
        <w:spacing w:before="216" w:after="216"/>
        <w:ind w:left="1477"/>
        <w:jc w:val="left"/>
        <w:textAlignment w:val="baseline"/>
        <w:rPr>
          <w:rFonts w:cs="Arial"/>
          <w:color w:val="000000"/>
          <w:szCs w:val="22"/>
          <w:lang w:val="en-IN" w:eastAsia="en-IN"/>
        </w:rPr>
      </w:pPr>
      <w:r w:rsidRPr="004D461A">
        <w:rPr>
          <w:rFonts w:cs="Arial"/>
          <w:color w:val="000000"/>
          <w:szCs w:val="22"/>
          <w:lang w:val="en-IN" w:eastAsia="en-IN"/>
        </w:rPr>
        <w:t>Input Attributes:</w:t>
      </w:r>
    </w:p>
    <w:p w14:paraId="6F669F63" w14:textId="77777777" w:rsidR="004D461A" w:rsidRPr="004D461A" w:rsidRDefault="004D461A" w:rsidP="00ED7575">
      <w:pPr>
        <w:numPr>
          <w:ilvl w:val="0"/>
          <w:numId w:val="40"/>
        </w:numPr>
        <w:tabs>
          <w:tab w:val="clear" w:pos="720"/>
          <w:tab w:val="num" w:pos="2197"/>
        </w:tabs>
        <w:wordWrap w:val="0"/>
        <w:ind w:left="1477"/>
        <w:jc w:val="left"/>
        <w:textAlignment w:val="baseline"/>
        <w:rPr>
          <w:rFonts w:cs="Arial"/>
          <w:color w:val="000000"/>
          <w:szCs w:val="22"/>
          <w:lang w:val="en-IN" w:eastAsia="en-IN"/>
        </w:rPr>
      </w:pPr>
      <w:r w:rsidRPr="004D461A">
        <w:rPr>
          <w:rFonts w:cs="Arial"/>
          <w:color w:val="000000"/>
          <w:szCs w:val="22"/>
          <w:lang w:val="en-IN" w:eastAsia="en-IN"/>
        </w:rPr>
        <w:t>Circle</w:t>
      </w:r>
    </w:p>
    <w:p w14:paraId="4EFD8F33" w14:textId="77777777" w:rsidR="004D461A" w:rsidRPr="004D461A" w:rsidRDefault="004D461A" w:rsidP="00ED7575">
      <w:pPr>
        <w:numPr>
          <w:ilvl w:val="0"/>
          <w:numId w:val="40"/>
        </w:numPr>
        <w:tabs>
          <w:tab w:val="clear" w:pos="720"/>
          <w:tab w:val="num" w:pos="2197"/>
        </w:tabs>
        <w:wordWrap w:val="0"/>
        <w:ind w:left="1477"/>
        <w:jc w:val="left"/>
        <w:textAlignment w:val="baseline"/>
        <w:rPr>
          <w:rFonts w:cs="Arial"/>
          <w:color w:val="000000"/>
          <w:szCs w:val="22"/>
          <w:lang w:val="en-IN" w:eastAsia="en-IN"/>
        </w:rPr>
      </w:pPr>
      <w:r w:rsidRPr="004D461A">
        <w:rPr>
          <w:rFonts w:cs="Arial"/>
          <w:color w:val="000000"/>
          <w:szCs w:val="22"/>
          <w:lang w:val="en-IN" w:eastAsia="en-IN"/>
        </w:rPr>
        <w:t>Date Range</w:t>
      </w:r>
    </w:p>
    <w:p w14:paraId="706B89A4" w14:textId="1A4E5BBB" w:rsidR="004D461A" w:rsidRPr="004D461A" w:rsidRDefault="004D461A" w:rsidP="004D461A">
      <w:pPr>
        <w:wordWrap w:val="0"/>
        <w:spacing w:before="216" w:after="216"/>
        <w:ind w:left="1477"/>
        <w:jc w:val="left"/>
        <w:textAlignment w:val="baseline"/>
        <w:rPr>
          <w:rFonts w:cs="Arial"/>
          <w:color w:val="000000"/>
          <w:szCs w:val="22"/>
          <w:lang w:val="en-IN" w:eastAsia="en-IN"/>
        </w:rPr>
      </w:pPr>
      <w:r w:rsidRPr="004D461A">
        <w:rPr>
          <w:rFonts w:cs="Arial"/>
          <w:color w:val="000000"/>
          <w:szCs w:val="22"/>
          <w:lang w:val="en-IN" w:eastAsia="en-IN"/>
        </w:rPr>
        <w:t>Report Logic: Date &amp; time of response within selected date range</w:t>
      </w:r>
    </w:p>
    <w:p w14:paraId="688C4AEB" w14:textId="3B8132F8" w:rsidR="004D461A" w:rsidRPr="004D461A" w:rsidRDefault="004D461A" w:rsidP="004D461A">
      <w:pPr>
        <w:wordWrap w:val="0"/>
        <w:spacing w:before="216" w:after="216"/>
        <w:ind w:left="1477"/>
        <w:jc w:val="left"/>
        <w:textAlignment w:val="baseline"/>
        <w:rPr>
          <w:rFonts w:cs="Arial"/>
          <w:color w:val="000000"/>
          <w:szCs w:val="22"/>
          <w:lang w:val="en-IN" w:eastAsia="en-IN"/>
        </w:rPr>
      </w:pPr>
      <w:r w:rsidRPr="004D461A">
        <w:rPr>
          <w:rFonts w:cs="Arial"/>
          <w:color w:val="000000"/>
          <w:szCs w:val="22"/>
          <w:lang w:val="en-IN" w:eastAsia="en-IN"/>
        </w:rPr>
        <w:t>Output Attributes:</w:t>
      </w:r>
    </w:p>
    <w:p w14:paraId="6922FA67" w14:textId="77777777" w:rsidR="004D461A" w:rsidRPr="004D461A" w:rsidRDefault="004D461A" w:rsidP="00ED7575">
      <w:pPr>
        <w:numPr>
          <w:ilvl w:val="0"/>
          <w:numId w:val="41"/>
        </w:numPr>
        <w:tabs>
          <w:tab w:val="clear" w:pos="720"/>
          <w:tab w:val="num" w:pos="2197"/>
        </w:tabs>
        <w:wordWrap w:val="0"/>
        <w:ind w:left="1477"/>
        <w:jc w:val="left"/>
        <w:textAlignment w:val="baseline"/>
        <w:rPr>
          <w:rFonts w:cs="Arial"/>
          <w:color w:val="000000"/>
          <w:szCs w:val="22"/>
          <w:lang w:val="en-IN" w:eastAsia="en-IN"/>
        </w:rPr>
      </w:pPr>
      <w:r w:rsidRPr="004D461A">
        <w:rPr>
          <w:rFonts w:cs="Arial"/>
          <w:color w:val="000000"/>
          <w:szCs w:val="22"/>
          <w:lang w:val="en-IN" w:eastAsia="en-IN"/>
        </w:rPr>
        <w:t>Customer’s Mobile Number</w:t>
      </w:r>
    </w:p>
    <w:p w14:paraId="7DED23DF" w14:textId="77777777" w:rsidR="004D461A" w:rsidRPr="004D461A" w:rsidRDefault="004D461A" w:rsidP="00ED7575">
      <w:pPr>
        <w:numPr>
          <w:ilvl w:val="0"/>
          <w:numId w:val="41"/>
        </w:numPr>
        <w:tabs>
          <w:tab w:val="clear" w:pos="720"/>
          <w:tab w:val="num" w:pos="2197"/>
        </w:tabs>
        <w:wordWrap w:val="0"/>
        <w:ind w:left="1477"/>
        <w:jc w:val="left"/>
        <w:textAlignment w:val="baseline"/>
        <w:rPr>
          <w:rFonts w:cs="Arial"/>
          <w:color w:val="000000"/>
          <w:szCs w:val="22"/>
          <w:lang w:val="en-IN" w:eastAsia="en-IN"/>
        </w:rPr>
      </w:pPr>
      <w:r w:rsidRPr="004D461A">
        <w:rPr>
          <w:rFonts w:cs="Arial"/>
          <w:color w:val="000000"/>
          <w:szCs w:val="22"/>
          <w:lang w:val="en-IN" w:eastAsia="en-IN"/>
        </w:rPr>
        <w:t>Date &amp; time of response</w:t>
      </w:r>
    </w:p>
    <w:p w14:paraId="0D8615C8" w14:textId="77777777" w:rsidR="004D461A" w:rsidRPr="004D461A" w:rsidRDefault="004D461A" w:rsidP="00ED7575">
      <w:pPr>
        <w:numPr>
          <w:ilvl w:val="0"/>
          <w:numId w:val="41"/>
        </w:numPr>
        <w:tabs>
          <w:tab w:val="clear" w:pos="720"/>
          <w:tab w:val="num" w:pos="2197"/>
        </w:tabs>
        <w:wordWrap w:val="0"/>
        <w:ind w:left="1477"/>
        <w:jc w:val="left"/>
        <w:textAlignment w:val="baseline"/>
        <w:rPr>
          <w:rFonts w:cs="Arial"/>
          <w:color w:val="000000"/>
          <w:szCs w:val="22"/>
          <w:lang w:val="en-IN" w:eastAsia="en-IN"/>
        </w:rPr>
      </w:pPr>
      <w:r w:rsidRPr="004D461A">
        <w:rPr>
          <w:rFonts w:cs="Arial"/>
          <w:color w:val="000000"/>
          <w:szCs w:val="22"/>
          <w:lang w:val="en-IN" w:eastAsia="en-IN"/>
        </w:rPr>
        <w:t>UPC generation date &amp; time</w:t>
      </w:r>
    </w:p>
    <w:p w14:paraId="6BFE3F31" w14:textId="77777777" w:rsidR="004D461A" w:rsidRPr="004D461A" w:rsidRDefault="004D461A" w:rsidP="00ED7575">
      <w:pPr>
        <w:numPr>
          <w:ilvl w:val="0"/>
          <w:numId w:val="41"/>
        </w:numPr>
        <w:tabs>
          <w:tab w:val="clear" w:pos="720"/>
          <w:tab w:val="num" w:pos="2197"/>
        </w:tabs>
        <w:wordWrap w:val="0"/>
        <w:ind w:left="1477"/>
        <w:jc w:val="left"/>
        <w:textAlignment w:val="baseline"/>
        <w:rPr>
          <w:rFonts w:cs="Arial"/>
          <w:color w:val="000000"/>
          <w:szCs w:val="22"/>
          <w:lang w:val="en-IN" w:eastAsia="en-IN"/>
        </w:rPr>
      </w:pPr>
      <w:r w:rsidRPr="004D461A">
        <w:rPr>
          <w:rFonts w:cs="Arial"/>
          <w:color w:val="000000"/>
          <w:szCs w:val="22"/>
          <w:lang w:val="en-IN" w:eastAsia="en-IN"/>
        </w:rPr>
        <w:t>Customer segment</w:t>
      </w:r>
    </w:p>
    <w:p w14:paraId="13CB3B15" w14:textId="77777777" w:rsidR="004D461A" w:rsidRPr="004D461A" w:rsidRDefault="004D461A" w:rsidP="00ED7575">
      <w:pPr>
        <w:numPr>
          <w:ilvl w:val="0"/>
          <w:numId w:val="41"/>
        </w:numPr>
        <w:tabs>
          <w:tab w:val="clear" w:pos="720"/>
          <w:tab w:val="num" w:pos="2197"/>
        </w:tabs>
        <w:wordWrap w:val="0"/>
        <w:ind w:left="1477"/>
        <w:jc w:val="left"/>
        <w:textAlignment w:val="baseline"/>
        <w:rPr>
          <w:rFonts w:cs="Arial"/>
          <w:color w:val="000000"/>
          <w:szCs w:val="22"/>
          <w:lang w:val="en-IN" w:eastAsia="en-IN"/>
        </w:rPr>
      </w:pPr>
      <w:r w:rsidRPr="004D461A">
        <w:rPr>
          <w:rFonts w:cs="Arial"/>
          <w:color w:val="000000"/>
          <w:szCs w:val="22"/>
          <w:lang w:val="en-IN" w:eastAsia="en-IN"/>
        </w:rPr>
        <w:t>Customer name</w:t>
      </w:r>
    </w:p>
    <w:p w14:paraId="76A646E7" w14:textId="77777777" w:rsidR="004D461A" w:rsidRPr="004D461A" w:rsidRDefault="004D461A" w:rsidP="00ED7575">
      <w:pPr>
        <w:numPr>
          <w:ilvl w:val="0"/>
          <w:numId w:val="41"/>
        </w:numPr>
        <w:tabs>
          <w:tab w:val="clear" w:pos="720"/>
          <w:tab w:val="num" w:pos="2197"/>
        </w:tabs>
        <w:wordWrap w:val="0"/>
        <w:ind w:left="1477"/>
        <w:jc w:val="left"/>
        <w:textAlignment w:val="baseline"/>
        <w:rPr>
          <w:rFonts w:cs="Arial"/>
          <w:color w:val="000000"/>
          <w:szCs w:val="22"/>
          <w:lang w:val="en-IN" w:eastAsia="en-IN"/>
        </w:rPr>
      </w:pPr>
      <w:r w:rsidRPr="004D461A">
        <w:rPr>
          <w:rFonts w:cs="Arial"/>
          <w:color w:val="000000"/>
          <w:szCs w:val="22"/>
          <w:lang w:val="en-IN" w:eastAsia="en-IN"/>
        </w:rPr>
        <w:t>RM Name</w:t>
      </w:r>
    </w:p>
    <w:p w14:paraId="63FB078C" w14:textId="77777777" w:rsidR="004D461A" w:rsidRPr="004D461A" w:rsidRDefault="004D461A" w:rsidP="00ED7575">
      <w:pPr>
        <w:numPr>
          <w:ilvl w:val="0"/>
          <w:numId w:val="41"/>
        </w:numPr>
        <w:tabs>
          <w:tab w:val="clear" w:pos="720"/>
          <w:tab w:val="num" w:pos="2197"/>
        </w:tabs>
        <w:wordWrap w:val="0"/>
        <w:ind w:left="1477"/>
        <w:jc w:val="left"/>
        <w:textAlignment w:val="baseline"/>
        <w:rPr>
          <w:rFonts w:cs="Arial"/>
          <w:color w:val="000000"/>
          <w:szCs w:val="22"/>
          <w:lang w:val="en-IN" w:eastAsia="en-IN"/>
        </w:rPr>
      </w:pPr>
      <w:r w:rsidRPr="004D461A">
        <w:rPr>
          <w:rFonts w:cs="Arial"/>
          <w:color w:val="000000"/>
          <w:szCs w:val="22"/>
          <w:lang w:val="en-IN" w:eastAsia="en-IN"/>
        </w:rPr>
        <w:t>RM Number</w:t>
      </w:r>
    </w:p>
    <w:p w14:paraId="305D7AF9" w14:textId="77777777" w:rsidR="004D461A" w:rsidRPr="004D461A" w:rsidRDefault="004D461A" w:rsidP="00ED7575">
      <w:pPr>
        <w:numPr>
          <w:ilvl w:val="0"/>
          <w:numId w:val="41"/>
        </w:numPr>
        <w:tabs>
          <w:tab w:val="clear" w:pos="720"/>
          <w:tab w:val="num" w:pos="2197"/>
        </w:tabs>
        <w:wordWrap w:val="0"/>
        <w:ind w:left="1477"/>
        <w:jc w:val="left"/>
        <w:textAlignment w:val="baseline"/>
        <w:rPr>
          <w:rFonts w:cs="Arial"/>
          <w:color w:val="000000"/>
          <w:szCs w:val="22"/>
          <w:lang w:val="en-IN" w:eastAsia="en-IN"/>
        </w:rPr>
      </w:pPr>
      <w:r w:rsidRPr="004D461A">
        <w:rPr>
          <w:rFonts w:cs="Arial"/>
          <w:color w:val="000000"/>
          <w:szCs w:val="22"/>
          <w:lang w:val="en-IN" w:eastAsia="en-IN"/>
        </w:rPr>
        <w:t>AON (Age on Network)</w:t>
      </w:r>
    </w:p>
    <w:p w14:paraId="0D4378A1" w14:textId="77777777" w:rsidR="004D461A" w:rsidRPr="004D461A" w:rsidRDefault="004D461A" w:rsidP="00ED7575">
      <w:pPr>
        <w:numPr>
          <w:ilvl w:val="0"/>
          <w:numId w:val="41"/>
        </w:numPr>
        <w:tabs>
          <w:tab w:val="clear" w:pos="720"/>
          <w:tab w:val="num" w:pos="2197"/>
        </w:tabs>
        <w:wordWrap w:val="0"/>
        <w:ind w:left="1477"/>
        <w:jc w:val="left"/>
        <w:textAlignment w:val="baseline"/>
        <w:rPr>
          <w:rFonts w:cs="Arial"/>
          <w:color w:val="000000"/>
          <w:szCs w:val="22"/>
          <w:lang w:val="en-IN" w:eastAsia="en-IN"/>
        </w:rPr>
      </w:pPr>
      <w:r w:rsidRPr="004D461A">
        <w:rPr>
          <w:rFonts w:cs="Arial"/>
          <w:color w:val="000000"/>
          <w:szCs w:val="22"/>
          <w:lang w:val="en-IN" w:eastAsia="en-IN"/>
        </w:rPr>
        <w:t>Average Invoice value of last 3 month</w:t>
      </w:r>
    </w:p>
    <w:p w14:paraId="6C4D2542" w14:textId="77777777" w:rsidR="00423F87" w:rsidRPr="00815B3D" w:rsidRDefault="00423F87" w:rsidP="00423F87">
      <w:pPr>
        <w:pStyle w:val="BodyText"/>
        <w:spacing w:before="0"/>
        <w:ind w:left="1191"/>
      </w:pPr>
    </w:p>
    <w:p w14:paraId="5C34FF4B" w14:textId="73A637D5" w:rsidR="0020622A" w:rsidRDefault="0020622A" w:rsidP="001D4282">
      <w:pPr>
        <w:pStyle w:val="Heading1"/>
        <w:numPr>
          <w:ilvl w:val="0"/>
          <w:numId w:val="31"/>
        </w:numPr>
        <w:spacing w:before="0"/>
        <w:rPr>
          <w:u w:val="none"/>
        </w:rPr>
      </w:pPr>
      <w:bookmarkStart w:id="17" w:name="_Toc349578016"/>
      <w:bookmarkStart w:id="18" w:name="_Toc527119282"/>
      <w:r w:rsidRPr="00CC0260">
        <w:rPr>
          <w:u w:val="none"/>
        </w:rPr>
        <w:t>Assumptions</w:t>
      </w:r>
      <w:bookmarkEnd w:id="17"/>
      <w:bookmarkEnd w:id="18"/>
    </w:p>
    <w:p w14:paraId="1D09AB25" w14:textId="18608D2D" w:rsidR="006769E5" w:rsidRDefault="00051B20" w:rsidP="00051B20">
      <w:pPr>
        <w:pStyle w:val="BodyText"/>
        <w:numPr>
          <w:ilvl w:val="0"/>
          <w:numId w:val="36"/>
        </w:numPr>
        <w:rPr>
          <w:rFonts w:cs="Arial"/>
          <w:sz w:val="20"/>
          <w:lang w:val="en-US"/>
        </w:rPr>
      </w:pPr>
      <w:r w:rsidRPr="00051B20">
        <w:rPr>
          <w:rFonts w:cs="Arial"/>
          <w:sz w:val="20"/>
          <w:lang w:val="en-US"/>
        </w:rPr>
        <w:t>SAG will have conversion logic. For e.g. if customer has responded “1” then SAG will convert it to “Better Tariffs” and send it ahead to SCRM.  SAG will call SCRM API “</w:t>
      </w:r>
      <w:proofErr w:type="spellStart"/>
      <w:r w:rsidRPr="00051B20">
        <w:rPr>
          <w:rFonts w:cs="Arial"/>
          <w:sz w:val="20"/>
          <w:lang w:val="en-US"/>
        </w:rPr>
        <w:t>CreateSR</w:t>
      </w:r>
      <w:proofErr w:type="spellEnd"/>
      <w:r w:rsidRPr="00051B20">
        <w:rPr>
          <w:rFonts w:cs="Arial"/>
          <w:sz w:val="20"/>
          <w:lang w:val="en-US"/>
        </w:rPr>
        <w:t>” to create Enquiry SR at SCRM end and send the converted text ahead to SCRM. Whatever value SAG will send ahead to SCRM same will be shown in the enquiry SR.</w:t>
      </w:r>
    </w:p>
    <w:p w14:paraId="4B14BF6E" w14:textId="1AABDCC7" w:rsidR="00051B20" w:rsidRPr="00051B20" w:rsidRDefault="00051B20" w:rsidP="00051B20">
      <w:pPr>
        <w:pStyle w:val="BodyText"/>
        <w:spacing w:before="0"/>
        <w:ind w:left="1117"/>
        <w:rPr>
          <w:rFonts w:cs="Arial"/>
          <w:sz w:val="20"/>
          <w:lang w:val="en-US"/>
        </w:rPr>
      </w:pPr>
      <w:r>
        <w:rPr>
          <w:rFonts w:cs="Arial"/>
          <w:sz w:val="20"/>
          <w:lang w:val="en-US"/>
        </w:rPr>
        <w:object w:dxaOrig="1536" w:dyaOrig="992" w14:anchorId="4E416F4C">
          <v:shape id="_x0000_i1026" type="#_x0000_t75" style="width:76.6pt;height:49.55pt" o:ole="">
            <v:imagedata r:id="rId13" o:title=""/>
          </v:shape>
          <o:OLEObject Type="Embed" ProgID="Package" ShapeID="_x0000_i1026" DrawAspect="Icon" ObjectID="_1601298603" r:id="rId14"/>
        </w:object>
      </w:r>
    </w:p>
    <w:p w14:paraId="7CFB8989" w14:textId="15A1C3AA" w:rsidR="00BF5FA3" w:rsidRDefault="00BF5FA3" w:rsidP="00E139CF">
      <w:pPr>
        <w:pStyle w:val="BodyText"/>
        <w:spacing w:before="0"/>
        <w:ind w:left="1440"/>
      </w:pPr>
    </w:p>
    <w:p w14:paraId="79DC1F5B" w14:textId="51363977" w:rsidR="00D729ED" w:rsidRDefault="00D729ED" w:rsidP="00E139CF">
      <w:pPr>
        <w:pStyle w:val="BodyText"/>
        <w:spacing w:before="0"/>
        <w:ind w:left="1440"/>
      </w:pPr>
    </w:p>
    <w:p w14:paraId="627F6702" w14:textId="4D63387B" w:rsidR="00C16500" w:rsidRDefault="00C16500" w:rsidP="001D4282">
      <w:pPr>
        <w:pStyle w:val="Heading1"/>
        <w:numPr>
          <w:ilvl w:val="0"/>
          <w:numId w:val="31"/>
        </w:numPr>
        <w:spacing w:before="0"/>
        <w:rPr>
          <w:u w:val="none"/>
        </w:rPr>
      </w:pPr>
      <w:bookmarkStart w:id="19" w:name="_Toc527119283"/>
      <w:r>
        <w:rPr>
          <w:u w:val="none"/>
        </w:rPr>
        <w:lastRenderedPageBreak/>
        <w:t>Efforts</w:t>
      </w:r>
      <w:bookmarkEnd w:id="19"/>
    </w:p>
    <w:p w14:paraId="1E1BD19C" w14:textId="77777777" w:rsidR="00D729ED" w:rsidRPr="00C16500" w:rsidRDefault="00D729ED" w:rsidP="00C16500">
      <w:pPr>
        <w:pStyle w:val="BodyText"/>
      </w:pPr>
    </w:p>
    <w:p w14:paraId="06381364" w14:textId="61826591" w:rsidR="0020622A" w:rsidRPr="003E6C20" w:rsidRDefault="0020622A" w:rsidP="001D4282">
      <w:pPr>
        <w:pStyle w:val="Heading1"/>
        <w:numPr>
          <w:ilvl w:val="0"/>
          <w:numId w:val="31"/>
        </w:numPr>
        <w:spacing w:before="0"/>
        <w:rPr>
          <w:u w:val="none"/>
        </w:rPr>
      </w:pPr>
      <w:bookmarkStart w:id="20" w:name="_Toc527119284"/>
      <w:r w:rsidRPr="003E6C20">
        <w:rPr>
          <w:u w:val="none"/>
        </w:rPr>
        <w:t>Revision History</w:t>
      </w:r>
      <w:bookmarkEnd w:id="20"/>
    </w:p>
    <w:p w14:paraId="304CA2F2" w14:textId="77777777" w:rsidR="0020622A" w:rsidRPr="00C20613" w:rsidRDefault="0020622A" w:rsidP="003E6C20"/>
    <w:tbl>
      <w:tblPr>
        <w:tblW w:w="10400"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811"/>
        <w:gridCol w:w="1276"/>
        <w:gridCol w:w="1984"/>
        <w:gridCol w:w="6329"/>
      </w:tblGrid>
      <w:tr w:rsidR="0020622A" w:rsidRPr="002B2B04" w14:paraId="71BD308E" w14:textId="77777777" w:rsidTr="00B2425B">
        <w:trPr>
          <w:cantSplit/>
        </w:trPr>
        <w:tc>
          <w:tcPr>
            <w:tcW w:w="811" w:type="dxa"/>
            <w:shd w:val="clear" w:color="auto" w:fill="BFBFBF"/>
          </w:tcPr>
          <w:p w14:paraId="0713D990" w14:textId="77777777" w:rsidR="0020622A" w:rsidRPr="00290DF2" w:rsidRDefault="0020622A" w:rsidP="007335A3">
            <w:pPr>
              <w:pStyle w:val="Caption"/>
              <w:spacing w:before="0" w:after="0"/>
              <w:rPr>
                <w:rFonts w:ascii="Calibri" w:hAnsi="Calibri"/>
                <w:sz w:val="22"/>
                <w:szCs w:val="22"/>
              </w:rPr>
            </w:pPr>
            <w:r w:rsidRPr="00290DF2">
              <w:rPr>
                <w:rFonts w:ascii="Calibri" w:hAnsi="Calibri"/>
                <w:sz w:val="22"/>
                <w:szCs w:val="22"/>
              </w:rPr>
              <w:t>Version</w:t>
            </w:r>
          </w:p>
        </w:tc>
        <w:tc>
          <w:tcPr>
            <w:tcW w:w="1276" w:type="dxa"/>
            <w:shd w:val="clear" w:color="auto" w:fill="BFBFBF"/>
          </w:tcPr>
          <w:p w14:paraId="1F8E0CE8" w14:textId="77777777" w:rsidR="0020622A" w:rsidRPr="00290DF2" w:rsidRDefault="0020622A" w:rsidP="007335A3">
            <w:pPr>
              <w:pStyle w:val="Caption"/>
              <w:spacing w:before="0" w:after="0"/>
              <w:rPr>
                <w:rFonts w:ascii="Calibri" w:hAnsi="Calibri"/>
                <w:sz w:val="22"/>
                <w:szCs w:val="22"/>
              </w:rPr>
            </w:pPr>
            <w:r w:rsidRPr="00290DF2">
              <w:rPr>
                <w:rFonts w:ascii="Calibri" w:hAnsi="Calibri"/>
                <w:sz w:val="22"/>
                <w:szCs w:val="22"/>
              </w:rPr>
              <w:t>Date</w:t>
            </w:r>
          </w:p>
        </w:tc>
        <w:tc>
          <w:tcPr>
            <w:tcW w:w="1984" w:type="dxa"/>
            <w:shd w:val="clear" w:color="auto" w:fill="BFBFBF"/>
          </w:tcPr>
          <w:p w14:paraId="2791DE79" w14:textId="77777777" w:rsidR="0020622A" w:rsidRPr="00290DF2" w:rsidRDefault="0020622A" w:rsidP="007335A3">
            <w:pPr>
              <w:pStyle w:val="Caption"/>
              <w:spacing w:before="0" w:after="0"/>
              <w:rPr>
                <w:rFonts w:ascii="Calibri" w:hAnsi="Calibri"/>
                <w:sz w:val="22"/>
                <w:szCs w:val="22"/>
              </w:rPr>
            </w:pPr>
            <w:r w:rsidRPr="00290DF2">
              <w:rPr>
                <w:rFonts w:ascii="Calibri" w:hAnsi="Calibri"/>
                <w:sz w:val="22"/>
                <w:szCs w:val="22"/>
              </w:rPr>
              <w:t>Author</w:t>
            </w:r>
          </w:p>
        </w:tc>
        <w:tc>
          <w:tcPr>
            <w:tcW w:w="6329" w:type="dxa"/>
            <w:shd w:val="clear" w:color="auto" w:fill="BFBFBF"/>
          </w:tcPr>
          <w:p w14:paraId="221098A8" w14:textId="77777777" w:rsidR="0020622A" w:rsidRPr="00290DF2" w:rsidRDefault="0020622A" w:rsidP="007335A3">
            <w:pPr>
              <w:pStyle w:val="Caption"/>
              <w:spacing w:before="0" w:after="0"/>
              <w:rPr>
                <w:rFonts w:ascii="Calibri" w:hAnsi="Calibri"/>
                <w:sz w:val="22"/>
                <w:szCs w:val="22"/>
              </w:rPr>
            </w:pPr>
            <w:r w:rsidRPr="00290DF2">
              <w:rPr>
                <w:rFonts w:ascii="Calibri" w:hAnsi="Calibri"/>
                <w:sz w:val="22"/>
                <w:szCs w:val="22"/>
              </w:rPr>
              <w:t>Change Description</w:t>
            </w:r>
          </w:p>
        </w:tc>
      </w:tr>
      <w:tr w:rsidR="0020622A" w:rsidRPr="005C4321" w14:paraId="00BFCAD4" w14:textId="77777777" w:rsidTr="00B2425B">
        <w:trPr>
          <w:cantSplit/>
          <w:trHeight w:val="253"/>
        </w:trPr>
        <w:tc>
          <w:tcPr>
            <w:tcW w:w="811" w:type="dxa"/>
          </w:tcPr>
          <w:p w14:paraId="01FCBB64" w14:textId="77777777" w:rsidR="0020622A" w:rsidRPr="00394829" w:rsidRDefault="0020622A" w:rsidP="00F97B92">
            <w:pPr>
              <w:pStyle w:val="BodyText"/>
              <w:spacing w:before="0"/>
              <w:rPr>
                <w:rFonts w:cs="Arial"/>
                <w:sz w:val="20"/>
              </w:rPr>
            </w:pPr>
            <w:r w:rsidRPr="00394829">
              <w:rPr>
                <w:rFonts w:cs="Arial"/>
                <w:sz w:val="20"/>
              </w:rPr>
              <w:t>0.1</w:t>
            </w:r>
          </w:p>
        </w:tc>
        <w:tc>
          <w:tcPr>
            <w:tcW w:w="1276" w:type="dxa"/>
          </w:tcPr>
          <w:p w14:paraId="57AD8BEC" w14:textId="33CA40B0" w:rsidR="0020622A" w:rsidRPr="00394829" w:rsidRDefault="00051B20" w:rsidP="009B153E">
            <w:pPr>
              <w:pStyle w:val="BodyText"/>
              <w:spacing w:before="0"/>
              <w:jc w:val="left"/>
              <w:rPr>
                <w:rFonts w:cs="Arial"/>
                <w:sz w:val="20"/>
              </w:rPr>
            </w:pPr>
            <w:r>
              <w:rPr>
                <w:rFonts w:cs="Arial"/>
                <w:sz w:val="20"/>
              </w:rPr>
              <w:t>12</w:t>
            </w:r>
            <w:r w:rsidRPr="00051B20">
              <w:rPr>
                <w:rFonts w:cs="Arial"/>
                <w:sz w:val="20"/>
                <w:vertAlign w:val="superscript"/>
              </w:rPr>
              <w:t>th</w:t>
            </w:r>
            <w:r>
              <w:rPr>
                <w:rFonts w:cs="Arial"/>
                <w:sz w:val="20"/>
              </w:rPr>
              <w:t xml:space="preserve"> O</w:t>
            </w:r>
            <w:r w:rsidR="0061404A">
              <w:rPr>
                <w:rFonts w:cs="Arial"/>
                <w:sz w:val="20"/>
              </w:rPr>
              <w:t>ct 2018</w:t>
            </w:r>
          </w:p>
        </w:tc>
        <w:tc>
          <w:tcPr>
            <w:tcW w:w="1984" w:type="dxa"/>
          </w:tcPr>
          <w:p w14:paraId="37DDB71A" w14:textId="0CD51473" w:rsidR="0020622A" w:rsidRPr="00394829" w:rsidRDefault="00B11F4D" w:rsidP="00F97B92">
            <w:pPr>
              <w:pStyle w:val="BodyText"/>
              <w:spacing w:before="0"/>
              <w:rPr>
                <w:rFonts w:cs="Arial"/>
                <w:sz w:val="20"/>
              </w:rPr>
            </w:pPr>
            <w:r>
              <w:rPr>
                <w:rFonts w:cs="Arial"/>
                <w:sz w:val="20"/>
              </w:rPr>
              <w:t>Ajit Khaladkar</w:t>
            </w:r>
          </w:p>
        </w:tc>
        <w:tc>
          <w:tcPr>
            <w:tcW w:w="6329" w:type="dxa"/>
          </w:tcPr>
          <w:p w14:paraId="4FC62D2C" w14:textId="576EB512" w:rsidR="0020622A" w:rsidRPr="00394829" w:rsidRDefault="00B11F4D" w:rsidP="00F97B92">
            <w:pPr>
              <w:pStyle w:val="BodyText"/>
              <w:spacing w:before="0"/>
              <w:rPr>
                <w:rFonts w:cs="Arial"/>
                <w:sz w:val="20"/>
              </w:rPr>
            </w:pPr>
            <w:r>
              <w:rPr>
                <w:rFonts w:cs="Arial"/>
                <w:sz w:val="20"/>
              </w:rPr>
              <w:t>First version</w:t>
            </w:r>
          </w:p>
        </w:tc>
      </w:tr>
      <w:tr w:rsidR="0088198A" w:rsidRPr="005C4321" w14:paraId="5D60BECE" w14:textId="77777777" w:rsidTr="00B2425B">
        <w:tc>
          <w:tcPr>
            <w:tcW w:w="811" w:type="dxa"/>
          </w:tcPr>
          <w:p w14:paraId="11D95E57" w14:textId="4F8317A3" w:rsidR="0088198A" w:rsidRDefault="00C16500" w:rsidP="00F55F11">
            <w:pPr>
              <w:pStyle w:val="BodyText"/>
              <w:tabs>
                <w:tab w:val="left" w:pos="510"/>
              </w:tabs>
              <w:spacing w:before="0"/>
              <w:rPr>
                <w:rFonts w:cs="Arial"/>
                <w:sz w:val="20"/>
              </w:rPr>
            </w:pPr>
            <w:r>
              <w:rPr>
                <w:rFonts w:cs="Arial"/>
                <w:sz w:val="20"/>
              </w:rPr>
              <w:t>0.2</w:t>
            </w:r>
          </w:p>
        </w:tc>
        <w:tc>
          <w:tcPr>
            <w:tcW w:w="1276" w:type="dxa"/>
          </w:tcPr>
          <w:p w14:paraId="5B04F344" w14:textId="21B674E8" w:rsidR="0088198A" w:rsidRDefault="00C16500" w:rsidP="00F97B92">
            <w:pPr>
              <w:pStyle w:val="BodyText"/>
              <w:spacing w:before="0"/>
              <w:rPr>
                <w:rFonts w:cs="Arial"/>
                <w:sz w:val="20"/>
              </w:rPr>
            </w:pPr>
            <w:r>
              <w:rPr>
                <w:rFonts w:cs="Arial"/>
                <w:sz w:val="20"/>
              </w:rPr>
              <w:t>12</w:t>
            </w:r>
            <w:r w:rsidRPr="00C16500">
              <w:rPr>
                <w:rFonts w:cs="Arial"/>
                <w:sz w:val="20"/>
                <w:vertAlign w:val="superscript"/>
              </w:rPr>
              <w:t>th</w:t>
            </w:r>
            <w:r>
              <w:rPr>
                <w:rFonts w:cs="Arial"/>
                <w:sz w:val="20"/>
              </w:rPr>
              <w:t xml:space="preserve"> Oct 2018</w:t>
            </w:r>
          </w:p>
        </w:tc>
        <w:tc>
          <w:tcPr>
            <w:tcW w:w="1984" w:type="dxa"/>
          </w:tcPr>
          <w:p w14:paraId="67F5525D" w14:textId="535D9133" w:rsidR="0088198A" w:rsidRPr="006F3339" w:rsidRDefault="00C16500" w:rsidP="00F97B92">
            <w:pPr>
              <w:pStyle w:val="BodyText"/>
              <w:spacing w:before="0"/>
              <w:rPr>
                <w:rFonts w:cs="Arial"/>
                <w:sz w:val="20"/>
              </w:rPr>
            </w:pPr>
            <w:r>
              <w:rPr>
                <w:rFonts w:cs="Arial"/>
                <w:sz w:val="20"/>
              </w:rPr>
              <w:t>Ajit Khaladkar</w:t>
            </w:r>
          </w:p>
        </w:tc>
        <w:tc>
          <w:tcPr>
            <w:tcW w:w="6329" w:type="dxa"/>
          </w:tcPr>
          <w:p w14:paraId="4965B1BF" w14:textId="2981779B" w:rsidR="0088198A" w:rsidRDefault="000834CC" w:rsidP="00F97B92">
            <w:pPr>
              <w:pStyle w:val="BodyText"/>
              <w:spacing w:before="0"/>
              <w:rPr>
                <w:rFonts w:cs="Arial"/>
                <w:sz w:val="20"/>
              </w:rPr>
            </w:pPr>
            <w:r>
              <w:rPr>
                <w:rFonts w:cs="Arial"/>
                <w:sz w:val="20"/>
              </w:rPr>
              <w:t>Changed based on internal comments</w:t>
            </w:r>
          </w:p>
        </w:tc>
      </w:tr>
      <w:tr w:rsidR="0064158C" w:rsidRPr="005C4321" w14:paraId="3811B6C1" w14:textId="77777777" w:rsidTr="00B2425B">
        <w:tc>
          <w:tcPr>
            <w:tcW w:w="811" w:type="dxa"/>
          </w:tcPr>
          <w:p w14:paraId="5EC294AD" w14:textId="7FA30AF4" w:rsidR="0064158C" w:rsidRDefault="0064158C" w:rsidP="00F55F11">
            <w:pPr>
              <w:pStyle w:val="BodyText"/>
              <w:tabs>
                <w:tab w:val="left" w:pos="510"/>
              </w:tabs>
              <w:spacing w:before="0"/>
              <w:rPr>
                <w:rFonts w:cs="Arial"/>
                <w:sz w:val="20"/>
              </w:rPr>
            </w:pPr>
          </w:p>
        </w:tc>
        <w:tc>
          <w:tcPr>
            <w:tcW w:w="1276" w:type="dxa"/>
          </w:tcPr>
          <w:p w14:paraId="69CE989F" w14:textId="288E8C24" w:rsidR="0064158C" w:rsidRDefault="0064158C" w:rsidP="00D36C4B">
            <w:pPr>
              <w:pStyle w:val="BodyText"/>
              <w:spacing w:before="0"/>
              <w:rPr>
                <w:rFonts w:cs="Arial"/>
                <w:sz w:val="20"/>
              </w:rPr>
            </w:pPr>
          </w:p>
        </w:tc>
        <w:tc>
          <w:tcPr>
            <w:tcW w:w="1984" w:type="dxa"/>
          </w:tcPr>
          <w:p w14:paraId="35C1FB8E" w14:textId="47AF3B9B" w:rsidR="0064158C" w:rsidRDefault="0064158C" w:rsidP="00F97B92">
            <w:pPr>
              <w:pStyle w:val="BodyText"/>
              <w:spacing w:before="0"/>
              <w:rPr>
                <w:rFonts w:cs="Arial"/>
                <w:sz w:val="20"/>
              </w:rPr>
            </w:pPr>
          </w:p>
        </w:tc>
        <w:tc>
          <w:tcPr>
            <w:tcW w:w="6329" w:type="dxa"/>
          </w:tcPr>
          <w:p w14:paraId="6DDC50B9" w14:textId="53964A5A" w:rsidR="0064158C" w:rsidRDefault="0064158C" w:rsidP="008A02C8">
            <w:pPr>
              <w:pStyle w:val="BodyText"/>
              <w:spacing w:before="0"/>
              <w:rPr>
                <w:rFonts w:cs="Arial"/>
                <w:sz w:val="20"/>
              </w:rPr>
            </w:pPr>
          </w:p>
        </w:tc>
      </w:tr>
      <w:tr w:rsidR="00E143EF" w:rsidRPr="005C4321" w14:paraId="40F34FC6" w14:textId="77777777" w:rsidTr="00B2425B">
        <w:tc>
          <w:tcPr>
            <w:tcW w:w="811" w:type="dxa"/>
          </w:tcPr>
          <w:p w14:paraId="0DD29055" w14:textId="39A50DD9" w:rsidR="00E143EF" w:rsidRDefault="00E143EF" w:rsidP="00F55F11">
            <w:pPr>
              <w:pStyle w:val="BodyText"/>
              <w:tabs>
                <w:tab w:val="left" w:pos="510"/>
              </w:tabs>
              <w:spacing w:before="0"/>
              <w:rPr>
                <w:rFonts w:cs="Arial"/>
                <w:sz w:val="20"/>
              </w:rPr>
            </w:pPr>
          </w:p>
        </w:tc>
        <w:tc>
          <w:tcPr>
            <w:tcW w:w="1276" w:type="dxa"/>
          </w:tcPr>
          <w:p w14:paraId="61F7BE41" w14:textId="36997EDF" w:rsidR="00E143EF" w:rsidRDefault="00E143EF" w:rsidP="00D36C4B">
            <w:pPr>
              <w:pStyle w:val="BodyText"/>
              <w:spacing w:before="0"/>
              <w:rPr>
                <w:rFonts w:cs="Arial"/>
                <w:sz w:val="20"/>
              </w:rPr>
            </w:pPr>
          </w:p>
        </w:tc>
        <w:tc>
          <w:tcPr>
            <w:tcW w:w="1984" w:type="dxa"/>
          </w:tcPr>
          <w:p w14:paraId="784AB859" w14:textId="638313BF" w:rsidR="00E143EF" w:rsidRDefault="00E143EF" w:rsidP="00F97B92">
            <w:pPr>
              <w:pStyle w:val="BodyText"/>
              <w:spacing w:before="0"/>
              <w:rPr>
                <w:rFonts w:cs="Arial"/>
                <w:sz w:val="20"/>
              </w:rPr>
            </w:pPr>
          </w:p>
        </w:tc>
        <w:tc>
          <w:tcPr>
            <w:tcW w:w="6329" w:type="dxa"/>
          </w:tcPr>
          <w:p w14:paraId="658F2E62" w14:textId="2CE83697" w:rsidR="00E143EF" w:rsidRDefault="00E143EF" w:rsidP="008A02C8">
            <w:pPr>
              <w:pStyle w:val="BodyText"/>
              <w:spacing w:before="0"/>
              <w:rPr>
                <w:rFonts w:cs="Arial"/>
                <w:sz w:val="20"/>
              </w:rPr>
            </w:pPr>
          </w:p>
        </w:tc>
      </w:tr>
    </w:tbl>
    <w:p w14:paraId="1CB4FFCC" w14:textId="44091256" w:rsidR="00575C88" w:rsidRDefault="00575C88" w:rsidP="009B153E">
      <w:pPr>
        <w:pStyle w:val="BodyText"/>
      </w:pPr>
    </w:p>
    <w:sectPr w:rsidR="00575C88" w:rsidSect="00815B3D">
      <w:headerReference w:type="even" r:id="rId15"/>
      <w:headerReference w:type="default" r:id="rId16"/>
      <w:footerReference w:type="even" r:id="rId17"/>
      <w:footerReference w:type="default" r:id="rId18"/>
      <w:headerReference w:type="first" r:id="rId19"/>
      <w:footerReference w:type="first" r:id="rId20"/>
      <w:type w:val="continuous"/>
      <w:pgSz w:w="11909" w:h="16834" w:code="9"/>
      <w:pgMar w:top="992" w:right="567" w:bottom="1134" w:left="1134" w:header="459" w:footer="459" w:gutter="0"/>
      <w:pgNumType w:start="1"/>
      <w:cols w:space="720"/>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B82908" w14:textId="77777777" w:rsidR="000C2D14" w:rsidRDefault="000C2D14">
      <w:r>
        <w:separator/>
      </w:r>
    </w:p>
  </w:endnote>
  <w:endnote w:type="continuationSeparator" w:id="0">
    <w:p w14:paraId="4B27E445" w14:textId="77777777" w:rsidR="000C2D14" w:rsidRDefault="000C2D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1" w:type="pct"/>
      <w:jc w:val="center"/>
      <w:tblBorders>
        <w:top w:val="single" w:sz="4" w:space="0" w:color="auto"/>
      </w:tblBorders>
      <w:tblCellMar>
        <w:left w:w="0" w:type="dxa"/>
        <w:right w:w="0" w:type="dxa"/>
      </w:tblCellMar>
      <w:tblLook w:val="0000" w:firstRow="0" w:lastRow="0" w:firstColumn="0" w:lastColumn="0" w:noHBand="0" w:noVBand="0"/>
    </w:tblPr>
    <w:tblGrid>
      <w:gridCol w:w="3063"/>
      <w:gridCol w:w="7147"/>
    </w:tblGrid>
    <w:tr w:rsidR="00D0776C" w:rsidRPr="00802B3B" w14:paraId="67D59F2A" w14:textId="77777777">
      <w:trPr>
        <w:jc w:val="center"/>
      </w:trPr>
      <w:tc>
        <w:tcPr>
          <w:tcW w:w="1500" w:type="pct"/>
          <w:tcBorders>
            <w:top w:val="single" w:sz="4" w:space="0" w:color="auto"/>
          </w:tcBorders>
        </w:tcPr>
        <w:p w14:paraId="26FD2941" w14:textId="77777777" w:rsidR="00D0776C" w:rsidRDefault="00D0776C">
          <w:pPr>
            <w:pStyle w:val="Footer"/>
            <w:spacing w:before="120"/>
            <w:jc w:val="left"/>
            <w:rPr>
              <w:bCs/>
              <w:sz w:val="20"/>
            </w:rPr>
          </w:pPr>
          <w:r>
            <w:rPr>
              <w:bCs/>
              <w:sz w:val="20"/>
              <w:szCs w:val="18"/>
              <w:lang w:val="en-US"/>
            </w:rPr>
            <w:t xml:space="preserve">Page </w:t>
          </w:r>
          <w:r>
            <w:rPr>
              <w:bCs/>
              <w:sz w:val="20"/>
              <w:szCs w:val="18"/>
              <w:lang w:val="en-US"/>
            </w:rPr>
            <w:fldChar w:fldCharType="begin"/>
          </w:r>
          <w:r>
            <w:rPr>
              <w:bCs/>
              <w:sz w:val="20"/>
              <w:szCs w:val="18"/>
              <w:lang w:val="en-US"/>
            </w:rPr>
            <w:instrText xml:space="preserve"> PAGE </w:instrText>
          </w:r>
          <w:r>
            <w:rPr>
              <w:bCs/>
              <w:sz w:val="20"/>
              <w:szCs w:val="18"/>
              <w:lang w:val="en-US"/>
            </w:rPr>
            <w:fldChar w:fldCharType="separate"/>
          </w:r>
          <w:r>
            <w:rPr>
              <w:bCs/>
              <w:noProof/>
              <w:sz w:val="20"/>
              <w:szCs w:val="18"/>
              <w:lang w:val="en-US"/>
            </w:rPr>
            <w:t>6</w:t>
          </w:r>
          <w:r>
            <w:rPr>
              <w:bCs/>
              <w:sz w:val="20"/>
              <w:szCs w:val="18"/>
              <w:lang w:val="en-US"/>
            </w:rPr>
            <w:fldChar w:fldCharType="end"/>
          </w:r>
          <w:r>
            <w:rPr>
              <w:bCs/>
              <w:sz w:val="20"/>
              <w:szCs w:val="18"/>
              <w:lang w:val="en-US"/>
            </w:rPr>
            <w:t xml:space="preserve"> of </w:t>
          </w:r>
          <w:r w:rsidR="000C5477">
            <w:rPr>
              <w:bCs/>
              <w:noProof/>
              <w:sz w:val="20"/>
              <w:szCs w:val="18"/>
              <w:lang w:val="en-US"/>
            </w:rPr>
            <w:fldChar w:fldCharType="begin"/>
          </w:r>
          <w:r w:rsidR="000C5477">
            <w:rPr>
              <w:bCs/>
              <w:noProof/>
              <w:sz w:val="20"/>
              <w:szCs w:val="18"/>
              <w:lang w:val="en-US"/>
            </w:rPr>
            <w:instrText xml:space="preserve"> SECTIONPAGES  \* MERGEFORMAT </w:instrText>
          </w:r>
          <w:r w:rsidR="000C5477">
            <w:rPr>
              <w:bCs/>
              <w:noProof/>
              <w:sz w:val="20"/>
              <w:szCs w:val="18"/>
              <w:lang w:val="en-US"/>
            </w:rPr>
            <w:fldChar w:fldCharType="separate"/>
          </w:r>
          <w:r>
            <w:rPr>
              <w:bCs/>
              <w:noProof/>
              <w:sz w:val="20"/>
              <w:szCs w:val="18"/>
              <w:lang w:val="en-US"/>
            </w:rPr>
            <w:t>9</w:t>
          </w:r>
          <w:r w:rsidR="000C5477">
            <w:rPr>
              <w:bCs/>
              <w:noProof/>
              <w:sz w:val="20"/>
              <w:szCs w:val="18"/>
              <w:lang w:val="en-US"/>
            </w:rPr>
            <w:fldChar w:fldCharType="end"/>
          </w:r>
        </w:p>
      </w:tc>
      <w:tc>
        <w:tcPr>
          <w:tcW w:w="3500" w:type="pct"/>
          <w:tcBorders>
            <w:top w:val="single" w:sz="4" w:space="0" w:color="auto"/>
          </w:tcBorders>
        </w:tcPr>
        <w:p w14:paraId="59247CD3" w14:textId="77777777" w:rsidR="00D0776C" w:rsidRPr="00E575A3" w:rsidRDefault="00D0776C">
          <w:pPr>
            <w:pStyle w:val="Footer"/>
            <w:spacing w:before="120"/>
            <w:jc w:val="right"/>
            <w:rPr>
              <w:bCs/>
              <w:sz w:val="20"/>
              <w:lang w:val="pt-BR"/>
            </w:rPr>
          </w:pPr>
          <w:r w:rsidRPr="00E575A3">
            <w:rPr>
              <w:bCs/>
              <w:snapToGrid w:val="0"/>
              <w:sz w:val="20"/>
              <w:lang w:val="pt-BR"/>
            </w:rPr>
            <w:fldChar w:fldCharType="begin"/>
          </w:r>
          <w:r w:rsidRPr="00E575A3">
            <w:rPr>
              <w:bCs/>
              <w:snapToGrid w:val="0"/>
              <w:sz w:val="20"/>
              <w:lang w:val="pt-BR"/>
            </w:rPr>
            <w:instrText xml:space="preserve"> FILENAME </w:instrText>
          </w:r>
          <w:r w:rsidRPr="00E575A3">
            <w:rPr>
              <w:bCs/>
              <w:snapToGrid w:val="0"/>
              <w:sz w:val="20"/>
              <w:lang w:val="pt-BR"/>
            </w:rPr>
            <w:fldChar w:fldCharType="separate"/>
          </w:r>
          <w:r w:rsidRPr="00E575A3">
            <w:rPr>
              <w:bCs/>
              <w:noProof/>
              <w:snapToGrid w:val="0"/>
              <w:sz w:val="20"/>
              <w:lang w:val="pt-BR"/>
            </w:rPr>
            <w:t>R1-04 Narrative ING v1.0.doc</w:t>
          </w:r>
          <w:r w:rsidRPr="00E575A3">
            <w:rPr>
              <w:bCs/>
              <w:snapToGrid w:val="0"/>
              <w:sz w:val="20"/>
              <w:lang w:val="pt-BR"/>
            </w:rPr>
            <w:fldChar w:fldCharType="end"/>
          </w:r>
        </w:p>
      </w:tc>
    </w:tr>
  </w:tbl>
  <w:p w14:paraId="0947F969" w14:textId="77777777" w:rsidR="00D0776C" w:rsidRPr="00E575A3" w:rsidRDefault="00D0776C">
    <w:pPr>
      <w:pStyle w:val="Footer"/>
      <w:rPr>
        <w:lang w:val="pt-BR"/>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1" w:type="pct"/>
      <w:jc w:val="center"/>
      <w:tblBorders>
        <w:top w:val="single" w:sz="4" w:space="0" w:color="auto"/>
      </w:tblBorders>
      <w:tblCellMar>
        <w:left w:w="0" w:type="dxa"/>
        <w:right w:w="0" w:type="dxa"/>
      </w:tblCellMar>
      <w:tblLook w:val="0000" w:firstRow="0" w:lastRow="0" w:firstColumn="0" w:lastColumn="0" w:noHBand="0" w:noVBand="0"/>
    </w:tblPr>
    <w:tblGrid>
      <w:gridCol w:w="7145"/>
      <w:gridCol w:w="3065"/>
    </w:tblGrid>
    <w:tr w:rsidR="00D0776C" w14:paraId="052D305A" w14:textId="77777777">
      <w:trPr>
        <w:jc w:val="center"/>
      </w:trPr>
      <w:tc>
        <w:tcPr>
          <w:tcW w:w="3499" w:type="pct"/>
          <w:tcBorders>
            <w:top w:val="single" w:sz="4" w:space="0" w:color="auto"/>
          </w:tcBorders>
        </w:tcPr>
        <w:p w14:paraId="5ED4CA3F" w14:textId="2AD1E113" w:rsidR="00D0776C" w:rsidRDefault="00D0776C" w:rsidP="00815B3D">
          <w:pPr>
            <w:pStyle w:val="Footer"/>
            <w:spacing w:before="120"/>
            <w:jc w:val="left"/>
            <w:rPr>
              <w:bCs/>
              <w:sz w:val="20"/>
            </w:rPr>
          </w:pPr>
        </w:p>
      </w:tc>
      <w:tc>
        <w:tcPr>
          <w:tcW w:w="1501" w:type="pct"/>
          <w:tcBorders>
            <w:top w:val="single" w:sz="4" w:space="0" w:color="auto"/>
          </w:tcBorders>
        </w:tcPr>
        <w:p w14:paraId="245FAAEE" w14:textId="2B540364" w:rsidR="00D0776C" w:rsidRDefault="00D0776C">
          <w:pPr>
            <w:pStyle w:val="Footer"/>
            <w:spacing w:before="120"/>
            <w:jc w:val="right"/>
            <w:rPr>
              <w:bCs/>
              <w:sz w:val="20"/>
            </w:rPr>
          </w:pPr>
          <w:r>
            <w:rPr>
              <w:bCs/>
              <w:sz w:val="20"/>
              <w:szCs w:val="18"/>
              <w:lang w:val="en-US"/>
            </w:rPr>
            <w:t xml:space="preserve"> Page </w:t>
          </w:r>
          <w:r>
            <w:rPr>
              <w:bCs/>
              <w:sz w:val="20"/>
              <w:szCs w:val="18"/>
              <w:lang w:val="en-US"/>
            </w:rPr>
            <w:fldChar w:fldCharType="begin"/>
          </w:r>
          <w:r>
            <w:rPr>
              <w:bCs/>
              <w:sz w:val="20"/>
              <w:szCs w:val="18"/>
              <w:lang w:val="en-US"/>
            </w:rPr>
            <w:instrText xml:space="preserve"> PAGE </w:instrText>
          </w:r>
          <w:r>
            <w:rPr>
              <w:bCs/>
              <w:sz w:val="20"/>
              <w:szCs w:val="18"/>
              <w:lang w:val="en-US"/>
            </w:rPr>
            <w:fldChar w:fldCharType="separate"/>
          </w:r>
          <w:r w:rsidR="00FC0D78">
            <w:rPr>
              <w:bCs/>
              <w:noProof/>
              <w:sz w:val="20"/>
              <w:szCs w:val="18"/>
              <w:lang w:val="en-US"/>
            </w:rPr>
            <w:t>2</w:t>
          </w:r>
          <w:r>
            <w:rPr>
              <w:bCs/>
              <w:sz w:val="20"/>
              <w:szCs w:val="18"/>
              <w:lang w:val="en-US"/>
            </w:rPr>
            <w:fldChar w:fldCharType="end"/>
          </w:r>
          <w:r>
            <w:rPr>
              <w:bCs/>
              <w:sz w:val="20"/>
              <w:szCs w:val="18"/>
              <w:lang w:val="en-US"/>
            </w:rPr>
            <w:t xml:space="preserve"> of </w:t>
          </w:r>
          <w:r w:rsidR="000C5477">
            <w:rPr>
              <w:bCs/>
              <w:noProof/>
              <w:sz w:val="20"/>
              <w:szCs w:val="18"/>
              <w:lang w:val="en-US"/>
            </w:rPr>
            <w:fldChar w:fldCharType="begin"/>
          </w:r>
          <w:r w:rsidR="000C5477">
            <w:rPr>
              <w:bCs/>
              <w:noProof/>
              <w:sz w:val="20"/>
              <w:szCs w:val="18"/>
              <w:lang w:val="en-US"/>
            </w:rPr>
            <w:instrText xml:space="preserve"> SECTIONPAGES  \* MERGEFORMAT </w:instrText>
          </w:r>
          <w:r w:rsidR="000C5477">
            <w:rPr>
              <w:bCs/>
              <w:noProof/>
              <w:sz w:val="20"/>
              <w:szCs w:val="18"/>
              <w:lang w:val="en-US"/>
            </w:rPr>
            <w:fldChar w:fldCharType="separate"/>
          </w:r>
          <w:r w:rsidR="00FC0D78">
            <w:rPr>
              <w:bCs/>
              <w:noProof/>
              <w:sz w:val="20"/>
              <w:szCs w:val="18"/>
              <w:lang w:val="en-US"/>
            </w:rPr>
            <w:t>4</w:t>
          </w:r>
          <w:r w:rsidR="000C5477">
            <w:rPr>
              <w:bCs/>
              <w:noProof/>
              <w:sz w:val="20"/>
              <w:szCs w:val="18"/>
              <w:lang w:val="en-US"/>
            </w:rPr>
            <w:fldChar w:fldCharType="end"/>
          </w:r>
          <w:r>
            <w:rPr>
              <w:bCs/>
              <w:sz w:val="20"/>
              <w:szCs w:val="18"/>
              <w:lang w:val="en-US"/>
            </w:rPr>
            <w:t xml:space="preserve"> </w:t>
          </w:r>
        </w:p>
      </w:tc>
    </w:tr>
  </w:tbl>
  <w:p w14:paraId="31A48F8A" w14:textId="77777777" w:rsidR="00D0776C" w:rsidRDefault="00D0776C">
    <w:pPr>
      <w:pStyle w:val="Footer"/>
      <w:rPr>
        <w:sz w:val="18"/>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9E8882" w14:textId="77777777" w:rsidR="00D0776C" w:rsidRDefault="00D0776C">
    <w:pPr>
      <w:pStyle w:val="Footer"/>
      <w:pBdr>
        <w:top w:val="single" w:sz="4" w:space="1" w:color="D9D9D9"/>
      </w:pBdr>
      <w:rPr>
        <w:b/>
        <w:bCs/>
      </w:rPr>
    </w:pPr>
    <w:r>
      <w:fldChar w:fldCharType="begin"/>
    </w:r>
    <w:r>
      <w:instrText xml:space="preserve"> PAGE   \* MERGEFORMAT </w:instrText>
    </w:r>
    <w:r>
      <w:fldChar w:fldCharType="separate"/>
    </w:r>
    <w:r w:rsidRPr="00815B3D">
      <w:rPr>
        <w:b/>
        <w:bCs/>
        <w:noProof/>
      </w:rPr>
      <w:t>1</w:t>
    </w:r>
    <w:r>
      <w:rPr>
        <w:b/>
        <w:bCs/>
        <w:noProof/>
      </w:rPr>
      <w:fldChar w:fldCharType="end"/>
    </w:r>
    <w:r>
      <w:rPr>
        <w:b/>
        <w:bCs/>
      </w:rPr>
      <w:t xml:space="preserve"> | </w:t>
    </w:r>
    <w:r>
      <w:rPr>
        <w:color w:val="808080"/>
        <w:spacing w:val="60"/>
      </w:rPr>
      <w:t>Page</w:t>
    </w:r>
  </w:p>
  <w:p w14:paraId="51E7CA41" w14:textId="77777777" w:rsidR="00D0776C" w:rsidRDefault="00D077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10205D" w14:textId="77777777" w:rsidR="000C2D14" w:rsidRDefault="000C2D14">
      <w:r>
        <w:separator/>
      </w:r>
    </w:p>
  </w:footnote>
  <w:footnote w:type="continuationSeparator" w:id="0">
    <w:p w14:paraId="25A6D9DE" w14:textId="77777777" w:rsidR="000C2D14" w:rsidRDefault="000C2D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Borders>
        <w:bottom w:val="single" w:sz="4" w:space="0" w:color="auto"/>
      </w:tblBorders>
      <w:tblLayout w:type="fixed"/>
      <w:tblCellMar>
        <w:left w:w="0" w:type="dxa"/>
        <w:right w:w="0" w:type="dxa"/>
      </w:tblCellMar>
      <w:tblLook w:val="0000" w:firstRow="0" w:lastRow="0" w:firstColumn="0" w:lastColumn="0" w:noHBand="0" w:noVBand="0"/>
    </w:tblPr>
    <w:tblGrid>
      <w:gridCol w:w="3063"/>
      <w:gridCol w:w="4083"/>
      <w:gridCol w:w="3062"/>
    </w:tblGrid>
    <w:tr w:rsidR="00D0776C" w14:paraId="35361F29" w14:textId="77777777">
      <w:trPr>
        <w:cantSplit/>
        <w:jc w:val="center"/>
      </w:trPr>
      <w:tc>
        <w:tcPr>
          <w:tcW w:w="1500" w:type="pct"/>
          <w:tcBorders>
            <w:bottom w:val="single" w:sz="4" w:space="0" w:color="auto"/>
          </w:tcBorders>
        </w:tcPr>
        <w:p w14:paraId="5E2A15AC" w14:textId="77777777" w:rsidR="00D0776C" w:rsidRDefault="00D0776C">
          <w:pPr>
            <w:pStyle w:val="Header"/>
            <w:spacing w:after="60"/>
            <w:jc w:val="left"/>
            <w:rPr>
              <w:bCs/>
              <w:sz w:val="20"/>
            </w:rPr>
          </w:pPr>
          <w:r w:rsidRPr="008E7151">
            <w:rPr>
              <w:sz w:val="20"/>
            </w:rPr>
            <w:object w:dxaOrig="2622" w:dyaOrig="503" w14:anchorId="4F29C2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31.35pt;height:25.35pt" o:ole="" fillcolor="window">
                <v:imagedata r:id="rId1" o:title="" croptop="8314f" cropbottom="11633f" cropleft="4330f" cropright="6161f"/>
              </v:shape>
              <o:OLEObject Type="Embed" ProgID="Word.Picture.8" ShapeID="_x0000_i1027" DrawAspect="Content" ObjectID="_1601298604" r:id="rId2"/>
            </w:object>
          </w:r>
        </w:p>
      </w:tc>
      <w:tc>
        <w:tcPr>
          <w:tcW w:w="2000" w:type="pct"/>
          <w:tcBorders>
            <w:bottom w:val="single" w:sz="4" w:space="0" w:color="auto"/>
          </w:tcBorders>
        </w:tcPr>
        <w:p w14:paraId="0F8E4FA3" w14:textId="77777777" w:rsidR="00D0776C" w:rsidRDefault="00D0776C">
          <w:pPr>
            <w:pStyle w:val="Header"/>
            <w:tabs>
              <w:tab w:val="clear" w:pos="4820"/>
              <w:tab w:val="clear" w:pos="9639"/>
              <w:tab w:val="left" w:pos="3015"/>
            </w:tabs>
            <w:spacing w:before="120"/>
            <w:jc w:val="center"/>
            <w:rPr>
              <w:bCs/>
              <w:sz w:val="20"/>
            </w:rPr>
          </w:pPr>
          <w:r>
            <w:rPr>
              <w:bCs/>
              <w:sz w:val="20"/>
            </w:rPr>
            <w:t>C2: Company Confidential/Internal</w:t>
          </w:r>
        </w:p>
      </w:tc>
      <w:tc>
        <w:tcPr>
          <w:tcW w:w="1500" w:type="pct"/>
          <w:tcBorders>
            <w:bottom w:val="single" w:sz="4" w:space="0" w:color="auto"/>
          </w:tcBorders>
        </w:tcPr>
        <w:p w14:paraId="6191E61F" w14:textId="77777777" w:rsidR="00D0776C" w:rsidRDefault="00D0776C">
          <w:pPr>
            <w:pStyle w:val="Header"/>
            <w:jc w:val="right"/>
            <w:rPr>
              <w:bCs/>
              <w:sz w:val="20"/>
            </w:rPr>
          </w:pPr>
        </w:p>
      </w:tc>
    </w:tr>
  </w:tbl>
  <w:p w14:paraId="785630F2" w14:textId="77777777" w:rsidR="00D0776C" w:rsidRDefault="00D077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Borders>
        <w:bottom w:val="single" w:sz="4" w:space="0" w:color="auto"/>
      </w:tblBorders>
      <w:tblLayout w:type="fixed"/>
      <w:tblCellMar>
        <w:left w:w="0" w:type="dxa"/>
        <w:right w:w="0" w:type="dxa"/>
      </w:tblCellMar>
      <w:tblLook w:val="0000" w:firstRow="0" w:lastRow="0" w:firstColumn="0" w:lastColumn="0" w:noHBand="0" w:noVBand="0"/>
    </w:tblPr>
    <w:tblGrid>
      <w:gridCol w:w="3063"/>
      <w:gridCol w:w="4083"/>
      <w:gridCol w:w="3062"/>
    </w:tblGrid>
    <w:tr w:rsidR="00D0776C" w14:paraId="3462F56A" w14:textId="77777777">
      <w:trPr>
        <w:cantSplit/>
        <w:jc w:val="center"/>
      </w:trPr>
      <w:tc>
        <w:tcPr>
          <w:tcW w:w="1500" w:type="pct"/>
          <w:tcBorders>
            <w:bottom w:val="single" w:sz="4" w:space="0" w:color="auto"/>
          </w:tcBorders>
        </w:tcPr>
        <w:p w14:paraId="39BD4E20" w14:textId="7A60A323" w:rsidR="00D0776C" w:rsidRDefault="00D0776C" w:rsidP="008B1FFA">
          <w:pPr>
            <w:pStyle w:val="Header"/>
            <w:spacing w:after="60"/>
            <w:jc w:val="left"/>
            <w:rPr>
              <w:bCs/>
              <w:sz w:val="20"/>
            </w:rPr>
          </w:pPr>
        </w:p>
      </w:tc>
      <w:tc>
        <w:tcPr>
          <w:tcW w:w="2000" w:type="pct"/>
          <w:tcBorders>
            <w:bottom w:val="single" w:sz="4" w:space="0" w:color="auto"/>
          </w:tcBorders>
        </w:tcPr>
        <w:p w14:paraId="2E6AF698" w14:textId="6F9DF652" w:rsidR="00D0776C" w:rsidRDefault="00D0776C" w:rsidP="008B1FFA">
          <w:pPr>
            <w:pStyle w:val="Header"/>
            <w:tabs>
              <w:tab w:val="clear" w:pos="4820"/>
              <w:tab w:val="clear" w:pos="9639"/>
              <w:tab w:val="left" w:pos="3015"/>
            </w:tabs>
            <w:spacing w:before="120"/>
            <w:jc w:val="center"/>
            <w:rPr>
              <w:bCs/>
              <w:sz w:val="20"/>
            </w:rPr>
          </w:pPr>
        </w:p>
      </w:tc>
      <w:tc>
        <w:tcPr>
          <w:tcW w:w="1500" w:type="pct"/>
          <w:tcBorders>
            <w:bottom w:val="single" w:sz="4" w:space="0" w:color="auto"/>
          </w:tcBorders>
        </w:tcPr>
        <w:p w14:paraId="5882FE4F" w14:textId="77777777" w:rsidR="00D0776C" w:rsidRDefault="00D0776C" w:rsidP="008B1FFA">
          <w:pPr>
            <w:pStyle w:val="Header"/>
            <w:jc w:val="right"/>
            <w:rPr>
              <w:bCs/>
              <w:sz w:val="20"/>
            </w:rPr>
          </w:pPr>
        </w:p>
      </w:tc>
    </w:tr>
  </w:tbl>
  <w:p w14:paraId="536DBFBE" w14:textId="1DF87815" w:rsidR="00D0776C" w:rsidRDefault="00D077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1AF7B2" w14:textId="77777777" w:rsidR="00D0776C" w:rsidRDefault="00D0776C">
    <w:pPr>
      <w:pStyle w:val="Header"/>
    </w:pPr>
    <w:r>
      <w:rPr>
        <w:noProof/>
        <w:lang w:val="en-IN" w:eastAsia="en-IN"/>
      </w:rPr>
      <w:drawing>
        <wp:inline distT="0" distB="0" distL="0" distR="0" wp14:anchorId="0FD816E4" wp14:editId="6FF2E1B2">
          <wp:extent cx="523875" cy="523875"/>
          <wp:effectExtent l="0" t="0" r="9525" b="9525"/>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solidFill>
                    <a:srgbClr val="FFFFFF"/>
                  </a:solidFill>
                  <a:ln>
                    <a:noFill/>
                  </a:ln>
                </pic:spPr>
              </pic:pic>
            </a:graphicData>
          </a:graphic>
        </wp:inline>
      </w:drawing>
    </w:r>
  </w:p>
  <w:p w14:paraId="239D2F73" w14:textId="77777777" w:rsidR="00D0776C" w:rsidRDefault="00D077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DF09524"/>
    <w:lvl w:ilvl="0">
      <w:start w:val="1"/>
      <w:numFmt w:val="decimal"/>
      <w:pStyle w:val="ListNumber5"/>
      <w:lvlText w:val="%1."/>
      <w:lvlJc w:val="left"/>
      <w:pPr>
        <w:tabs>
          <w:tab w:val="num" w:pos="1800"/>
        </w:tabs>
        <w:ind w:left="1800" w:hanging="360"/>
      </w:pPr>
      <w:rPr>
        <w:rFonts w:cs="Times New Roman"/>
      </w:rPr>
    </w:lvl>
  </w:abstractNum>
  <w:abstractNum w:abstractNumId="1" w15:restartNumberingAfterBreak="0">
    <w:nsid w:val="FFFFFF7D"/>
    <w:multiLevelType w:val="singleLevel"/>
    <w:tmpl w:val="77B002FC"/>
    <w:lvl w:ilvl="0">
      <w:start w:val="1"/>
      <w:numFmt w:val="decimal"/>
      <w:pStyle w:val="ListNumber4"/>
      <w:lvlText w:val="%1."/>
      <w:lvlJc w:val="left"/>
      <w:pPr>
        <w:tabs>
          <w:tab w:val="num" w:pos="1440"/>
        </w:tabs>
        <w:ind w:left="1440" w:hanging="360"/>
      </w:pPr>
      <w:rPr>
        <w:rFonts w:cs="Times New Roman"/>
      </w:rPr>
    </w:lvl>
  </w:abstractNum>
  <w:abstractNum w:abstractNumId="2" w15:restartNumberingAfterBreak="0">
    <w:nsid w:val="FFFFFF7E"/>
    <w:multiLevelType w:val="singleLevel"/>
    <w:tmpl w:val="50FAEDCE"/>
    <w:lvl w:ilvl="0">
      <w:start w:val="1"/>
      <w:numFmt w:val="decimal"/>
      <w:pStyle w:val="ListNumber3"/>
      <w:lvlText w:val="%1."/>
      <w:lvlJc w:val="left"/>
      <w:pPr>
        <w:tabs>
          <w:tab w:val="num" w:pos="1080"/>
        </w:tabs>
        <w:ind w:left="1080" w:hanging="360"/>
      </w:pPr>
      <w:rPr>
        <w:rFonts w:cs="Times New Roman"/>
      </w:rPr>
    </w:lvl>
  </w:abstractNum>
  <w:abstractNum w:abstractNumId="3" w15:restartNumberingAfterBreak="0">
    <w:nsid w:val="FFFFFF7F"/>
    <w:multiLevelType w:val="singleLevel"/>
    <w:tmpl w:val="9C668380"/>
    <w:lvl w:ilvl="0">
      <w:start w:val="1"/>
      <w:numFmt w:val="decimal"/>
      <w:pStyle w:val="ListNumber2"/>
      <w:lvlText w:val="%1."/>
      <w:lvlJc w:val="left"/>
      <w:pPr>
        <w:tabs>
          <w:tab w:val="num" w:pos="720"/>
        </w:tabs>
        <w:ind w:left="720" w:hanging="360"/>
      </w:pPr>
      <w:rPr>
        <w:rFonts w:cs="Times New Roman"/>
      </w:rPr>
    </w:lvl>
  </w:abstractNum>
  <w:abstractNum w:abstractNumId="4" w15:restartNumberingAfterBreak="0">
    <w:nsid w:val="FFFFFF80"/>
    <w:multiLevelType w:val="singleLevel"/>
    <w:tmpl w:val="65386E88"/>
    <w:lvl w:ilvl="0">
      <w:start w:val="1"/>
      <w:numFmt w:val="bullet"/>
      <w:pStyle w:val="Heading3"/>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DF0FCF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DC0F5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A464F6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4E04356"/>
    <w:lvl w:ilvl="0">
      <w:start w:val="1"/>
      <w:numFmt w:val="decimal"/>
      <w:pStyle w:val="ListNumber"/>
      <w:lvlText w:val="%1."/>
      <w:lvlJc w:val="left"/>
      <w:pPr>
        <w:tabs>
          <w:tab w:val="num" w:pos="360"/>
        </w:tabs>
        <w:ind w:left="360" w:hanging="360"/>
      </w:pPr>
      <w:rPr>
        <w:rFonts w:cs="Times New Roman"/>
      </w:rPr>
    </w:lvl>
  </w:abstractNum>
  <w:abstractNum w:abstractNumId="9" w15:restartNumberingAfterBreak="0">
    <w:nsid w:val="FFFFFF89"/>
    <w:multiLevelType w:val="singleLevel"/>
    <w:tmpl w:val="59AEBAD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2073B4"/>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0"/>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01CD3941"/>
    <w:multiLevelType w:val="singleLevel"/>
    <w:tmpl w:val="6D303B04"/>
    <w:lvl w:ilvl="0">
      <w:start w:val="1"/>
      <w:numFmt w:val="lowerLetter"/>
      <w:pStyle w:val="alpha4"/>
      <w:lvlText w:val="(%1)"/>
      <w:lvlJc w:val="left"/>
      <w:pPr>
        <w:tabs>
          <w:tab w:val="num" w:pos="2880"/>
        </w:tabs>
        <w:ind w:left="2880" w:hanging="720"/>
      </w:pPr>
      <w:rPr>
        <w:rFonts w:ascii="Arial" w:hAnsi="Arial" w:cs="Times New Roman" w:hint="default"/>
        <w:b w:val="0"/>
        <w:i w:val="0"/>
        <w:caps w:val="0"/>
        <w:strike w:val="0"/>
        <w:dstrike w:val="0"/>
        <w:vanish w:val="0"/>
        <w:color w:val="000000"/>
        <w:sz w:val="22"/>
        <w:u w:val="none"/>
        <w:vertAlign w:val="baseline"/>
      </w:rPr>
    </w:lvl>
  </w:abstractNum>
  <w:abstractNum w:abstractNumId="12" w15:restartNumberingAfterBreak="0">
    <w:nsid w:val="02CD11CD"/>
    <w:multiLevelType w:val="singleLevel"/>
    <w:tmpl w:val="33B298E4"/>
    <w:lvl w:ilvl="0">
      <w:start w:val="1"/>
      <w:numFmt w:val="bullet"/>
      <w:pStyle w:val="bullet3"/>
      <w:lvlText w:val=""/>
      <w:lvlJc w:val="left"/>
      <w:pPr>
        <w:tabs>
          <w:tab w:val="num" w:pos="720"/>
        </w:tabs>
        <w:ind w:left="720" w:hanging="720"/>
      </w:pPr>
      <w:rPr>
        <w:rFonts w:ascii="Symbol" w:hAnsi="Symbol" w:hint="default"/>
      </w:rPr>
    </w:lvl>
  </w:abstractNum>
  <w:abstractNum w:abstractNumId="13" w15:restartNumberingAfterBreak="0">
    <w:nsid w:val="045A1BCD"/>
    <w:multiLevelType w:val="multilevel"/>
    <w:tmpl w:val="89ECCDB6"/>
    <w:lvl w:ilvl="0">
      <w:start w:val="1"/>
      <w:numFmt w:val="decimal"/>
      <w:lvlText w:val="%1."/>
      <w:lvlJc w:val="left"/>
      <w:pPr>
        <w:ind w:left="713" w:hanging="360"/>
      </w:pPr>
      <w:rPr>
        <w:rFonts w:cs="Times New Roman" w:hint="default"/>
      </w:rPr>
    </w:lvl>
    <w:lvl w:ilvl="1">
      <w:start w:val="2"/>
      <w:numFmt w:val="decimal"/>
      <w:isLgl/>
      <w:lvlText w:val="%1.%2"/>
      <w:lvlJc w:val="left"/>
      <w:pPr>
        <w:ind w:left="795" w:hanging="405"/>
      </w:pPr>
      <w:rPr>
        <w:rFonts w:cs="Times New Roman" w:hint="default"/>
      </w:rPr>
    </w:lvl>
    <w:lvl w:ilvl="2">
      <w:start w:val="1"/>
      <w:numFmt w:val="decimal"/>
      <w:isLgl/>
      <w:lvlText w:val="%1.%2.%3"/>
      <w:lvlJc w:val="left"/>
      <w:pPr>
        <w:ind w:left="1147" w:hanging="720"/>
      </w:pPr>
      <w:rPr>
        <w:rFonts w:cs="Times New Roman" w:hint="default"/>
      </w:rPr>
    </w:lvl>
    <w:lvl w:ilvl="3">
      <w:start w:val="1"/>
      <w:numFmt w:val="decimal"/>
      <w:isLgl/>
      <w:lvlText w:val="%1.%2.%3.%4"/>
      <w:lvlJc w:val="left"/>
      <w:pPr>
        <w:ind w:left="1184" w:hanging="720"/>
      </w:pPr>
      <w:rPr>
        <w:rFonts w:cs="Times New Roman" w:hint="default"/>
      </w:rPr>
    </w:lvl>
    <w:lvl w:ilvl="4">
      <w:start w:val="1"/>
      <w:numFmt w:val="decimal"/>
      <w:isLgl/>
      <w:lvlText w:val="%1.%2.%3.%4.%5"/>
      <w:lvlJc w:val="left"/>
      <w:pPr>
        <w:ind w:left="1581" w:hanging="1080"/>
      </w:pPr>
      <w:rPr>
        <w:rFonts w:cs="Times New Roman" w:hint="default"/>
      </w:rPr>
    </w:lvl>
    <w:lvl w:ilvl="5">
      <w:start w:val="1"/>
      <w:numFmt w:val="decimal"/>
      <w:isLgl/>
      <w:lvlText w:val="%1.%2.%3.%4.%5.%6"/>
      <w:lvlJc w:val="left"/>
      <w:pPr>
        <w:ind w:left="1618" w:hanging="1080"/>
      </w:pPr>
      <w:rPr>
        <w:rFonts w:cs="Times New Roman" w:hint="default"/>
      </w:rPr>
    </w:lvl>
    <w:lvl w:ilvl="6">
      <w:start w:val="1"/>
      <w:numFmt w:val="decimal"/>
      <w:isLgl/>
      <w:lvlText w:val="%1.%2.%3.%4.%5.%6.%7"/>
      <w:lvlJc w:val="left"/>
      <w:pPr>
        <w:ind w:left="2015" w:hanging="1440"/>
      </w:pPr>
      <w:rPr>
        <w:rFonts w:cs="Times New Roman" w:hint="default"/>
      </w:rPr>
    </w:lvl>
    <w:lvl w:ilvl="7">
      <w:start w:val="1"/>
      <w:numFmt w:val="decimal"/>
      <w:isLgl/>
      <w:lvlText w:val="%1.%2.%3.%4.%5.%6.%7.%8"/>
      <w:lvlJc w:val="left"/>
      <w:pPr>
        <w:ind w:left="2052" w:hanging="1440"/>
      </w:pPr>
      <w:rPr>
        <w:rFonts w:cs="Times New Roman" w:hint="default"/>
      </w:rPr>
    </w:lvl>
    <w:lvl w:ilvl="8">
      <w:start w:val="1"/>
      <w:numFmt w:val="decimal"/>
      <w:isLgl/>
      <w:lvlText w:val="%1.%2.%3.%4.%5.%6.%7.%8.%9"/>
      <w:lvlJc w:val="left"/>
      <w:pPr>
        <w:ind w:left="2449" w:hanging="1800"/>
      </w:pPr>
      <w:rPr>
        <w:rFonts w:cs="Times New Roman" w:hint="default"/>
      </w:rPr>
    </w:lvl>
  </w:abstractNum>
  <w:abstractNum w:abstractNumId="14" w15:restartNumberingAfterBreak="0">
    <w:nsid w:val="05DE5362"/>
    <w:multiLevelType w:val="hybridMultilevel"/>
    <w:tmpl w:val="510CC832"/>
    <w:name w:val="WW8Num82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5" w15:restartNumberingAfterBreak="0">
    <w:nsid w:val="05E54B28"/>
    <w:multiLevelType w:val="hybridMultilevel"/>
    <w:tmpl w:val="25162D62"/>
    <w:lvl w:ilvl="0" w:tplc="4009000F">
      <w:start w:val="1"/>
      <w:numFmt w:val="decimal"/>
      <w:lvlText w:val="%1."/>
      <w:lvlJc w:val="left"/>
      <w:pPr>
        <w:ind w:left="1477" w:hanging="360"/>
      </w:pPr>
    </w:lvl>
    <w:lvl w:ilvl="1" w:tplc="40090019" w:tentative="1">
      <w:start w:val="1"/>
      <w:numFmt w:val="lowerLetter"/>
      <w:lvlText w:val="%2."/>
      <w:lvlJc w:val="left"/>
      <w:pPr>
        <w:ind w:left="2197" w:hanging="360"/>
      </w:pPr>
    </w:lvl>
    <w:lvl w:ilvl="2" w:tplc="4009001B" w:tentative="1">
      <w:start w:val="1"/>
      <w:numFmt w:val="lowerRoman"/>
      <w:lvlText w:val="%3."/>
      <w:lvlJc w:val="right"/>
      <w:pPr>
        <w:ind w:left="2917" w:hanging="180"/>
      </w:pPr>
    </w:lvl>
    <w:lvl w:ilvl="3" w:tplc="4009000F" w:tentative="1">
      <w:start w:val="1"/>
      <w:numFmt w:val="decimal"/>
      <w:lvlText w:val="%4."/>
      <w:lvlJc w:val="left"/>
      <w:pPr>
        <w:ind w:left="3637" w:hanging="360"/>
      </w:pPr>
    </w:lvl>
    <w:lvl w:ilvl="4" w:tplc="40090019" w:tentative="1">
      <w:start w:val="1"/>
      <w:numFmt w:val="lowerLetter"/>
      <w:lvlText w:val="%5."/>
      <w:lvlJc w:val="left"/>
      <w:pPr>
        <w:ind w:left="4357" w:hanging="360"/>
      </w:pPr>
    </w:lvl>
    <w:lvl w:ilvl="5" w:tplc="4009001B" w:tentative="1">
      <w:start w:val="1"/>
      <w:numFmt w:val="lowerRoman"/>
      <w:lvlText w:val="%6."/>
      <w:lvlJc w:val="right"/>
      <w:pPr>
        <w:ind w:left="5077" w:hanging="180"/>
      </w:pPr>
    </w:lvl>
    <w:lvl w:ilvl="6" w:tplc="4009000F" w:tentative="1">
      <w:start w:val="1"/>
      <w:numFmt w:val="decimal"/>
      <w:lvlText w:val="%7."/>
      <w:lvlJc w:val="left"/>
      <w:pPr>
        <w:ind w:left="5797" w:hanging="360"/>
      </w:pPr>
    </w:lvl>
    <w:lvl w:ilvl="7" w:tplc="40090019" w:tentative="1">
      <w:start w:val="1"/>
      <w:numFmt w:val="lowerLetter"/>
      <w:lvlText w:val="%8."/>
      <w:lvlJc w:val="left"/>
      <w:pPr>
        <w:ind w:left="6517" w:hanging="360"/>
      </w:pPr>
    </w:lvl>
    <w:lvl w:ilvl="8" w:tplc="4009001B" w:tentative="1">
      <w:start w:val="1"/>
      <w:numFmt w:val="lowerRoman"/>
      <w:lvlText w:val="%9."/>
      <w:lvlJc w:val="right"/>
      <w:pPr>
        <w:ind w:left="7237" w:hanging="180"/>
      </w:pPr>
    </w:lvl>
  </w:abstractNum>
  <w:abstractNum w:abstractNumId="16" w15:restartNumberingAfterBreak="0">
    <w:nsid w:val="06A64603"/>
    <w:multiLevelType w:val="singleLevel"/>
    <w:tmpl w:val="F1F87F2C"/>
    <w:lvl w:ilvl="0">
      <w:start w:val="1"/>
      <w:numFmt w:val="lowerLetter"/>
      <w:pStyle w:val="alpha2"/>
      <w:lvlText w:val="(%1)"/>
      <w:lvlJc w:val="left"/>
      <w:pPr>
        <w:tabs>
          <w:tab w:val="num" w:pos="1440"/>
        </w:tabs>
        <w:ind w:left="1440" w:hanging="720"/>
      </w:pPr>
      <w:rPr>
        <w:rFonts w:ascii="Arial" w:hAnsi="Arial" w:cs="Times New Roman" w:hint="default"/>
        <w:b w:val="0"/>
        <w:i w:val="0"/>
        <w:caps w:val="0"/>
        <w:strike w:val="0"/>
        <w:dstrike w:val="0"/>
        <w:vanish w:val="0"/>
        <w:color w:val="000000"/>
        <w:sz w:val="22"/>
        <w:u w:val="none"/>
        <w:vertAlign w:val="baseline"/>
      </w:rPr>
    </w:lvl>
  </w:abstractNum>
  <w:abstractNum w:abstractNumId="17" w15:restartNumberingAfterBreak="0">
    <w:nsid w:val="0E7019B9"/>
    <w:multiLevelType w:val="multilevel"/>
    <w:tmpl w:val="C56A06B8"/>
    <w:lvl w:ilvl="0">
      <w:start w:val="4"/>
      <w:numFmt w:val="decimal"/>
      <w:lvlText w:val="%1."/>
      <w:lvlJc w:val="left"/>
      <w:pPr>
        <w:ind w:left="713" w:hanging="360"/>
      </w:pPr>
      <w:rPr>
        <w:rFonts w:cs="Times New Roman" w:hint="default"/>
      </w:rPr>
    </w:lvl>
    <w:lvl w:ilvl="1">
      <w:start w:val="1"/>
      <w:numFmt w:val="decimal"/>
      <w:isLgl/>
      <w:lvlText w:val="%1.%2"/>
      <w:lvlJc w:val="left"/>
      <w:pPr>
        <w:ind w:left="795" w:hanging="405"/>
      </w:pPr>
      <w:rPr>
        <w:rFonts w:cs="Times New Roman" w:hint="default"/>
        <w:b/>
      </w:rPr>
    </w:lvl>
    <w:lvl w:ilvl="2">
      <w:start w:val="1"/>
      <w:numFmt w:val="decimal"/>
      <w:isLgl/>
      <w:lvlText w:val="%1.%2.%3"/>
      <w:lvlJc w:val="left"/>
      <w:pPr>
        <w:ind w:left="1147" w:hanging="720"/>
      </w:pPr>
      <w:rPr>
        <w:rFonts w:cs="Times New Roman" w:hint="default"/>
      </w:rPr>
    </w:lvl>
    <w:lvl w:ilvl="3">
      <w:start w:val="1"/>
      <w:numFmt w:val="decimal"/>
      <w:isLgl/>
      <w:lvlText w:val="%1.%2.%3.%4"/>
      <w:lvlJc w:val="left"/>
      <w:pPr>
        <w:ind w:left="1184" w:hanging="720"/>
      </w:pPr>
      <w:rPr>
        <w:rFonts w:cs="Times New Roman" w:hint="default"/>
      </w:rPr>
    </w:lvl>
    <w:lvl w:ilvl="4">
      <w:start w:val="1"/>
      <w:numFmt w:val="upperRoman"/>
      <w:lvlText w:val="%5."/>
      <w:lvlJc w:val="right"/>
      <w:pPr>
        <w:ind w:left="1581" w:hanging="1080"/>
      </w:pPr>
      <w:rPr>
        <w:rFonts w:hint="default"/>
      </w:rPr>
    </w:lvl>
    <w:lvl w:ilvl="5">
      <w:start w:val="1"/>
      <w:numFmt w:val="decimal"/>
      <w:isLgl/>
      <w:lvlText w:val="%1.%2.%3.%4.%5.%6"/>
      <w:lvlJc w:val="left"/>
      <w:pPr>
        <w:ind w:left="1618" w:hanging="1080"/>
      </w:pPr>
      <w:rPr>
        <w:rFonts w:cs="Times New Roman" w:hint="default"/>
      </w:rPr>
    </w:lvl>
    <w:lvl w:ilvl="6">
      <w:start w:val="1"/>
      <w:numFmt w:val="decimal"/>
      <w:isLgl/>
      <w:lvlText w:val="%1.%2.%3.%4.%5.%6.%7"/>
      <w:lvlJc w:val="left"/>
      <w:pPr>
        <w:ind w:left="2015" w:hanging="1440"/>
      </w:pPr>
      <w:rPr>
        <w:rFonts w:cs="Times New Roman" w:hint="default"/>
      </w:rPr>
    </w:lvl>
    <w:lvl w:ilvl="7">
      <w:start w:val="1"/>
      <w:numFmt w:val="decimal"/>
      <w:isLgl/>
      <w:lvlText w:val="%1.%2.%3.%4.%5.%6.%7.%8"/>
      <w:lvlJc w:val="left"/>
      <w:pPr>
        <w:ind w:left="2052" w:hanging="1440"/>
      </w:pPr>
      <w:rPr>
        <w:rFonts w:cs="Times New Roman" w:hint="default"/>
      </w:rPr>
    </w:lvl>
    <w:lvl w:ilvl="8">
      <w:start w:val="1"/>
      <w:numFmt w:val="upperRoman"/>
      <w:lvlText w:val="%9."/>
      <w:lvlJc w:val="right"/>
      <w:pPr>
        <w:ind w:left="2449" w:hanging="1800"/>
      </w:pPr>
      <w:rPr>
        <w:rFonts w:hint="default"/>
      </w:rPr>
    </w:lvl>
  </w:abstractNum>
  <w:abstractNum w:abstractNumId="18" w15:restartNumberingAfterBreak="0">
    <w:nsid w:val="11E3597B"/>
    <w:multiLevelType w:val="singleLevel"/>
    <w:tmpl w:val="2BCC9112"/>
    <w:lvl w:ilvl="0">
      <w:start w:val="1"/>
      <w:numFmt w:val="lowerLetter"/>
      <w:pStyle w:val="alpha1"/>
      <w:lvlText w:val="(%1)"/>
      <w:lvlJc w:val="left"/>
      <w:pPr>
        <w:tabs>
          <w:tab w:val="num" w:pos="720"/>
        </w:tabs>
        <w:ind w:left="720" w:hanging="720"/>
      </w:pPr>
      <w:rPr>
        <w:rFonts w:ascii="Arial" w:hAnsi="Arial" w:cs="Times New Roman" w:hint="default"/>
        <w:b w:val="0"/>
        <w:i w:val="0"/>
        <w:caps w:val="0"/>
        <w:strike w:val="0"/>
        <w:dstrike w:val="0"/>
        <w:vanish w:val="0"/>
        <w:color w:val="000000"/>
        <w:sz w:val="22"/>
        <w:u w:val="none"/>
        <w:vertAlign w:val="baseline"/>
      </w:rPr>
    </w:lvl>
  </w:abstractNum>
  <w:abstractNum w:abstractNumId="19" w15:restartNumberingAfterBreak="0">
    <w:nsid w:val="200345F8"/>
    <w:multiLevelType w:val="multilevel"/>
    <w:tmpl w:val="15048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0DC44E5"/>
    <w:multiLevelType w:val="singleLevel"/>
    <w:tmpl w:val="6A5808E4"/>
    <w:lvl w:ilvl="0">
      <w:start w:val="1"/>
      <w:numFmt w:val="lowerLetter"/>
      <w:pStyle w:val="alpha5"/>
      <w:lvlText w:val="(%1)"/>
      <w:lvlJc w:val="left"/>
      <w:pPr>
        <w:tabs>
          <w:tab w:val="num" w:pos="3600"/>
        </w:tabs>
        <w:ind w:left="3600" w:hanging="720"/>
      </w:pPr>
      <w:rPr>
        <w:rFonts w:ascii="Arial" w:hAnsi="Arial" w:cs="Times New Roman" w:hint="default"/>
        <w:b w:val="0"/>
        <w:i w:val="0"/>
        <w:caps w:val="0"/>
        <w:strike w:val="0"/>
        <w:dstrike w:val="0"/>
        <w:vanish w:val="0"/>
        <w:color w:val="000000"/>
        <w:sz w:val="22"/>
        <w:u w:val="none"/>
        <w:vertAlign w:val="baseline"/>
      </w:rPr>
    </w:lvl>
  </w:abstractNum>
  <w:abstractNum w:abstractNumId="21" w15:restartNumberingAfterBreak="0">
    <w:nsid w:val="21771182"/>
    <w:multiLevelType w:val="multilevel"/>
    <w:tmpl w:val="B6ECE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510077B"/>
    <w:multiLevelType w:val="multilevel"/>
    <w:tmpl w:val="97CC05B4"/>
    <w:lvl w:ilvl="0">
      <w:start w:val="1"/>
      <w:numFmt w:val="decimal"/>
      <w:pStyle w:val="numbered1"/>
      <w:lvlText w:val="%1"/>
      <w:lvlJc w:val="left"/>
      <w:pPr>
        <w:tabs>
          <w:tab w:val="num" w:pos="720"/>
        </w:tabs>
        <w:ind w:left="720" w:hanging="720"/>
      </w:pPr>
      <w:rPr>
        <w:rFonts w:ascii="Arial" w:hAnsi="Arial" w:cs="Times New Roman" w:hint="default"/>
        <w:b w:val="0"/>
        <w:i w:val="0"/>
        <w:caps w:val="0"/>
        <w:strike w:val="0"/>
        <w:dstrike w:val="0"/>
        <w:vanish w:val="0"/>
        <w:color w:val="000000"/>
        <w:sz w:val="22"/>
        <w:u w:val="none"/>
        <w:vertAlign w:val="baseline"/>
      </w:rPr>
    </w:lvl>
    <w:lvl w:ilvl="1">
      <w:start w:val="1"/>
      <w:numFmt w:val="decimal"/>
      <w:pStyle w:val="numbered2"/>
      <w:lvlText w:val="%1.%2"/>
      <w:lvlJc w:val="left"/>
      <w:pPr>
        <w:tabs>
          <w:tab w:val="num" w:pos="1440"/>
        </w:tabs>
        <w:ind w:left="1440" w:hanging="720"/>
      </w:pPr>
      <w:rPr>
        <w:rFonts w:ascii="Arial" w:hAnsi="Arial" w:cs="Times New Roman" w:hint="default"/>
        <w:b w:val="0"/>
        <w:i w:val="0"/>
        <w:caps w:val="0"/>
        <w:strike w:val="0"/>
        <w:dstrike w:val="0"/>
        <w:vanish w:val="0"/>
        <w:color w:val="000000"/>
        <w:sz w:val="22"/>
        <w:u w:val="none"/>
        <w:vertAlign w:val="baseline"/>
      </w:rPr>
    </w:lvl>
    <w:lvl w:ilvl="2">
      <w:start w:val="1"/>
      <w:numFmt w:val="decimal"/>
      <w:pStyle w:val="numbered3"/>
      <w:lvlText w:val="%1.%2.%3"/>
      <w:lvlJc w:val="left"/>
      <w:pPr>
        <w:tabs>
          <w:tab w:val="num" w:pos="2160"/>
        </w:tabs>
        <w:ind w:left="2160" w:hanging="720"/>
      </w:pPr>
      <w:rPr>
        <w:rFonts w:ascii="Arial" w:hAnsi="Arial" w:cs="Times New Roman" w:hint="default"/>
        <w:b w:val="0"/>
        <w:i w:val="0"/>
        <w:caps w:val="0"/>
        <w:strike w:val="0"/>
        <w:dstrike w:val="0"/>
        <w:vanish w:val="0"/>
        <w:color w:val="000000"/>
        <w:sz w:val="22"/>
        <w:u w:val="none"/>
        <w:vertAlign w:val="baseline"/>
      </w:rPr>
    </w:lvl>
    <w:lvl w:ilvl="3">
      <w:start w:val="1"/>
      <w:numFmt w:val="decimal"/>
      <w:pStyle w:val="numbered4"/>
      <w:lvlText w:val="%1.%2.%3.%4"/>
      <w:lvlJc w:val="left"/>
      <w:pPr>
        <w:tabs>
          <w:tab w:val="num" w:pos="3240"/>
        </w:tabs>
        <w:ind w:left="3240" w:hanging="1080"/>
      </w:pPr>
      <w:rPr>
        <w:rFonts w:ascii="Arial" w:hAnsi="Arial" w:cs="Times New Roman" w:hint="default"/>
        <w:b w:val="0"/>
        <w:i w:val="0"/>
        <w:caps w:val="0"/>
        <w:strike w:val="0"/>
        <w:dstrike w:val="0"/>
        <w:vanish w:val="0"/>
        <w:color w:val="000000"/>
        <w:sz w:val="22"/>
        <w:u w:val="none"/>
        <w:vertAlign w:val="baseline"/>
      </w:rPr>
    </w:lvl>
    <w:lvl w:ilvl="4">
      <w:start w:val="1"/>
      <w:numFmt w:val="decimal"/>
      <w:pStyle w:val="numbered5"/>
      <w:lvlText w:val="%1.%2.%3.%4.%5"/>
      <w:lvlJc w:val="left"/>
      <w:pPr>
        <w:tabs>
          <w:tab w:val="num" w:pos="4680"/>
        </w:tabs>
        <w:ind w:left="4680" w:hanging="1440"/>
      </w:pPr>
      <w:rPr>
        <w:rFonts w:ascii="Arial" w:hAnsi="Arial" w:cs="Times New Roman" w:hint="default"/>
        <w:b w:val="0"/>
        <w:i w:val="0"/>
        <w:caps w:val="0"/>
        <w:strike w:val="0"/>
        <w:dstrike w:val="0"/>
        <w:vanish w:val="0"/>
        <w:color w:val="000000"/>
        <w:sz w:val="22"/>
        <w:u w:val="none"/>
        <w:vertAlign w:val="baseline"/>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3" w15:restartNumberingAfterBreak="0">
    <w:nsid w:val="2B98157B"/>
    <w:multiLevelType w:val="hybridMultilevel"/>
    <w:tmpl w:val="980805F0"/>
    <w:lvl w:ilvl="0" w:tplc="4009000F">
      <w:start w:val="1"/>
      <w:numFmt w:val="decimal"/>
      <w:lvlText w:val="%1."/>
      <w:lvlJc w:val="left"/>
      <w:pPr>
        <w:ind w:left="1477" w:hanging="360"/>
      </w:pPr>
    </w:lvl>
    <w:lvl w:ilvl="1" w:tplc="40090019" w:tentative="1">
      <w:start w:val="1"/>
      <w:numFmt w:val="lowerLetter"/>
      <w:lvlText w:val="%2."/>
      <w:lvlJc w:val="left"/>
      <w:pPr>
        <w:ind w:left="2197" w:hanging="360"/>
      </w:pPr>
    </w:lvl>
    <w:lvl w:ilvl="2" w:tplc="4009001B" w:tentative="1">
      <w:start w:val="1"/>
      <w:numFmt w:val="lowerRoman"/>
      <w:lvlText w:val="%3."/>
      <w:lvlJc w:val="right"/>
      <w:pPr>
        <w:ind w:left="2917" w:hanging="180"/>
      </w:pPr>
    </w:lvl>
    <w:lvl w:ilvl="3" w:tplc="4009000F" w:tentative="1">
      <w:start w:val="1"/>
      <w:numFmt w:val="decimal"/>
      <w:lvlText w:val="%4."/>
      <w:lvlJc w:val="left"/>
      <w:pPr>
        <w:ind w:left="3637" w:hanging="360"/>
      </w:pPr>
    </w:lvl>
    <w:lvl w:ilvl="4" w:tplc="40090019" w:tentative="1">
      <w:start w:val="1"/>
      <w:numFmt w:val="lowerLetter"/>
      <w:lvlText w:val="%5."/>
      <w:lvlJc w:val="left"/>
      <w:pPr>
        <w:ind w:left="4357" w:hanging="360"/>
      </w:pPr>
    </w:lvl>
    <w:lvl w:ilvl="5" w:tplc="4009001B" w:tentative="1">
      <w:start w:val="1"/>
      <w:numFmt w:val="lowerRoman"/>
      <w:lvlText w:val="%6."/>
      <w:lvlJc w:val="right"/>
      <w:pPr>
        <w:ind w:left="5077" w:hanging="180"/>
      </w:pPr>
    </w:lvl>
    <w:lvl w:ilvl="6" w:tplc="4009000F" w:tentative="1">
      <w:start w:val="1"/>
      <w:numFmt w:val="decimal"/>
      <w:lvlText w:val="%7."/>
      <w:lvlJc w:val="left"/>
      <w:pPr>
        <w:ind w:left="5797" w:hanging="360"/>
      </w:pPr>
    </w:lvl>
    <w:lvl w:ilvl="7" w:tplc="40090019" w:tentative="1">
      <w:start w:val="1"/>
      <w:numFmt w:val="lowerLetter"/>
      <w:lvlText w:val="%8."/>
      <w:lvlJc w:val="left"/>
      <w:pPr>
        <w:ind w:left="6517" w:hanging="360"/>
      </w:pPr>
    </w:lvl>
    <w:lvl w:ilvl="8" w:tplc="4009001B" w:tentative="1">
      <w:start w:val="1"/>
      <w:numFmt w:val="lowerRoman"/>
      <w:lvlText w:val="%9."/>
      <w:lvlJc w:val="right"/>
      <w:pPr>
        <w:ind w:left="7237" w:hanging="180"/>
      </w:pPr>
    </w:lvl>
  </w:abstractNum>
  <w:abstractNum w:abstractNumId="24" w15:restartNumberingAfterBreak="0">
    <w:nsid w:val="33DF3E95"/>
    <w:multiLevelType w:val="singleLevel"/>
    <w:tmpl w:val="5BD2094E"/>
    <w:lvl w:ilvl="0">
      <w:start w:val="1"/>
      <w:numFmt w:val="lowerLetter"/>
      <w:pStyle w:val="alpha3"/>
      <w:lvlText w:val="(%1)"/>
      <w:lvlJc w:val="left"/>
      <w:pPr>
        <w:tabs>
          <w:tab w:val="num" w:pos="2160"/>
        </w:tabs>
        <w:ind w:left="2160" w:hanging="720"/>
      </w:pPr>
      <w:rPr>
        <w:rFonts w:ascii="Arial" w:hAnsi="Arial" w:cs="Times New Roman" w:hint="default"/>
        <w:b w:val="0"/>
        <w:i w:val="0"/>
        <w:caps w:val="0"/>
        <w:strike w:val="0"/>
        <w:dstrike w:val="0"/>
        <w:vanish w:val="0"/>
        <w:color w:val="000000"/>
        <w:sz w:val="22"/>
        <w:u w:val="none"/>
        <w:vertAlign w:val="baseline"/>
      </w:rPr>
    </w:lvl>
  </w:abstractNum>
  <w:abstractNum w:abstractNumId="25" w15:restartNumberingAfterBreak="0">
    <w:nsid w:val="35B10F65"/>
    <w:multiLevelType w:val="multilevel"/>
    <w:tmpl w:val="E77889C6"/>
    <w:styleLink w:val="HeadingStyles"/>
    <w:lvl w:ilvl="0">
      <w:start w:val="1"/>
      <w:numFmt w:val="decimal"/>
      <w:lvlText w:val="%1"/>
      <w:lvlJc w:val="left"/>
      <w:pPr>
        <w:tabs>
          <w:tab w:val="num" w:pos="720"/>
        </w:tabs>
        <w:ind w:left="720" w:hanging="72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1622"/>
        </w:tabs>
        <w:ind w:left="1622" w:hanging="902"/>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88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960"/>
        </w:tabs>
        <w:ind w:left="3240" w:hanging="1080"/>
      </w:pPr>
      <w:rPr>
        <w:rFonts w:cs="Times New Roman" w:hint="default"/>
      </w:rPr>
    </w:lvl>
    <w:lvl w:ilvl="7">
      <w:start w:val="1"/>
      <w:numFmt w:val="decimal"/>
      <w:lvlText w:val="%1.%2.%3.%4.%5.%6.%7.%8."/>
      <w:lvlJc w:val="left"/>
      <w:pPr>
        <w:tabs>
          <w:tab w:val="num" w:pos="468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26" w15:restartNumberingAfterBreak="0">
    <w:nsid w:val="3B1D7BA1"/>
    <w:multiLevelType w:val="singleLevel"/>
    <w:tmpl w:val="E9F87AE6"/>
    <w:lvl w:ilvl="0">
      <w:start w:val="1"/>
      <w:numFmt w:val="decimal"/>
      <w:pStyle w:val="parties"/>
      <w:lvlText w:val="(%1)"/>
      <w:lvlJc w:val="left"/>
      <w:pPr>
        <w:tabs>
          <w:tab w:val="num" w:pos="720"/>
        </w:tabs>
        <w:ind w:left="720" w:hanging="720"/>
      </w:pPr>
      <w:rPr>
        <w:rFonts w:ascii="Arial" w:hAnsi="Arial" w:cs="Times New Roman" w:hint="default"/>
        <w:b w:val="0"/>
        <w:i w:val="0"/>
        <w:caps w:val="0"/>
        <w:strike w:val="0"/>
        <w:dstrike w:val="0"/>
        <w:vanish w:val="0"/>
        <w:color w:val="000000"/>
        <w:sz w:val="22"/>
        <w:u w:val="none"/>
        <w:vertAlign w:val="baseline"/>
      </w:rPr>
    </w:lvl>
  </w:abstractNum>
  <w:abstractNum w:abstractNumId="27" w15:restartNumberingAfterBreak="0">
    <w:nsid w:val="3CBF396C"/>
    <w:multiLevelType w:val="singleLevel"/>
    <w:tmpl w:val="A596F8F4"/>
    <w:lvl w:ilvl="0">
      <w:start w:val="1"/>
      <w:numFmt w:val="lowerRoman"/>
      <w:pStyle w:val="roman5"/>
      <w:lvlText w:val="(%1)"/>
      <w:lvlJc w:val="left"/>
      <w:pPr>
        <w:tabs>
          <w:tab w:val="num" w:pos="3600"/>
        </w:tabs>
        <w:ind w:left="3600" w:hanging="720"/>
      </w:pPr>
      <w:rPr>
        <w:rFonts w:ascii="Arial" w:hAnsi="Arial" w:cs="Times New Roman" w:hint="default"/>
        <w:b w:val="0"/>
        <w:i w:val="0"/>
        <w:caps w:val="0"/>
        <w:strike w:val="0"/>
        <w:dstrike w:val="0"/>
        <w:vanish w:val="0"/>
        <w:color w:val="000000"/>
        <w:sz w:val="22"/>
        <w:u w:val="none"/>
        <w:vertAlign w:val="baseline"/>
      </w:rPr>
    </w:lvl>
  </w:abstractNum>
  <w:abstractNum w:abstractNumId="28" w15:restartNumberingAfterBreak="0">
    <w:nsid w:val="403565DA"/>
    <w:multiLevelType w:val="hybridMultilevel"/>
    <w:tmpl w:val="D1B4A5F0"/>
    <w:lvl w:ilvl="0" w:tplc="65002C48">
      <w:start w:val="1"/>
      <w:numFmt w:val="bullet"/>
      <w:pStyle w:val="bullet5"/>
      <w:lvlText w:val=""/>
      <w:lvlJc w:val="left"/>
      <w:pPr>
        <w:tabs>
          <w:tab w:val="num" w:pos="3958"/>
        </w:tabs>
        <w:ind w:left="3958" w:hanging="720"/>
      </w:pPr>
      <w:rPr>
        <w:rFonts w:ascii="Symbol" w:hAnsi="Symbol" w:hint="default"/>
      </w:rPr>
    </w:lvl>
    <w:lvl w:ilvl="1" w:tplc="48C0802E" w:tentative="1">
      <w:start w:val="1"/>
      <w:numFmt w:val="bullet"/>
      <w:lvlText w:val="o"/>
      <w:lvlJc w:val="left"/>
      <w:pPr>
        <w:tabs>
          <w:tab w:val="num" w:pos="1440"/>
        </w:tabs>
        <w:ind w:left="1440" w:hanging="360"/>
      </w:pPr>
      <w:rPr>
        <w:rFonts w:ascii="Courier New" w:hAnsi="Courier New" w:hint="default"/>
      </w:rPr>
    </w:lvl>
    <w:lvl w:ilvl="2" w:tplc="E2FA0E06" w:tentative="1">
      <w:start w:val="1"/>
      <w:numFmt w:val="bullet"/>
      <w:lvlText w:val=""/>
      <w:lvlJc w:val="left"/>
      <w:pPr>
        <w:tabs>
          <w:tab w:val="num" w:pos="2160"/>
        </w:tabs>
        <w:ind w:left="2160" w:hanging="360"/>
      </w:pPr>
      <w:rPr>
        <w:rFonts w:ascii="Wingdings" w:hAnsi="Wingdings" w:hint="default"/>
      </w:rPr>
    </w:lvl>
    <w:lvl w:ilvl="3" w:tplc="4EA22E64" w:tentative="1">
      <w:start w:val="1"/>
      <w:numFmt w:val="bullet"/>
      <w:lvlText w:val=""/>
      <w:lvlJc w:val="left"/>
      <w:pPr>
        <w:tabs>
          <w:tab w:val="num" w:pos="2880"/>
        </w:tabs>
        <w:ind w:left="2880" w:hanging="360"/>
      </w:pPr>
      <w:rPr>
        <w:rFonts w:ascii="Symbol" w:hAnsi="Symbol" w:hint="default"/>
      </w:rPr>
    </w:lvl>
    <w:lvl w:ilvl="4" w:tplc="2EEC7816" w:tentative="1">
      <w:start w:val="1"/>
      <w:numFmt w:val="bullet"/>
      <w:lvlText w:val="o"/>
      <w:lvlJc w:val="left"/>
      <w:pPr>
        <w:tabs>
          <w:tab w:val="num" w:pos="3600"/>
        </w:tabs>
        <w:ind w:left="3600" w:hanging="360"/>
      </w:pPr>
      <w:rPr>
        <w:rFonts w:ascii="Courier New" w:hAnsi="Courier New" w:hint="default"/>
      </w:rPr>
    </w:lvl>
    <w:lvl w:ilvl="5" w:tplc="4D3C7566" w:tentative="1">
      <w:start w:val="1"/>
      <w:numFmt w:val="bullet"/>
      <w:lvlText w:val=""/>
      <w:lvlJc w:val="left"/>
      <w:pPr>
        <w:tabs>
          <w:tab w:val="num" w:pos="4320"/>
        </w:tabs>
        <w:ind w:left="4320" w:hanging="360"/>
      </w:pPr>
      <w:rPr>
        <w:rFonts w:ascii="Wingdings" w:hAnsi="Wingdings" w:hint="default"/>
      </w:rPr>
    </w:lvl>
    <w:lvl w:ilvl="6" w:tplc="55D06EBA" w:tentative="1">
      <w:start w:val="1"/>
      <w:numFmt w:val="bullet"/>
      <w:lvlText w:val=""/>
      <w:lvlJc w:val="left"/>
      <w:pPr>
        <w:tabs>
          <w:tab w:val="num" w:pos="5040"/>
        </w:tabs>
        <w:ind w:left="5040" w:hanging="360"/>
      </w:pPr>
      <w:rPr>
        <w:rFonts w:ascii="Symbol" w:hAnsi="Symbol" w:hint="default"/>
      </w:rPr>
    </w:lvl>
    <w:lvl w:ilvl="7" w:tplc="5CE8B6B0" w:tentative="1">
      <w:start w:val="1"/>
      <w:numFmt w:val="bullet"/>
      <w:lvlText w:val="o"/>
      <w:lvlJc w:val="left"/>
      <w:pPr>
        <w:tabs>
          <w:tab w:val="num" w:pos="5760"/>
        </w:tabs>
        <w:ind w:left="5760" w:hanging="360"/>
      </w:pPr>
      <w:rPr>
        <w:rFonts w:ascii="Courier New" w:hAnsi="Courier New" w:hint="default"/>
      </w:rPr>
    </w:lvl>
    <w:lvl w:ilvl="8" w:tplc="F99EB200"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66E3D87"/>
    <w:multiLevelType w:val="singleLevel"/>
    <w:tmpl w:val="1108B6E6"/>
    <w:lvl w:ilvl="0">
      <w:start w:val="1"/>
      <w:numFmt w:val="lowerRoman"/>
      <w:pStyle w:val="roman3"/>
      <w:lvlText w:val="(%1)"/>
      <w:lvlJc w:val="left"/>
      <w:pPr>
        <w:tabs>
          <w:tab w:val="num" w:pos="2160"/>
        </w:tabs>
        <w:ind w:left="2160" w:hanging="720"/>
      </w:pPr>
      <w:rPr>
        <w:rFonts w:ascii="Arial" w:hAnsi="Arial" w:cs="Times New Roman" w:hint="default"/>
        <w:b w:val="0"/>
        <w:i w:val="0"/>
        <w:caps w:val="0"/>
        <w:strike w:val="0"/>
        <w:dstrike w:val="0"/>
        <w:vanish w:val="0"/>
        <w:color w:val="000000"/>
        <w:sz w:val="22"/>
        <w:u w:val="none"/>
        <w:vertAlign w:val="baseline"/>
      </w:rPr>
    </w:lvl>
  </w:abstractNum>
  <w:abstractNum w:abstractNumId="30" w15:restartNumberingAfterBreak="0">
    <w:nsid w:val="46AA38E3"/>
    <w:multiLevelType w:val="singleLevel"/>
    <w:tmpl w:val="03228D58"/>
    <w:lvl w:ilvl="0">
      <w:start w:val="1"/>
      <w:numFmt w:val="bullet"/>
      <w:pStyle w:val="bullet4"/>
      <w:lvlText w:val=""/>
      <w:lvlJc w:val="left"/>
      <w:pPr>
        <w:tabs>
          <w:tab w:val="num" w:pos="1080"/>
        </w:tabs>
        <w:ind w:left="720"/>
      </w:pPr>
      <w:rPr>
        <w:rFonts w:ascii="Symbol" w:hAnsi="Symbol" w:hint="default"/>
      </w:rPr>
    </w:lvl>
  </w:abstractNum>
  <w:abstractNum w:abstractNumId="31" w15:restartNumberingAfterBreak="0">
    <w:nsid w:val="491B6676"/>
    <w:multiLevelType w:val="singleLevel"/>
    <w:tmpl w:val="9D5EBC84"/>
    <w:lvl w:ilvl="0">
      <w:start w:val="1"/>
      <w:numFmt w:val="lowerRoman"/>
      <w:pStyle w:val="roman1"/>
      <w:lvlText w:val="(%1)"/>
      <w:lvlJc w:val="left"/>
      <w:pPr>
        <w:tabs>
          <w:tab w:val="num" w:pos="720"/>
        </w:tabs>
        <w:ind w:left="720" w:hanging="720"/>
      </w:pPr>
      <w:rPr>
        <w:rFonts w:ascii="Arial" w:hAnsi="Arial" w:cs="Times New Roman" w:hint="default"/>
        <w:b w:val="0"/>
        <w:i w:val="0"/>
        <w:caps w:val="0"/>
        <w:strike w:val="0"/>
        <w:dstrike w:val="0"/>
        <w:vanish w:val="0"/>
        <w:color w:val="000000"/>
        <w:sz w:val="22"/>
        <w:u w:val="none"/>
        <w:vertAlign w:val="baseline"/>
      </w:rPr>
    </w:lvl>
  </w:abstractNum>
  <w:abstractNum w:abstractNumId="32" w15:restartNumberingAfterBreak="0">
    <w:nsid w:val="4C243DEE"/>
    <w:multiLevelType w:val="singleLevel"/>
    <w:tmpl w:val="BA061B1A"/>
    <w:lvl w:ilvl="0">
      <w:start w:val="1"/>
      <w:numFmt w:val="bullet"/>
      <w:pStyle w:val="bullet1"/>
      <w:lvlText w:val=""/>
      <w:lvlJc w:val="left"/>
      <w:pPr>
        <w:tabs>
          <w:tab w:val="num" w:pos="720"/>
        </w:tabs>
        <w:ind w:left="720" w:hanging="720"/>
      </w:pPr>
      <w:rPr>
        <w:rFonts w:ascii="Symbol" w:hAnsi="Symbol" w:hint="default"/>
      </w:rPr>
    </w:lvl>
  </w:abstractNum>
  <w:abstractNum w:abstractNumId="33" w15:restartNumberingAfterBreak="0">
    <w:nsid w:val="55417675"/>
    <w:multiLevelType w:val="singleLevel"/>
    <w:tmpl w:val="07164594"/>
    <w:lvl w:ilvl="0">
      <w:numFmt w:val="none"/>
      <w:pStyle w:val="item"/>
      <w:lvlText w:val=""/>
      <w:lvlJc w:val="left"/>
      <w:pPr>
        <w:tabs>
          <w:tab w:val="num" w:pos="360"/>
        </w:tabs>
        <w:ind w:left="360" w:hanging="360"/>
      </w:pPr>
      <w:rPr>
        <w:rFonts w:ascii="Marlett" w:hAnsi="Marlett" w:cs="Times New Roman" w:hint="default"/>
      </w:rPr>
    </w:lvl>
  </w:abstractNum>
  <w:abstractNum w:abstractNumId="34" w15:restartNumberingAfterBreak="0">
    <w:nsid w:val="5ADB5FA9"/>
    <w:multiLevelType w:val="singleLevel"/>
    <w:tmpl w:val="224631E6"/>
    <w:lvl w:ilvl="0">
      <w:start w:val="1"/>
      <w:numFmt w:val="lowerRoman"/>
      <w:pStyle w:val="roman4"/>
      <w:lvlText w:val="(%1)"/>
      <w:lvlJc w:val="left"/>
      <w:pPr>
        <w:tabs>
          <w:tab w:val="num" w:pos="2880"/>
        </w:tabs>
        <w:ind w:left="2880" w:hanging="720"/>
      </w:pPr>
      <w:rPr>
        <w:rFonts w:ascii="Arial" w:hAnsi="Arial" w:cs="Times New Roman" w:hint="default"/>
        <w:b w:val="0"/>
        <w:i w:val="0"/>
        <w:caps w:val="0"/>
        <w:strike w:val="0"/>
        <w:dstrike w:val="0"/>
        <w:vanish w:val="0"/>
        <w:color w:val="000000"/>
        <w:sz w:val="22"/>
        <w:u w:val="none"/>
        <w:vertAlign w:val="baseline"/>
      </w:rPr>
    </w:lvl>
  </w:abstractNum>
  <w:abstractNum w:abstractNumId="35" w15:restartNumberingAfterBreak="0">
    <w:nsid w:val="5B244D56"/>
    <w:multiLevelType w:val="multilevel"/>
    <w:tmpl w:val="6BE2542C"/>
    <w:styleLink w:val="UListTable"/>
    <w:lvl w:ilvl="0">
      <w:start w:val="1"/>
      <w:numFmt w:val="decimal"/>
      <w:lvlText w:val="%1."/>
      <w:lvlJc w:val="left"/>
      <w:pPr>
        <w:tabs>
          <w:tab w:val="num" w:pos="0"/>
        </w:tabs>
        <w:ind w:left="360" w:hanging="360"/>
      </w:pPr>
      <w:rPr>
        <w:rFonts w:hint="default"/>
      </w:rPr>
    </w:lvl>
    <w:lvl w:ilvl="1">
      <w:start w:val="1"/>
      <w:numFmt w:val="lowerLetter"/>
      <w:lvlText w:val="%2."/>
      <w:lvlJc w:val="left"/>
      <w:pPr>
        <w:tabs>
          <w:tab w:val="num" w:pos="0"/>
        </w:tabs>
        <w:ind w:left="720" w:hanging="360"/>
      </w:pPr>
      <w:rPr>
        <w:rFonts w:hint="default"/>
      </w:rPr>
    </w:lvl>
    <w:lvl w:ilvl="2">
      <w:start w:val="1"/>
      <w:numFmt w:val="lowerRoman"/>
      <w:lvlText w:val="%3."/>
      <w:lvlJc w:val="left"/>
      <w:pPr>
        <w:tabs>
          <w:tab w:val="num" w:pos="0"/>
        </w:tabs>
        <w:ind w:left="1080" w:hanging="360"/>
      </w:pPr>
      <w:rPr>
        <w:rFonts w:hint="default"/>
      </w:rPr>
    </w:lvl>
    <w:lvl w:ilvl="3">
      <w:start w:val="1"/>
      <w:numFmt w:val="decimal"/>
      <w:lvlText w:val="(%4)"/>
      <w:lvlJc w:val="left"/>
      <w:pPr>
        <w:tabs>
          <w:tab w:val="num" w:pos="0"/>
        </w:tabs>
        <w:ind w:left="1440" w:hanging="360"/>
      </w:pPr>
      <w:rPr>
        <w:rFonts w:hint="default"/>
      </w:rPr>
    </w:lvl>
    <w:lvl w:ilvl="4">
      <w:start w:val="1"/>
      <w:numFmt w:val="lowerLetter"/>
      <w:lvlText w:val="(%5)"/>
      <w:lvlJc w:val="left"/>
      <w:pPr>
        <w:tabs>
          <w:tab w:val="num" w:pos="0"/>
        </w:tabs>
        <w:ind w:left="1800" w:hanging="360"/>
      </w:pPr>
      <w:rPr>
        <w:rFonts w:hint="default"/>
      </w:rPr>
    </w:lvl>
    <w:lvl w:ilvl="5">
      <w:start w:val="1"/>
      <w:numFmt w:val="lowerRoman"/>
      <w:lvlText w:val="(%6)"/>
      <w:lvlJc w:val="left"/>
      <w:pPr>
        <w:tabs>
          <w:tab w:val="num" w:pos="0"/>
        </w:tabs>
        <w:ind w:left="2160" w:hanging="360"/>
      </w:pPr>
      <w:rPr>
        <w:rFonts w:hint="default"/>
      </w:rPr>
    </w:lvl>
    <w:lvl w:ilvl="6">
      <w:start w:val="1"/>
      <w:numFmt w:val="decimal"/>
      <w:lvlText w:val="%7."/>
      <w:lvlJc w:val="left"/>
      <w:pPr>
        <w:tabs>
          <w:tab w:val="num" w:pos="0"/>
        </w:tabs>
        <w:ind w:left="2520" w:hanging="360"/>
      </w:pPr>
      <w:rPr>
        <w:rFonts w:hint="default"/>
      </w:rPr>
    </w:lvl>
    <w:lvl w:ilvl="7">
      <w:start w:val="1"/>
      <w:numFmt w:val="lowerLetter"/>
      <w:lvlText w:val="%8."/>
      <w:lvlJc w:val="left"/>
      <w:pPr>
        <w:tabs>
          <w:tab w:val="num" w:pos="0"/>
        </w:tabs>
        <w:ind w:left="2880" w:hanging="360"/>
      </w:pPr>
      <w:rPr>
        <w:rFonts w:hint="default"/>
      </w:rPr>
    </w:lvl>
    <w:lvl w:ilvl="8">
      <w:start w:val="1"/>
      <w:numFmt w:val="lowerRoman"/>
      <w:lvlText w:val="%9."/>
      <w:lvlJc w:val="left"/>
      <w:pPr>
        <w:tabs>
          <w:tab w:val="num" w:pos="0"/>
        </w:tabs>
        <w:ind w:left="3240" w:hanging="360"/>
      </w:pPr>
      <w:rPr>
        <w:rFonts w:hint="default"/>
      </w:rPr>
    </w:lvl>
  </w:abstractNum>
  <w:abstractNum w:abstractNumId="36" w15:restartNumberingAfterBreak="0">
    <w:nsid w:val="5CA270D6"/>
    <w:multiLevelType w:val="singleLevel"/>
    <w:tmpl w:val="3E98BB0E"/>
    <w:lvl w:ilvl="0">
      <w:start w:val="1"/>
      <w:numFmt w:val="upperLetter"/>
      <w:pStyle w:val="recitals"/>
      <w:lvlText w:val="(%1)"/>
      <w:lvlJc w:val="left"/>
      <w:pPr>
        <w:tabs>
          <w:tab w:val="num" w:pos="720"/>
        </w:tabs>
        <w:ind w:left="720" w:hanging="720"/>
      </w:pPr>
      <w:rPr>
        <w:rFonts w:ascii="Arial" w:hAnsi="Arial" w:cs="Times New Roman" w:hint="default"/>
        <w:b w:val="0"/>
        <w:i w:val="0"/>
        <w:caps w:val="0"/>
        <w:strike w:val="0"/>
        <w:dstrike w:val="0"/>
        <w:vanish w:val="0"/>
        <w:color w:val="000000"/>
        <w:sz w:val="22"/>
        <w:u w:val="none"/>
        <w:vertAlign w:val="baseline"/>
      </w:rPr>
    </w:lvl>
  </w:abstractNum>
  <w:abstractNum w:abstractNumId="37" w15:restartNumberingAfterBreak="0">
    <w:nsid w:val="650A104A"/>
    <w:multiLevelType w:val="hybridMultilevel"/>
    <w:tmpl w:val="92CC23DA"/>
    <w:lvl w:ilvl="0" w:tplc="4009000B">
      <w:start w:val="1"/>
      <w:numFmt w:val="bullet"/>
      <w:lvlText w:val=""/>
      <w:lvlJc w:val="left"/>
      <w:pPr>
        <w:ind w:left="1117" w:hanging="360"/>
      </w:pPr>
      <w:rPr>
        <w:rFonts w:ascii="Wingdings" w:hAnsi="Wingdings" w:hint="default"/>
      </w:rPr>
    </w:lvl>
    <w:lvl w:ilvl="1" w:tplc="40090003">
      <w:start w:val="1"/>
      <w:numFmt w:val="bullet"/>
      <w:lvlText w:val="o"/>
      <w:lvlJc w:val="left"/>
      <w:pPr>
        <w:ind w:left="1837" w:hanging="360"/>
      </w:pPr>
      <w:rPr>
        <w:rFonts w:ascii="Courier New" w:hAnsi="Courier New" w:cs="Courier New" w:hint="default"/>
      </w:rPr>
    </w:lvl>
    <w:lvl w:ilvl="2" w:tplc="40090005">
      <w:start w:val="1"/>
      <w:numFmt w:val="bullet"/>
      <w:lvlText w:val=""/>
      <w:lvlJc w:val="left"/>
      <w:pPr>
        <w:ind w:left="2557" w:hanging="360"/>
      </w:pPr>
      <w:rPr>
        <w:rFonts w:ascii="Wingdings" w:hAnsi="Wingdings" w:hint="default"/>
      </w:rPr>
    </w:lvl>
    <w:lvl w:ilvl="3" w:tplc="4009000F">
      <w:start w:val="1"/>
      <w:numFmt w:val="decimal"/>
      <w:lvlText w:val="%4."/>
      <w:lvlJc w:val="left"/>
      <w:pPr>
        <w:ind w:left="3277" w:hanging="360"/>
      </w:pPr>
      <w:rPr>
        <w:rFonts w:hint="default"/>
        <w:b w:val="0"/>
      </w:rPr>
    </w:lvl>
    <w:lvl w:ilvl="4" w:tplc="40090003">
      <w:start w:val="1"/>
      <w:numFmt w:val="bullet"/>
      <w:lvlText w:val="o"/>
      <w:lvlJc w:val="left"/>
      <w:pPr>
        <w:ind w:left="3997" w:hanging="360"/>
      </w:pPr>
      <w:rPr>
        <w:rFonts w:ascii="Courier New" w:hAnsi="Courier New" w:cs="Courier New" w:hint="default"/>
      </w:rPr>
    </w:lvl>
    <w:lvl w:ilvl="5" w:tplc="40090019">
      <w:start w:val="1"/>
      <w:numFmt w:val="lowerLetter"/>
      <w:lvlText w:val="%6."/>
      <w:lvlJc w:val="left"/>
      <w:pPr>
        <w:ind w:left="4717" w:hanging="360"/>
      </w:pPr>
      <w:rPr>
        <w:rFonts w:hint="default"/>
      </w:rPr>
    </w:lvl>
    <w:lvl w:ilvl="6" w:tplc="4009001B">
      <w:start w:val="1"/>
      <w:numFmt w:val="lowerRoman"/>
      <w:lvlText w:val="%7."/>
      <w:lvlJc w:val="right"/>
      <w:pPr>
        <w:ind w:left="5437" w:hanging="360"/>
      </w:pPr>
      <w:rPr>
        <w:rFonts w:hint="default"/>
      </w:rPr>
    </w:lvl>
    <w:lvl w:ilvl="7" w:tplc="40090003" w:tentative="1">
      <w:start w:val="1"/>
      <w:numFmt w:val="bullet"/>
      <w:lvlText w:val="o"/>
      <w:lvlJc w:val="left"/>
      <w:pPr>
        <w:ind w:left="6157" w:hanging="360"/>
      </w:pPr>
      <w:rPr>
        <w:rFonts w:ascii="Courier New" w:hAnsi="Courier New" w:cs="Courier New" w:hint="default"/>
      </w:rPr>
    </w:lvl>
    <w:lvl w:ilvl="8" w:tplc="40090005" w:tentative="1">
      <w:start w:val="1"/>
      <w:numFmt w:val="bullet"/>
      <w:lvlText w:val=""/>
      <w:lvlJc w:val="left"/>
      <w:pPr>
        <w:ind w:left="6877" w:hanging="360"/>
      </w:pPr>
      <w:rPr>
        <w:rFonts w:ascii="Wingdings" w:hAnsi="Wingdings" w:hint="default"/>
      </w:rPr>
    </w:lvl>
  </w:abstractNum>
  <w:abstractNum w:abstractNumId="38" w15:restartNumberingAfterBreak="0">
    <w:nsid w:val="682760D7"/>
    <w:multiLevelType w:val="singleLevel"/>
    <w:tmpl w:val="82BCE99E"/>
    <w:lvl w:ilvl="0">
      <w:start w:val="1"/>
      <w:numFmt w:val="lowerRoman"/>
      <w:pStyle w:val="roman2"/>
      <w:lvlText w:val="(%1)"/>
      <w:lvlJc w:val="left"/>
      <w:pPr>
        <w:tabs>
          <w:tab w:val="num" w:pos="1440"/>
        </w:tabs>
        <w:ind w:left="1440" w:hanging="720"/>
      </w:pPr>
      <w:rPr>
        <w:rFonts w:ascii="Arial" w:hAnsi="Arial" w:cs="Times New Roman" w:hint="default"/>
        <w:b w:val="0"/>
        <w:i w:val="0"/>
        <w:caps w:val="0"/>
        <w:strike w:val="0"/>
        <w:dstrike w:val="0"/>
        <w:vanish w:val="0"/>
        <w:color w:val="000000"/>
        <w:sz w:val="22"/>
        <w:u w:val="none"/>
        <w:vertAlign w:val="baseline"/>
      </w:rPr>
    </w:lvl>
  </w:abstractNum>
  <w:abstractNum w:abstractNumId="39" w15:restartNumberingAfterBreak="0">
    <w:nsid w:val="6F1412FB"/>
    <w:multiLevelType w:val="singleLevel"/>
    <w:tmpl w:val="0882D6B4"/>
    <w:lvl w:ilvl="0">
      <w:start w:val="1"/>
      <w:numFmt w:val="bullet"/>
      <w:pStyle w:val="bullet2"/>
      <w:lvlText w:val=""/>
      <w:lvlJc w:val="left"/>
      <w:pPr>
        <w:tabs>
          <w:tab w:val="num" w:pos="1080"/>
        </w:tabs>
        <w:ind w:left="720"/>
      </w:pPr>
      <w:rPr>
        <w:rFonts w:ascii="Symbol" w:hAnsi="Symbol" w:hint="default"/>
      </w:rPr>
    </w:lvl>
  </w:abstractNum>
  <w:abstractNum w:abstractNumId="40" w15:restartNumberingAfterBreak="0">
    <w:nsid w:val="789A09E3"/>
    <w:multiLevelType w:val="multilevel"/>
    <w:tmpl w:val="66B49A98"/>
    <w:lvl w:ilvl="0">
      <w:start w:val="1"/>
      <w:numFmt w:val="decimal"/>
      <w:pStyle w:val="schedule1"/>
      <w:lvlText w:val="%1"/>
      <w:lvlJc w:val="left"/>
      <w:pPr>
        <w:tabs>
          <w:tab w:val="num" w:pos="720"/>
        </w:tabs>
        <w:ind w:left="720" w:hanging="720"/>
      </w:pPr>
      <w:rPr>
        <w:rFonts w:cs="Times New Roman" w:hint="default"/>
      </w:rPr>
    </w:lvl>
    <w:lvl w:ilvl="1">
      <w:start w:val="1"/>
      <w:numFmt w:val="decimal"/>
      <w:pStyle w:val="schedule2"/>
      <w:lvlText w:val="%1.%2"/>
      <w:lvlJc w:val="left"/>
      <w:pPr>
        <w:tabs>
          <w:tab w:val="num" w:pos="1440"/>
        </w:tabs>
        <w:ind w:left="1440" w:hanging="720"/>
      </w:pPr>
      <w:rPr>
        <w:rFonts w:cs="Times New Roman" w:hint="default"/>
      </w:rPr>
    </w:lvl>
    <w:lvl w:ilvl="2">
      <w:start w:val="1"/>
      <w:numFmt w:val="decimal"/>
      <w:pStyle w:val="schedule3"/>
      <w:lvlText w:val="%1.%2.%3"/>
      <w:lvlJc w:val="left"/>
      <w:pPr>
        <w:tabs>
          <w:tab w:val="num" w:pos="2160"/>
        </w:tabs>
        <w:ind w:left="2160" w:hanging="720"/>
      </w:pPr>
      <w:rPr>
        <w:rFonts w:cs="Times New Roman" w:hint="default"/>
      </w:rPr>
    </w:lvl>
    <w:lvl w:ilvl="3">
      <w:start w:val="1"/>
      <w:numFmt w:val="decimal"/>
      <w:pStyle w:val="schedule4"/>
      <w:lvlText w:val="%1.%2.%3.%4"/>
      <w:lvlJc w:val="left"/>
      <w:pPr>
        <w:tabs>
          <w:tab w:val="num" w:pos="3238"/>
        </w:tabs>
        <w:ind w:left="3238" w:hanging="1078"/>
      </w:pPr>
      <w:rPr>
        <w:rFonts w:cs="Times New Roman" w:hint="default"/>
      </w:rPr>
    </w:lvl>
    <w:lvl w:ilvl="4">
      <w:start w:val="1"/>
      <w:numFmt w:val="decimal"/>
      <w:pStyle w:val="schedule5"/>
      <w:lvlText w:val="%1.%2.%3.%4.%5"/>
      <w:lvlJc w:val="left"/>
      <w:pPr>
        <w:tabs>
          <w:tab w:val="num" w:pos="4678"/>
        </w:tabs>
        <w:ind w:left="4678" w:hanging="1440"/>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41" w15:restartNumberingAfterBreak="0">
    <w:nsid w:val="7F344FAF"/>
    <w:multiLevelType w:val="multilevel"/>
    <w:tmpl w:val="814E02EE"/>
    <w:lvl w:ilvl="0">
      <w:start w:val="1"/>
      <w:numFmt w:val="decimal"/>
      <w:pStyle w:val="annex1"/>
      <w:lvlText w:val="%1"/>
      <w:lvlJc w:val="left"/>
      <w:pPr>
        <w:tabs>
          <w:tab w:val="num" w:pos="720"/>
        </w:tabs>
        <w:ind w:left="720" w:hanging="720"/>
      </w:pPr>
      <w:rPr>
        <w:rFonts w:cs="Times New Roman" w:hint="default"/>
      </w:rPr>
    </w:lvl>
    <w:lvl w:ilvl="1">
      <w:start w:val="1"/>
      <w:numFmt w:val="decimal"/>
      <w:pStyle w:val="annex2"/>
      <w:lvlText w:val="%1.%2"/>
      <w:lvlJc w:val="left"/>
      <w:pPr>
        <w:tabs>
          <w:tab w:val="num" w:pos="1440"/>
        </w:tabs>
        <w:ind w:left="1440" w:hanging="720"/>
      </w:pPr>
      <w:rPr>
        <w:rFonts w:cs="Times New Roman" w:hint="default"/>
      </w:rPr>
    </w:lvl>
    <w:lvl w:ilvl="2">
      <w:start w:val="1"/>
      <w:numFmt w:val="decimal"/>
      <w:pStyle w:val="annex3"/>
      <w:lvlText w:val="%1.%2.%3"/>
      <w:lvlJc w:val="left"/>
      <w:pPr>
        <w:tabs>
          <w:tab w:val="num" w:pos="2160"/>
        </w:tabs>
        <w:ind w:left="2160" w:hanging="720"/>
      </w:pPr>
      <w:rPr>
        <w:rFonts w:cs="Times New Roman" w:hint="default"/>
      </w:rPr>
    </w:lvl>
    <w:lvl w:ilvl="3">
      <w:start w:val="1"/>
      <w:numFmt w:val="decimal"/>
      <w:pStyle w:val="annex4"/>
      <w:lvlText w:val="%1.%2.%3.%4"/>
      <w:lvlJc w:val="left"/>
      <w:pPr>
        <w:tabs>
          <w:tab w:val="num" w:pos="3238"/>
        </w:tabs>
        <w:ind w:left="3238" w:hanging="1078"/>
      </w:pPr>
      <w:rPr>
        <w:rFonts w:cs="Times New Roman" w:hint="default"/>
      </w:rPr>
    </w:lvl>
    <w:lvl w:ilvl="4">
      <w:start w:val="1"/>
      <w:numFmt w:val="decimal"/>
      <w:pStyle w:val="annex5"/>
      <w:lvlText w:val="%1.%2.%3.%4.%5"/>
      <w:lvlJc w:val="left"/>
      <w:pPr>
        <w:tabs>
          <w:tab w:val="num" w:pos="4678"/>
        </w:tabs>
        <w:ind w:left="4678" w:hanging="1440"/>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6"/>
  </w:num>
  <w:num w:numId="13">
    <w:abstractNumId w:val="24"/>
  </w:num>
  <w:num w:numId="14">
    <w:abstractNumId w:val="11"/>
  </w:num>
  <w:num w:numId="15">
    <w:abstractNumId w:val="20"/>
  </w:num>
  <w:num w:numId="16">
    <w:abstractNumId w:val="32"/>
  </w:num>
  <w:num w:numId="17">
    <w:abstractNumId w:val="39"/>
  </w:num>
  <w:num w:numId="18">
    <w:abstractNumId w:val="12"/>
  </w:num>
  <w:num w:numId="19">
    <w:abstractNumId w:val="30"/>
  </w:num>
  <w:num w:numId="20">
    <w:abstractNumId w:val="28"/>
  </w:num>
  <w:num w:numId="21">
    <w:abstractNumId w:val="26"/>
  </w:num>
  <w:num w:numId="22">
    <w:abstractNumId w:val="36"/>
  </w:num>
  <w:num w:numId="23">
    <w:abstractNumId w:val="31"/>
  </w:num>
  <w:num w:numId="24">
    <w:abstractNumId w:val="38"/>
  </w:num>
  <w:num w:numId="25">
    <w:abstractNumId w:val="29"/>
  </w:num>
  <w:num w:numId="26">
    <w:abstractNumId w:val="34"/>
  </w:num>
  <w:num w:numId="27">
    <w:abstractNumId w:val="27"/>
  </w:num>
  <w:num w:numId="28">
    <w:abstractNumId w:val="22"/>
  </w:num>
  <w:num w:numId="29">
    <w:abstractNumId w:val="40"/>
  </w:num>
  <w:num w:numId="30">
    <w:abstractNumId w:val="41"/>
  </w:num>
  <w:num w:numId="31">
    <w:abstractNumId w:val="13"/>
  </w:num>
  <w:num w:numId="32">
    <w:abstractNumId w:val="33"/>
  </w:num>
  <w:num w:numId="33">
    <w:abstractNumId w:val="25"/>
  </w:num>
  <w:num w:numId="34">
    <w:abstractNumId w:val="17"/>
  </w:num>
  <w:num w:numId="35">
    <w:abstractNumId w:val="35"/>
  </w:num>
  <w:num w:numId="36">
    <w:abstractNumId w:val="37"/>
  </w:num>
  <w:num w:numId="37">
    <w:abstractNumId w:val="10"/>
  </w:num>
  <w:num w:numId="38">
    <w:abstractNumId w:val="15"/>
  </w:num>
  <w:num w:numId="39">
    <w:abstractNumId w:val="23"/>
  </w:num>
  <w:num w:numId="40">
    <w:abstractNumId w:val="19"/>
  </w:num>
  <w:num w:numId="41">
    <w:abstractNumId w:val="21"/>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97"/>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ERUN" w:val="0"/>
  </w:docVars>
  <w:rsids>
    <w:rsidRoot w:val="009053B7"/>
    <w:rsid w:val="00001411"/>
    <w:rsid w:val="000015F0"/>
    <w:rsid w:val="00003A58"/>
    <w:rsid w:val="00003C1C"/>
    <w:rsid w:val="000042D9"/>
    <w:rsid w:val="00005084"/>
    <w:rsid w:val="00005758"/>
    <w:rsid w:val="000060E9"/>
    <w:rsid w:val="00006A7C"/>
    <w:rsid w:val="0001141E"/>
    <w:rsid w:val="000139EB"/>
    <w:rsid w:val="00014421"/>
    <w:rsid w:val="00015E3F"/>
    <w:rsid w:val="000163B2"/>
    <w:rsid w:val="00017636"/>
    <w:rsid w:val="00017CCB"/>
    <w:rsid w:val="00017EE8"/>
    <w:rsid w:val="00021294"/>
    <w:rsid w:val="00022491"/>
    <w:rsid w:val="00023482"/>
    <w:rsid w:val="00023DE1"/>
    <w:rsid w:val="000242F8"/>
    <w:rsid w:val="00025556"/>
    <w:rsid w:val="00025610"/>
    <w:rsid w:val="000257BA"/>
    <w:rsid w:val="000259A8"/>
    <w:rsid w:val="0002618D"/>
    <w:rsid w:val="000273C2"/>
    <w:rsid w:val="00027705"/>
    <w:rsid w:val="000277A8"/>
    <w:rsid w:val="00030392"/>
    <w:rsid w:val="0003055B"/>
    <w:rsid w:val="000333FC"/>
    <w:rsid w:val="0003342F"/>
    <w:rsid w:val="00034BC8"/>
    <w:rsid w:val="00034BFC"/>
    <w:rsid w:val="00034E4D"/>
    <w:rsid w:val="00034F9F"/>
    <w:rsid w:val="00035AFA"/>
    <w:rsid w:val="00035E03"/>
    <w:rsid w:val="00035EA3"/>
    <w:rsid w:val="000378F9"/>
    <w:rsid w:val="000405C3"/>
    <w:rsid w:val="00040A6F"/>
    <w:rsid w:val="00043414"/>
    <w:rsid w:val="000436D5"/>
    <w:rsid w:val="00044B30"/>
    <w:rsid w:val="00044C84"/>
    <w:rsid w:val="000456F6"/>
    <w:rsid w:val="00045C17"/>
    <w:rsid w:val="00051B20"/>
    <w:rsid w:val="00051B37"/>
    <w:rsid w:val="00051B49"/>
    <w:rsid w:val="00051BEC"/>
    <w:rsid w:val="00052EA1"/>
    <w:rsid w:val="000550FA"/>
    <w:rsid w:val="000554ED"/>
    <w:rsid w:val="00056019"/>
    <w:rsid w:val="00056CBE"/>
    <w:rsid w:val="000570D7"/>
    <w:rsid w:val="00057653"/>
    <w:rsid w:val="00060396"/>
    <w:rsid w:val="0006060C"/>
    <w:rsid w:val="00061DF6"/>
    <w:rsid w:val="00061E10"/>
    <w:rsid w:val="000620ED"/>
    <w:rsid w:val="00062378"/>
    <w:rsid w:val="000625F6"/>
    <w:rsid w:val="00062869"/>
    <w:rsid w:val="00062BEA"/>
    <w:rsid w:val="00063946"/>
    <w:rsid w:val="00063C8A"/>
    <w:rsid w:val="000642B4"/>
    <w:rsid w:val="00064C7D"/>
    <w:rsid w:val="00066567"/>
    <w:rsid w:val="0006761C"/>
    <w:rsid w:val="00067CC0"/>
    <w:rsid w:val="000702E7"/>
    <w:rsid w:val="00070FDA"/>
    <w:rsid w:val="000715B0"/>
    <w:rsid w:val="000724AB"/>
    <w:rsid w:val="00072521"/>
    <w:rsid w:val="00072801"/>
    <w:rsid w:val="00072ED4"/>
    <w:rsid w:val="000741D4"/>
    <w:rsid w:val="00075842"/>
    <w:rsid w:val="00075E50"/>
    <w:rsid w:val="00075F12"/>
    <w:rsid w:val="0007600D"/>
    <w:rsid w:val="00077C34"/>
    <w:rsid w:val="00077F98"/>
    <w:rsid w:val="00080F52"/>
    <w:rsid w:val="000812C0"/>
    <w:rsid w:val="000816C5"/>
    <w:rsid w:val="00081F00"/>
    <w:rsid w:val="00082BFE"/>
    <w:rsid w:val="00082E97"/>
    <w:rsid w:val="000834CC"/>
    <w:rsid w:val="000834E5"/>
    <w:rsid w:val="00083704"/>
    <w:rsid w:val="000849CE"/>
    <w:rsid w:val="000853BD"/>
    <w:rsid w:val="00085DD1"/>
    <w:rsid w:val="00086FEA"/>
    <w:rsid w:val="0008712E"/>
    <w:rsid w:val="000879A2"/>
    <w:rsid w:val="00090E12"/>
    <w:rsid w:val="00090E24"/>
    <w:rsid w:val="00090F66"/>
    <w:rsid w:val="000918B4"/>
    <w:rsid w:val="000920EF"/>
    <w:rsid w:val="000925C5"/>
    <w:rsid w:val="0009279D"/>
    <w:rsid w:val="00092A40"/>
    <w:rsid w:val="00092B70"/>
    <w:rsid w:val="00093220"/>
    <w:rsid w:val="00093701"/>
    <w:rsid w:val="00094FF6"/>
    <w:rsid w:val="0009552A"/>
    <w:rsid w:val="00096FF0"/>
    <w:rsid w:val="00097974"/>
    <w:rsid w:val="000A01EA"/>
    <w:rsid w:val="000A0860"/>
    <w:rsid w:val="000A0B4B"/>
    <w:rsid w:val="000A182D"/>
    <w:rsid w:val="000A2BAD"/>
    <w:rsid w:val="000A491D"/>
    <w:rsid w:val="000A5219"/>
    <w:rsid w:val="000A5261"/>
    <w:rsid w:val="000A5834"/>
    <w:rsid w:val="000A5B1C"/>
    <w:rsid w:val="000A674A"/>
    <w:rsid w:val="000A7623"/>
    <w:rsid w:val="000A7846"/>
    <w:rsid w:val="000B0255"/>
    <w:rsid w:val="000B150A"/>
    <w:rsid w:val="000B20B2"/>
    <w:rsid w:val="000B2480"/>
    <w:rsid w:val="000B3BC2"/>
    <w:rsid w:val="000B4C7F"/>
    <w:rsid w:val="000B53D5"/>
    <w:rsid w:val="000C082B"/>
    <w:rsid w:val="000C089E"/>
    <w:rsid w:val="000C1830"/>
    <w:rsid w:val="000C232D"/>
    <w:rsid w:val="000C2D14"/>
    <w:rsid w:val="000C3035"/>
    <w:rsid w:val="000C3960"/>
    <w:rsid w:val="000C436F"/>
    <w:rsid w:val="000C5477"/>
    <w:rsid w:val="000C5992"/>
    <w:rsid w:val="000C6BEA"/>
    <w:rsid w:val="000C6E5B"/>
    <w:rsid w:val="000C77FA"/>
    <w:rsid w:val="000D02B7"/>
    <w:rsid w:val="000D0CE3"/>
    <w:rsid w:val="000D1308"/>
    <w:rsid w:val="000D189E"/>
    <w:rsid w:val="000D2336"/>
    <w:rsid w:val="000D2A9A"/>
    <w:rsid w:val="000D2FEC"/>
    <w:rsid w:val="000D3034"/>
    <w:rsid w:val="000D30C3"/>
    <w:rsid w:val="000D30DB"/>
    <w:rsid w:val="000D462F"/>
    <w:rsid w:val="000D55D1"/>
    <w:rsid w:val="000D58DA"/>
    <w:rsid w:val="000D6A30"/>
    <w:rsid w:val="000E0D91"/>
    <w:rsid w:val="000E12D8"/>
    <w:rsid w:val="000E177F"/>
    <w:rsid w:val="000E185C"/>
    <w:rsid w:val="000E1E3A"/>
    <w:rsid w:val="000E24A6"/>
    <w:rsid w:val="000E26B9"/>
    <w:rsid w:val="000E29DA"/>
    <w:rsid w:val="000E3037"/>
    <w:rsid w:val="000E3C2E"/>
    <w:rsid w:val="000E3D84"/>
    <w:rsid w:val="000E4262"/>
    <w:rsid w:val="000E46C6"/>
    <w:rsid w:val="000E4743"/>
    <w:rsid w:val="000E51B8"/>
    <w:rsid w:val="000E57B4"/>
    <w:rsid w:val="000E655D"/>
    <w:rsid w:val="000E6DEA"/>
    <w:rsid w:val="000F00CC"/>
    <w:rsid w:val="000F0193"/>
    <w:rsid w:val="000F4421"/>
    <w:rsid w:val="000F4569"/>
    <w:rsid w:val="000F477A"/>
    <w:rsid w:val="000F4975"/>
    <w:rsid w:val="000F4D4F"/>
    <w:rsid w:val="000F548E"/>
    <w:rsid w:val="000F60B6"/>
    <w:rsid w:val="000F6A66"/>
    <w:rsid w:val="000F7CD8"/>
    <w:rsid w:val="001009A6"/>
    <w:rsid w:val="0010239B"/>
    <w:rsid w:val="00102CD4"/>
    <w:rsid w:val="001036C1"/>
    <w:rsid w:val="00104764"/>
    <w:rsid w:val="00104B1A"/>
    <w:rsid w:val="00104F21"/>
    <w:rsid w:val="0010582D"/>
    <w:rsid w:val="00105D16"/>
    <w:rsid w:val="0010610C"/>
    <w:rsid w:val="00106927"/>
    <w:rsid w:val="0010718E"/>
    <w:rsid w:val="00107A5C"/>
    <w:rsid w:val="00111986"/>
    <w:rsid w:val="00112461"/>
    <w:rsid w:val="0011264E"/>
    <w:rsid w:val="00112A2A"/>
    <w:rsid w:val="00113E59"/>
    <w:rsid w:val="00113FBC"/>
    <w:rsid w:val="00115284"/>
    <w:rsid w:val="00116064"/>
    <w:rsid w:val="00117935"/>
    <w:rsid w:val="00120CB5"/>
    <w:rsid w:val="00121F86"/>
    <w:rsid w:val="001225AA"/>
    <w:rsid w:val="00122764"/>
    <w:rsid w:val="00122ED0"/>
    <w:rsid w:val="00123282"/>
    <w:rsid w:val="0012406A"/>
    <w:rsid w:val="0012557D"/>
    <w:rsid w:val="0012607F"/>
    <w:rsid w:val="0012687E"/>
    <w:rsid w:val="001279AD"/>
    <w:rsid w:val="00130298"/>
    <w:rsid w:val="00130D52"/>
    <w:rsid w:val="00131CD5"/>
    <w:rsid w:val="00132200"/>
    <w:rsid w:val="00132984"/>
    <w:rsid w:val="00132C47"/>
    <w:rsid w:val="00133D82"/>
    <w:rsid w:val="001347AE"/>
    <w:rsid w:val="0013555A"/>
    <w:rsid w:val="001357C0"/>
    <w:rsid w:val="00137C98"/>
    <w:rsid w:val="00140472"/>
    <w:rsid w:val="001404E0"/>
    <w:rsid w:val="00141ABD"/>
    <w:rsid w:val="00141CD9"/>
    <w:rsid w:val="00142AC8"/>
    <w:rsid w:val="00142CB4"/>
    <w:rsid w:val="00142E19"/>
    <w:rsid w:val="001466CA"/>
    <w:rsid w:val="00146823"/>
    <w:rsid w:val="001502C4"/>
    <w:rsid w:val="001515B7"/>
    <w:rsid w:val="001515FB"/>
    <w:rsid w:val="00151E0B"/>
    <w:rsid w:val="00152F0F"/>
    <w:rsid w:val="001531FD"/>
    <w:rsid w:val="00153BCB"/>
    <w:rsid w:val="001541FF"/>
    <w:rsid w:val="001545DB"/>
    <w:rsid w:val="00154926"/>
    <w:rsid w:val="00155070"/>
    <w:rsid w:val="00155F56"/>
    <w:rsid w:val="0015666E"/>
    <w:rsid w:val="00156D0B"/>
    <w:rsid w:val="00157294"/>
    <w:rsid w:val="0015746D"/>
    <w:rsid w:val="00157718"/>
    <w:rsid w:val="00157DA6"/>
    <w:rsid w:val="001601D5"/>
    <w:rsid w:val="0016236C"/>
    <w:rsid w:val="00162CE2"/>
    <w:rsid w:val="00163537"/>
    <w:rsid w:val="00164D99"/>
    <w:rsid w:val="00172718"/>
    <w:rsid w:val="00172FBD"/>
    <w:rsid w:val="00173653"/>
    <w:rsid w:val="00174562"/>
    <w:rsid w:val="00174973"/>
    <w:rsid w:val="00174981"/>
    <w:rsid w:val="0017553D"/>
    <w:rsid w:val="0017656B"/>
    <w:rsid w:val="001768CA"/>
    <w:rsid w:val="0017705B"/>
    <w:rsid w:val="0017785D"/>
    <w:rsid w:val="001778AA"/>
    <w:rsid w:val="00177DCD"/>
    <w:rsid w:val="00177FAF"/>
    <w:rsid w:val="0018000A"/>
    <w:rsid w:val="00180629"/>
    <w:rsid w:val="001806F2"/>
    <w:rsid w:val="00180777"/>
    <w:rsid w:val="00181BBB"/>
    <w:rsid w:val="00182074"/>
    <w:rsid w:val="00182EBF"/>
    <w:rsid w:val="001838F8"/>
    <w:rsid w:val="00183986"/>
    <w:rsid w:val="001855AA"/>
    <w:rsid w:val="00185CD4"/>
    <w:rsid w:val="0018639B"/>
    <w:rsid w:val="00186601"/>
    <w:rsid w:val="00186C37"/>
    <w:rsid w:val="00187799"/>
    <w:rsid w:val="00187B31"/>
    <w:rsid w:val="00191045"/>
    <w:rsid w:val="00191A3F"/>
    <w:rsid w:val="001921A5"/>
    <w:rsid w:val="00192580"/>
    <w:rsid w:val="0019277F"/>
    <w:rsid w:val="00192898"/>
    <w:rsid w:val="001930AB"/>
    <w:rsid w:val="00193D5D"/>
    <w:rsid w:val="0019431A"/>
    <w:rsid w:val="00194470"/>
    <w:rsid w:val="00194624"/>
    <w:rsid w:val="00194B2A"/>
    <w:rsid w:val="00197628"/>
    <w:rsid w:val="001A01A3"/>
    <w:rsid w:val="001A032A"/>
    <w:rsid w:val="001A05D8"/>
    <w:rsid w:val="001A2303"/>
    <w:rsid w:val="001A37E7"/>
    <w:rsid w:val="001A3911"/>
    <w:rsid w:val="001A4EB8"/>
    <w:rsid w:val="001A5D13"/>
    <w:rsid w:val="001A6284"/>
    <w:rsid w:val="001A6AFF"/>
    <w:rsid w:val="001A6BE9"/>
    <w:rsid w:val="001A6EDF"/>
    <w:rsid w:val="001B0077"/>
    <w:rsid w:val="001B0277"/>
    <w:rsid w:val="001B0BDA"/>
    <w:rsid w:val="001B1189"/>
    <w:rsid w:val="001B1502"/>
    <w:rsid w:val="001B1EA0"/>
    <w:rsid w:val="001B27A7"/>
    <w:rsid w:val="001B2872"/>
    <w:rsid w:val="001B2AFA"/>
    <w:rsid w:val="001B5BCE"/>
    <w:rsid w:val="001B6513"/>
    <w:rsid w:val="001B6775"/>
    <w:rsid w:val="001B68AB"/>
    <w:rsid w:val="001B7550"/>
    <w:rsid w:val="001B7E9D"/>
    <w:rsid w:val="001B7FC8"/>
    <w:rsid w:val="001C00ED"/>
    <w:rsid w:val="001C044B"/>
    <w:rsid w:val="001C0867"/>
    <w:rsid w:val="001C0F55"/>
    <w:rsid w:val="001C296E"/>
    <w:rsid w:val="001C3034"/>
    <w:rsid w:val="001C3760"/>
    <w:rsid w:val="001C39AC"/>
    <w:rsid w:val="001C3CDC"/>
    <w:rsid w:val="001C4147"/>
    <w:rsid w:val="001C434F"/>
    <w:rsid w:val="001C54E9"/>
    <w:rsid w:val="001C590C"/>
    <w:rsid w:val="001C6613"/>
    <w:rsid w:val="001C724C"/>
    <w:rsid w:val="001C77E8"/>
    <w:rsid w:val="001C7945"/>
    <w:rsid w:val="001D013B"/>
    <w:rsid w:val="001D37FA"/>
    <w:rsid w:val="001D3F75"/>
    <w:rsid w:val="001D4282"/>
    <w:rsid w:val="001D576C"/>
    <w:rsid w:val="001D6DAB"/>
    <w:rsid w:val="001D76C9"/>
    <w:rsid w:val="001D7D85"/>
    <w:rsid w:val="001E1160"/>
    <w:rsid w:val="001E150D"/>
    <w:rsid w:val="001E1668"/>
    <w:rsid w:val="001E29CA"/>
    <w:rsid w:val="001E2C55"/>
    <w:rsid w:val="001E301A"/>
    <w:rsid w:val="001E38C4"/>
    <w:rsid w:val="001E3F3B"/>
    <w:rsid w:val="001E5CF1"/>
    <w:rsid w:val="001E6679"/>
    <w:rsid w:val="001E7EB1"/>
    <w:rsid w:val="001E7F60"/>
    <w:rsid w:val="001F04D0"/>
    <w:rsid w:val="001F04D3"/>
    <w:rsid w:val="001F1330"/>
    <w:rsid w:val="001F17EB"/>
    <w:rsid w:val="001F1E9C"/>
    <w:rsid w:val="001F2657"/>
    <w:rsid w:val="001F2853"/>
    <w:rsid w:val="001F29C7"/>
    <w:rsid w:val="001F3BC5"/>
    <w:rsid w:val="001F41C1"/>
    <w:rsid w:val="001F54A5"/>
    <w:rsid w:val="001F5B64"/>
    <w:rsid w:val="001F5B6B"/>
    <w:rsid w:val="001F74FB"/>
    <w:rsid w:val="001F7594"/>
    <w:rsid w:val="0020064B"/>
    <w:rsid w:val="00200E3E"/>
    <w:rsid w:val="002014D7"/>
    <w:rsid w:val="00202AE0"/>
    <w:rsid w:val="00202BA3"/>
    <w:rsid w:val="00202F97"/>
    <w:rsid w:val="00203F7A"/>
    <w:rsid w:val="002041EA"/>
    <w:rsid w:val="00204797"/>
    <w:rsid w:val="002047F6"/>
    <w:rsid w:val="00204C1F"/>
    <w:rsid w:val="00204C34"/>
    <w:rsid w:val="00204F36"/>
    <w:rsid w:val="00205C17"/>
    <w:rsid w:val="0020622A"/>
    <w:rsid w:val="00206C96"/>
    <w:rsid w:val="0020758A"/>
    <w:rsid w:val="00207E8F"/>
    <w:rsid w:val="00210028"/>
    <w:rsid w:val="002109C6"/>
    <w:rsid w:val="00211D63"/>
    <w:rsid w:val="00212441"/>
    <w:rsid w:val="00212F3A"/>
    <w:rsid w:val="0021612F"/>
    <w:rsid w:val="002166D7"/>
    <w:rsid w:val="00217AFC"/>
    <w:rsid w:val="00220829"/>
    <w:rsid w:val="00220BF5"/>
    <w:rsid w:val="00220D82"/>
    <w:rsid w:val="00221067"/>
    <w:rsid w:val="00223037"/>
    <w:rsid w:val="002234BD"/>
    <w:rsid w:val="00223803"/>
    <w:rsid w:val="0022386C"/>
    <w:rsid w:val="00225212"/>
    <w:rsid w:val="00225BED"/>
    <w:rsid w:val="00226144"/>
    <w:rsid w:val="0022709F"/>
    <w:rsid w:val="00227718"/>
    <w:rsid w:val="0023020E"/>
    <w:rsid w:val="00230A75"/>
    <w:rsid w:val="00230C70"/>
    <w:rsid w:val="002329D7"/>
    <w:rsid w:val="00232CEA"/>
    <w:rsid w:val="0023336E"/>
    <w:rsid w:val="00233732"/>
    <w:rsid w:val="00233BBF"/>
    <w:rsid w:val="0023434B"/>
    <w:rsid w:val="0023648D"/>
    <w:rsid w:val="00237ED7"/>
    <w:rsid w:val="0024087D"/>
    <w:rsid w:val="00240A86"/>
    <w:rsid w:val="00242C79"/>
    <w:rsid w:val="00244223"/>
    <w:rsid w:val="0024429E"/>
    <w:rsid w:val="002446C1"/>
    <w:rsid w:val="002452ED"/>
    <w:rsid w:val="002458FC"/>
    <w:rsid w:val="00246A36"/>
    <w:rsid w:val="00246E3A"/>
    <w:rsid w:val="002476FB"/>
    <w:rsid w:val="0024777F"/>
    <w:rsid w:val="0024780F"/>
    <w:rsid w:val="00247FC2"/>
    <w:rsid w:val="002510A9"/>
    <w:rsid w:val="002517B3"/>
    <w:rsid w:val="00252048"/>
    <w:rsid w:val="00252648"/>
    <w:rsid w:val="00254B19"/>
    <w:rsid w:val="0025635E"/>
    <w:rsid w:val="002577B9"/>
    <w:rsid w:val="00257A48"/>
    <w:rsid w:val="002607A3"/>
    <w:rsid w:val="0026101C"/>
    <w:rsid w:val="002619F7"/>
    <w:rsid w:val="00261F6E"/>
    <w:rsid w:val="0026521E"/>
    <w:rsid w:val="00265517"/>
    <w:rsid w:val="002658BC"/>
    <w:rsid w:val="0026701E"/>
    <w:rsid w:val="00267E9D"/>
    <w:rsid w:val="00267EE4"/>
    <w:rsid w:val="00270AD5"/>
    <w:rsid w:val="00270B97"/>
    <w:rsid w:val="00271CA7"/>
    <w:rsid w:val="0027244A"/>
    <w:rsid w:val="002725A1"/>
    <w:rsid w:val="0027301B"/>
    <w:rsid w:val="002733C9"/>
    <w:rsid w:val="0027472A"/>
    <w:rsid w:val="00274C4C"/>
    <w:rsid w:val="002761E4"/>
    <w:rsid w:val="00276243"/>
    <w:rsid w:val="00276733"/>
    <w:rsid w:val="00276780"/>
    <w:rsid w:val="00276B73"/>
    <w:rsid w:val="002778D2"/>
    <w:rsid w:val="00277E43"/>
    <w:rsid w:val="002803B5"/>
    <w:rsid w:val="00280FC9"/>
    <w:rsid w:val="00281FDF"/>
    <w:rsid w:val="00282102"/>
    <w:rsid w:val="002824B9"/>
    <w:rsid w:val="0028260C"/>
    <w:rsid w:val="00282B03"/>
    <w:rsid w:val="00285B9C"/>
    <w:rsid w:val="00285BEF"/>
    <w:rsid w:val="00286275"/>
    <w:rsid w:val="002871DF"/>
    <w:rsid w:val="00290DF2"/>
    <w:rsid w:val="00290E95"/>
    <w:rsid w:val="00291279"/>
    <w:rsid w:val="00291B62"/>
    <w:rsid w:val="00291E8C"/>
    <w:rsid w:val="00292DB8"/>
    <w:rsid w:val="00293808"/>
    <w:rsid w:val="00294BAE"/>
    <w:rsid w:val="00296227"/>
    <w:rsid w:val="00296342"/>
    <w:rsid w:val="002963D4"/>
    <w:rsid w:val="00296B29"/>
    <w:rsid w:val="00296D1D"/>
    <w:rsid w:val="0029786D"/>
    <w:rsid w:val="002A08ED"/>
    <w:rsid w:val="002A0DF8"/>
    <w:rsid w:val="002A14D5"/>
    <w:rsid w:val="002A20C7"/>
    <w:rsid w:val="002A2C84"/>
    <w:rsid w:val="002A2DA0"/>
    <w:rsid w:val="002A3108"/>
    <w:rsid w:val="002A40F9"/>
    <w:rsid w:val="002A432F"/>
    <w:rsid w:val="002A4604"/>
    <w:rsid w:val="002A4BC9"/>
    <w:rsid w:val="002A51ED"/>
    <w:rsid w:val="002A5644"/>
    <w:rsid w:val="002A5F44"/>
    <w:rsid w:val="002A68E0"/>
    <w:rsid w:val="002B114F"/>
    <w:rsid w:val="002B1313"/>
    <w:rsid w:val="002B1624"/>
    <w:rsid w:val="002B1787"/>
    <w:rsid w:val="002B1F1B"/>
    <w:rsid w:val="002B2B04"/>
    <w:rsid w:val="002B3275"/>
    <w:rsid w:val="002B32E6"/>
    <w:rsid w:val="002B3DA6"/>
    <w:rsid w:val="002B4008"/>
    <w:rsid w:val="002B40D5"/>
    <w:rsid w:val="002B42A0"/>
    <w:rsid w:val="002B54FE"/>
    <w:rsid w:val="002B5B66"/>
    <w:rsid w:val="002B62DB"/>
    <w:rsid w:val="002B6CE6"/>
    <w:rsid w:val="002B6FE0"/>
    <w:rsid w:val="002B726B"/>
    <w:rsid w:val="002B72D7"/>
    <w:rsid w:val="002B7ED9"/>
    <w:rsid w:val="002C1210"/>
    <w:rsid w:val="002C2017"/>
    <w:rsid w:val="002C252D"/>
    <w:rsid w:val="002C2657"/>
    <w:rsid w:val="002C27DF"/>
    <w:rsid w:val="002C2C6E"/>
    <w:rsid w:val="002C4A4C"/>
    <w:rsid w:val="002C4D83"/>
    <w:rsid w:val="002C5493"/>
    <w:rsid w:val="002C5549"/>
    <w:rsid w:val="002C6545"/>
    <w:rsid w:val="002C6624"/>
    <w:rsid w:val="002D007B"/>
    <w:rsid w:val="002D0D31"/>
    <w:rsid w:val="002D3293"/>
    <w:rsid w:val="002D352F"/>
    <w:rsid w:val="002D4D18"/>
    <w:rsid w:val="002D5CB3"/>
    <w:rsid w:val="002D66F2"/>
    <w:rsid w:val="002D6E0F"/>
    <w:rsid w:val="002D740E"/>
    <w:rsid w:val="002D74A5"/>
    <w:rsid w:val="002D7BDD"/>
    <w:rsid w:val="002E0028"/>
    <w:rsid w:val="002E0390"/>
    <w:rsid w:val="002E2419"/>
    <w:rsid w:val="002E28E0"/>
    <w:rsid w:val="002E2B3E"/>
    <w:rsid w:val="002E2C2A"/>
    <w:rsid w:val="002E334A"/>
    <w:rsid w:val="002E41A2"/>
    <w:rsid w:val="002E4549"/>
    <w:rsid w:val="002E5074"/>
    <w:rsid w:val="002E6983"/>
    <w:rsid w:val="002E7B7E"/>
    <w:rsid w:val="002F0327"/>
    <w:rsid w:val="002F0330"/>
    <w:rsid w:val="002F0764"/>
    <w:rsid w:val="002F082C"/>
    <w:rsid w:val="002F0A98"/>
    <w:rsid w:val="002F0D7B"/>
    <w:rsid w:val="002F1DEE"/>
    <w:rsid w:val="002F1FE7"/>
    <w:rsid w:val="002F351C"/>
    <w:rsid w:val="002F79EB"/>
    <w:rsid w:val="003013BC"/>
    <w:rsid w:val="00301EE5"/>
    <w:rsid w:val="00302F3B"/>
    <w:rsid w:val="00303774"/>
    <w:rsid w:val="00303CAE"/>
    <w:rsid w:val="003040D0"/>
    <w:rsid w:val="003040ED"/>
    <w:rsid w:val="00304C36"/>
    <w:rsid w:val="00305892"/>
    <w:rsid w:val="003063B3"/>
    <w:rsid w:val="003078A6"/>
    <w:rsid w:val="00311051"/>
    <w:rsid w:val="0031136A"/>
    <w:rsid w:val="003126F3"/>
    <w:rsid w:val="00312A03"/>
    <w:rsid w:val="00315426"/>
    <w:rsid w:val="00315BE6"/>
    <w:rsid w:val="00316077"/>
    <w:rsid w:val="00316B52"/>
    <w:rsid w:val="0031766A"/>
    <w:rsid w:val="00317F72"/>
    <w:rsid w:val="003209A3"/>
    <w:rsid w:val="003217BF"/>
    <w:rsid w:val="0032243A"/>
    <w:rsid w:val="0032293D"/>
    <w:rsid w:val="003231B3"/>
    <w:rsid w:val="00323BB4"/>
    <w:rsid w:val="00323DBF"/>
    <w:rsid w:val="00323FB6"/>
    <w:rsid w:val="003257D2"/>
    <w:rsid w:val="003267D6"/>
    <w:rsid w:val="00326A7E"/>
    <w:rsid w:val="003272DB"/>
    <w:rsid w:val="00327930"/>
    <w:rsid w:val="0032798F"/>
    <w:rsid w:val="00331683"/>
    <w:rsid w:val="003318CA"/>
    <w:rsid w:val="003321D5"/>
    <w:rsid w:val="00333D58"/>
    <w:rsid w:val="0033524E"/>
    <w:rsid w:val="0033633B"/>
    <w:rsid w:val="00336658"/>
    <w:rsid w:val="00336865"/>
    <w:rsid w:val="00336D3F"/>
    <w:rsid w:val="0033799C"/>
    <w:rsid w:val="00337BEF"/>
    <w:rsid w:val="00340233"/>
    <w:rsid w:val="00340415"/>
    <w:rsid w:val="00340BFB"/>
    <w:rsid w:val="00341FF8"/>
    <w:rsid w:val="0034290E"/>
    <w:rsid w:val="0034344F"/>
    <w:rsid w:val="003441D7"/>
    <w:rsid w:val="00344891"/>
    <w:rsid w:val="00344B16"/>
    <w:rsid w:val="00344FCE"/>
    <w:rsid w:val="0034675D"/>
    <w:rsid w:val="003471BF"/>
    <w:rsid w:val="00347BF8"/>
    <w:rsid w:val="00350C8E"/>
    <w:rsid w:val="0035178F"/>
    <w:rsid w:val="003519E8"/>
    <w:rsid w:val="00351D54"/>
    <w:rsid w:val="0035321A"/>
    <w:rsid w:val="00353990"/>
    <w:rsid w:val="003543DE"/>
    <w:rsid w:val="003560DE"/>
    <w:rsid w:val="003568DC"/>
    <w:rsid w:val="0035691F"/>
    <w:rsid w:val="00356CAD"/>
    <w:rsid w:val="00357CB9"/>
    <w:rsid w:val="00360EB7"/>
    <w:rsid w:val="003618C3"/>
    <w:rsid w:val="00361BEA"/>
    <w:rsid w:val="0036200B"/>
    <w:rsid w:val="0036202C"/>
    <w:rsid w:val="0036362B"/>
    <w:rsid w:val="003637A6"/>
    <w:rsid w:val="00364F80"/>
    <w:rsid w:val="0036521B"/>
    <w:rsid w:val="00366133"/>
    <w:rsid w:val="00366B2E"/>
    <w:rsid w:val="00367F3B"/>
    <w:rsid w:val="003708BC"/>
    <w:rsid w:val="00370EB1"/>
    <w:rsid w:val="00371013"/>
    <w:rsid w:val="00371989"/>
    <w:rsid w:val="00371A27"/>
    <w:rsid w:val="00371B07"/>
    <w:rsid w:val="003725AD"/>
    <w:rsid w:val="00373001"/>
    <w:rsid w:val="00373628"/>
    <w:rsid w:val="00373893"/>
    <w:rsid w:val="003742A6"/>
    <w:rsid w:val="00374DB0"/>
    <w:rsid w:val="00374FDA"/>
    <w:rsid w:val="00375140"/>
    <w:rsid w:val="00375D63"/>
    <w:rsid w:val="003760FA"/>
    <w:rsid w:val="00376362"/>
    <w:rsid w:val="003764A3"/>
    <w:rsid w:val="0038015C"/>
    <w:rsid w:val="00381848"/>
    <w:rsid w:val="00382A10"/>
    <w:rsid w:val="00382F3A"/>
    <w:rsid w:val="00383AFF"/>
    <w:rsid w:val="00384BC7"/>
    <w:rsid w:val="00384BF6"/>
    <w:rsid w:val="0038586A"/>
    <w:rsid w:val="00391226"/>
    <w:rsid w:val="0039150E"/>
    <w:rsid w:val="003918DC"/>
    <w:rsid w:val="0039207C"/>
    <w:rsid w:val="0039266B"/>
    <w:rsid w:val="0039334F"/>
    <w:rsid w:val="00394829"/>
    <w:rsid w:val="00394CEC"/>
    <w:rsid w:val="0039517E"/>
    <w:rsid w:val="00395517"/>
    <w:rsid w:val="00395AA4"/>
    <w:rsid w:val="00396B81"/>
    <w:rsid w:val="00397978"/>
    <w:rsid w:val="00397E6D"/>
    <w:rsid w:val="003A063A"/>
    <w:rsid w:val="003A095B"/>
    <w:rsid w:val="003A0A1B"/>
    <w:rsid w:val="003A1516"/>
    <w:rsid w:val="003A39F2"/>
    <w:rsid w:val="003A4438"/>
    <w:rsid w:val="003A4C60"/>
    <w:rsid w:val="003A4E11"/>
    <w:rsid w:val="003A5271"/>
    <w:rsid w:val="003A5C4D"/>
    <w:rsid w:val="003A5D72"/>
    <w:rsid w:val="003A7820"/>
    <w:rsid w:val="003A7D33"/>
    <w:rsid w:val="003B0B01"/>
    <w:rsid w:val="003B1958"/>
    <w:rsid w:val="003B2498"/>
    <w:rsid w:val="003B27C4"/>
    <w:rsid w:val="003B31D9"/>
    <w:rsid w:val="003B370B"/>
    <w:rsid w:val="003B5BFC"/>
    <w:rsid w:val="003B600A"/>
    <w:rsid w:val="003B671F"/>
    <w:rsid w:val="003B67F7"/>
    <w:rsid w:val="003B73A4"/>
    <w:rsid w:val="003C0D82"/>
    <w:rsid w:val="003C0EE8"/>
    <w:rsid w:val="003C16FC"/>
    <w:rsid w:val="003C2141"/>
    <w:rsid w:val="003C2C0B"/>
    <w:rsid w:val="003C3192"/>
    <w:rsid w:val="003C473E"/>
    <w:rsid w:val="003C550A"/>
    <w:rsid w:val="003C76A5"/>
    <w:rsid w:val="003C7D47"/>
    <w:rsid w:val="003D0A65"/>
    <w:rsid w:val="003D0B5C"/>
    <w:rsid w:val="003D1178"/>
    <w:rsid w:val="003D22F5"/>
    <w:rsid w:val="003D2608"/>
    <w:rsid w:val="003D29A9"/>
    <w:rsid w:val="003D305D"/>
    <w:rsid w:val="003D3832"/>
    <w:rsid w:val="003D3A94"/>
    <w:rsid w:val="003D4136"/>
    <w:rsid w:val="003D4E57"/>
    <w:rsid w:val="003D4EB6"/>
    <w:rsid w:val="003D5CB7"/>
    <w:rsid w:val="003D5F74"/>
    <w:rsid w:val="003D63BF"/>
    <w:rsid w:val="003D642C"/>
    <w:rsid w:val="003D67D6"/>
    <w:rsid w:val="003D6D8E"/>
    <w:rsid w:val="003E06CF"/>
    <w:rsid w:val="003E1377"/>
    <w:rsid w:val="003E2876"/>
    <w:rsid w:val="003E43F4"/>
    <w:rsid w:val="003E477D"/>
    <w:rsid w:val="003E4D5A"/>
    <w:rsid w:val="003E4F41"/>
    <w:rsid w:val="003E5877"/>
    <w:rsid w:val="003E5D9A"/>
    <w:rsid w:val="003E6C20"/>
    <w:rsid w:val="003E7452"/>
    <w:rsid w:val="003E7DF1"/>
    <w:rsid w:val="003F011C"/>
    <w:rsid w:val="003F017D"/>
    <w:rsid w:val="003F2D6E"/>
    <w:rsid w:val="003F3BD3"/>
    <w:rsid w:val="003F45C9"/>
    <w:rsid w:val="003F494C"/>
    <w:rsid w:val="003F4A3E"/>
    <w:rsid w:val="003F4B7D"/>
    <w:rsid w:val="003F5691"/>
    <w:rsid w:val="003F6CA3"/>
    <w:rsid w:val="003F7687"/>
    <w:rsid w:val="00401FAB"/>
    <w:rsid w:val="00403546"/>
    <w:rsid w:val="00404A61"/>
    <w:rsid w:val="0040588D"/>
    <w:rsid w:val="00406218"/>
    <w:rsid w:val="004063D3"/>
    <w:rsid w:val="00406572"/>
    <w:rsid w:val="004067ED"/>
    <w:rsid w:val="00407C6F"/>
    <w:rsid w:val="004109C5"/>
    <w:rsid w:val="00410C91"/>
    <w:rsid w:val="00411235"/>
    <w:rsid w:val="00412265"/>
    <w:rsid w:val="004131DE"/>
    <w:rsid w:val="00413AC5"/>
    <w:rsid w:val="0041487E"/>
    <w:rsid w:val="00414FF3"/>
    <w:rsid w:val="00415759"/>
    <w:rsid w:val="00415882"/>
    <w:rsid w:val="00416D57"/>
    <w:rsid w:val="00417F9E"/>
    <w:rsid w:val="004203A7"/>
    <w:rsid w:val="00421DC1"/>
    <w:rsid w:val="00421E56"/>
    <w:rsid w:val="004229BF"/>
    <w:rsid w:val="00423D23"/>
    <w:rsid w:val="00423F87"/>
    <w:rsid w:val="00424A1C"/>
    <w:rsid w:val="00424A40"/>
    <w:rsid w:val="00424BB6"/>
    <w:rsid w:val="00425B26"/>
    <w:rsid w:val="00426472"/>
    <w:rsid w:val="004266C4"/>
    <w:rsid w:val="00426798"/>
    <w:rsid w:val="0043006B"/>
    <w:rsid w:val="004306D5"/>
    <w:rsid w:val="00430731"/>
    <w:rsid w:val="00430B47"/>
    <w:rsid w:val="0043245B"/>
    <w:rsid w:val="00432CB4"/>
    <w:rsid w:val="00433689"/>
    <w:rsid w:val="0043399A"/>
    <w:rsid w:val="004348FA"/>
    <w:rsid w:val="00434A51"/>
    <w:rsid w:val="00434C27"/>
    <w:rsid w:val="0043523D"/>
    <w:rsid w:val="00436669"/>
    <w:rsid w:val="0043688D"/>
    <w:rsid w:val="00436B0E"/>
    <w:rsid w:val="0043747D"/>
    <w:rsid w:val="00437867"/>
    <w:rsid w:val="00437BEB"/>
    <w:rsid w:val="00440E2B"/>
    <w:rsid w:val="004429FC"/>
    <w:rsid w:val="00442C8B"/>
    <w:rsid w:val="00443A7A"/>
    <w:rsid w:val="00443AC0"/>
    <w:rsid w:val="00444149"/>
    <w:rsid w:val="00444376"/>
    <w:rsid w:val="00445550"/>
    <w:rsid w:val="004478D8"/>
    <w:rsid w:val="004515B0"/>
    <w:rsid w:val="00451FC1"/>
    <w:rsid w:val="00454B6E"/>
    <w:rsid w:val="004556C6"/>
    <w:rsid w:val="00457D57"/>
    <w:rsid w:val="0046065B"/>
    <w:rsid w:val="00460CFE"/>
    <w:rsid w:val="00461506"/>
    <w:rsid w:val="0046166F"/>
    <w:rsid w:val="00461B9F"/>
    <w:rsid w:val="004620BF"/>
    <w:rsid w:val="004638F2"/>
    <w:rsid w:val="00463F84"/>
    <w:rsid w:val="004642BF"/>
    <w:rsid w:val="0046540E"/>
    <w:rsid w:val="00465779"/>
    <w:rsid w:val="00465FE5"/>
    <w:rsid w:val="00470201"/>
    <w:rsid w:val="00471279"/>
    <w:rsid w:val="00471549"/>
    <w:rsid w:val="004723D4"/>
    <w:rsid w:val="004724D5"/>
    <w:rsid w:val="00472516"/>
    <w:rsid w:val="004738EC"/>
    <w:rsid w:val="00473A85"/>
    <w:rsid w:val="00473DEC"/>
    <w:rsid w:val="00474349"/>
    <w:rsid w:val="0047450D"/>
    <w:rsid w:val="00474E3F"/>
    <w:rsid w:val="004756C1"/>
    <w:rsid w:val="004758C8"/>
    <w:rsid w:val="0047688C"/>
    <w:rsid w:val="00476CE1"/>
    <w:rsid w:val="00476D9C"/>
    <w:rsid w:val="00480B9C"/>
    <w:rsid w:val="004829C1"/>
    <w:rsid w:val="00482DE8"/>
    <w:rsid w:val="00483B07"/>
    <w:rsid w:val="004843A4"/>
    <w:rsid w:val="00485964"/>
    <w:rsid w:val="004865C1"/>
    <w:rsid w:val="0048676C"/>
    <w:rsid w:val="004907BD"/>
    <w:rsid w:val="00490A19"/>
    <w:rsid w:val="004910A7"/>
    <w:rsid w:val="00492563"/>
    <w:rsid w:val="00492705"/>
    <w:rsid w:val="00492FB5"/>
    <w:rsid w:val="0049340A"/>
    <w:rsid w:val="00493B61"/>
    <w:rsid w:val="00494DED"/>
    <w:rsid w:val="0049539D"/>
    <w:rsid w:val="004953DA"/>
    <w:rsid w:val="00496FA3"/>
    <w:rsid w:val="00497802"/>
    <w:rsid w:val="0049796D"/>
    <w:rsid w:val="004A0675"/>
    <w:rsid w:val="004A078E"/>
    <w:rsid w:val="004A3F59"/>
    <w:rsid w:val="004A5926"/>
    <w:rsid w:val="004A596E"/>
    <w:rsid w:val="004A6784"/>
    <w:rsid w:val="004A6B90"/>
    <w:rsid w:val="004A6D1C"/>
    <w:rsid w:val="004A6D3C"/>
    <w:rsid w:val="004A6F51"/>
    <w:rsid w:val="004A74FD"/>
    <w:rsid w:val="004B054C"/>
    <w:rsid w:val="004B11E1"/>
    <w:rsid w:val="004B14A2"/>
    <w:rsid w:val="004B1C86"/>
    <w:rsid w:val="004B208C"/>
    <w:rsid w:val="004B3B8B"/>
    <w:rsid w:val="004B49DF"/>
    <w:rsid w:val="004B4C67"/>
    <w:rsid w:val="004B5120"/>
    <w:rsid w:val="004B5AFF"/>
    <w:rsid w:val="004B5C3B"/>
    <w:rsid w:val="004B72F5"/>
    <w:rsid w:val="004B7E3A"/>
    <w:rsid w:val="004C0262"/>
    <w:rsid w:val="004C04A9"/>
    <w:rsid w:val="004C0E4E"/>
    <w:rsid w:val="004C267D"/>
    <w:rsid w:val="004C3A8A"/>
    <w:rsid w:val="004C4765"/>
    <w:rsid w:val="004C4BF8"/>
    <w:rsid w:val="004C50D0"/>
    <w:rsid w:val="004C5441"/>
    <w:rsid w:val="004C58A2"/>
    <w:rsid w:val="004C670B"/>
    <w:rsid w:val="004C6C0E"/>
    <w:rsid w:val="004D1882"/>
    <w:rsid w:val="004D330C"/>
    <w:rsid w:val="004D361B"/>
    <w:rsid w:val="004D461A"/>
    <w:rsid w:val="004D49D4"/>
    <w:rsid w:val="004D4A35"/>
    <w:rsid w:val="004D65C2"/>
    <w:rsid w:val="004D6D97"/>
    <w:rsid w:val="004E03CF"/>
    <w:rsid w:val="004E04EF"/>
    <w:rsid w:val="004E1AC5"/>
    <w:rsid w:val="004E1B16"/>
    <w:rsid w:val="004E1D33"/>
    <w:rsid w:val="004E28CB"/>
    <w:rsid w:val="004E2CF9"/>
    <w:rsid w:val="004E324B"/>
    <w:rsid w:val="004E5052"/>
    <w:rsid w:val="004E5930"/>
    <w:rsid w:val="004E5E41"/>
    <w:rsid w:val="004E6A87"/>
    <w:rsid w:val="004E7E9B"/>
    <w:rsid w:val="004F1560"/>
    <w:rsid w:val="004F3728"/>
    <w:rsid w:val="004F387D"/>
    <w:rsid w:val="004F3DCB"/>
    <w:rsid w:val="004F44B5"/>
    <w:rsid w:val="004F477F"/>
    <w:rsid w:val="004F535D"/>
    <w:rsid w:val="004F6FFE"/>
    <w:rsid w:val="004F746E"/>
    <w:rsid w:val="004F7817"/>
    <w:rsid w:val="0050177E"/>
    <w:rsid w:val="0050216D"/>
    <w:rsid w:val="005021AC"/>
    <w:rsid w:val="005021F8"/>
    <w:rsid w:val="005024D9"/>
    <w:rsid w:val="005074AA"/>
    <w:rsid w:val="005079DF"/>
    <w:rsid w:val="005105B2"/>
    <w:rsid w:val="0051060F"/>
    <w:rsid w:val="005108E4"/>
    <w:rsid w:val="005115AD"/>
    <w:rsid w:val="00511A2C"/>
    <w:rsid w:val="00512D9D"/>
    <w:rsid w:val="005135FC"/>
    <w:rsid w:val="005136E1"/>
    <w:rsid w:val="00513F1E"/>
    <w:rsid w:val="00514429"/>
    <w:rsid w:val="00514790"/>
    <w:rsid w:val="00514F99"/>
    <w:rsid w:val="00515A6C"/>
    <w:rsid w:val="00515D4B"/>
    <w:rsid w:val="00516F44"/>
    <w:rsid w:val="00520076"/>
    <w:rsid w:val="005203DE"/>
    <w:rsid w:val="005206D2"/>
    <w:rsid w:val="005219FC"/>
    <w:rsid w:val="00522296"/>
    <w:rsid w:val="005226F2"/>
    <w:rsid w:val="00522EC8"/>
    <w:rsid w:val="0052370D"/>
    <w:rsid w:val="00523D87"/>
    <w:rsid w:val="005248D5"/>
    <w:rsid w:val="005259E9"/>
    <w:rsid w:val="00525CC3"/>
    <w:rsid w:val="00526904"/>
    <w:rsid w:val="00530E74"/>
    <w:rsid w:val="0053149B"/>
    <w:rsid w:val="0053158A"/>
    <w:rsid w:val="00531BCF"/>
    <w:rsid w:val="00533133"/>
    <w:rsid w:val="00533286"/>
    <w:rsid w:val="0053440D"/>
    <w:rsid w:val="00534608"/>
    <w:rsid w:val="00534836"/>
    <w:rsid w:val="00534AE9"/>
    <w:rsid w:val="00535474"/>
    <w:rsid w:val="00535D52"/>
    <w:rsid w:val="00535F73"/>
    <w:rsid w:val="0053601F"/>
    <w:rsid w:val="00536ACD"/>
    <w:rsid w:val="00536E37"/>
    <w:rsid w:val="00537070"/>
    <w:rsid w:val="00537B3A"/>
    <w:rsid w:val="00537E30"/>
    <w:rsid w:val="005404AA"/>
    <w:rsid w:val="005404E7"/>
    <w:rsid w:val="00540BF2"/>
    <w:rsid w:val="00541B3D"/>
    <w:rsid w:val="00541FBD"/>
    <w:rsid w:val="00544B4F"/>
    <w:rsid w:val="00545800"/>
    <w:rsid w:val="00546CE6"/>
    <w:rsid w:val="00546DBD"/>
    <w:rsid w:val="005471F9"/>
    <w:rsid w:val="005475D8"/>
    <w:rsid w:val="00547E38"/>
    <w:rsid w:val="0055000A"/>
    <w:rsid w:val="00551144"/>
    <w:rsid w:val="005511E0"/>
    <w:rsid w:val="00551AFE"/>
    <w:rsid w:val="00552AF7"/>
    <w:rsid w:val="005537E6"/>
    <w:rsid w:val="00554777"/>
    <w:rsid w:val="005547ED"/>
    <w:rsid w:val="005553BE"/>
    <w:rsid w:val="00556E62"/>
    <w:rsid w:val="00556E8A"/>
    <w:rsid w:val="00557B2F"/>
    <w:rsid w:val="0056360C"/>
    <w:rsid w:val="00563D19"/>
    <w:rsid w:val="00565B6F"/>
    <w:rsid w:val="00566A9E"/>
    <w:rsid w:val="00567811"/>
    <w:rsid w:val="005712F8"/>
    <w:rsid w:val="0057150B"/>
    <w:rsid w:val="00571C7F"/>
    <w:rsid w:val="00572981"/>
    <w:rsid w:val="0057407C"/>
    <w:rsid w:val="005746AA"/>
    <w:rsid w:val="0057555B"/>
    <w:rsid w:val="00575C88"/>
    <w:rsid w:val="0057644E"/>
    <w:rsid w:val="00580FDB"/>
    <w:rsid w:val="00581492"/>
    <w:rsid w:val="00582EEE"/>
    <w:rsid w:val="00582FC4"/>
    <w:rsid w:val="0058331A"/>
    <w:rsid w:val="00584303"/>
    <w:rsid w:val="0058459B"/>
    <w:rsid w:val="00584704"/>
    <w:rsid w:val="005856B1"/>
    <w:rsid w:val="005859DB"/>
    <w:rsid w:val="00585A8B"/>
    <w:rsid w:val="00586439"/>
    <w:rsid w:val="00586BE8"/>
    <w:rsid w:val="00586E30"/>
    <w:rsid w:val="0058775E"/>
    <w:rsid w:val="00590B34"/>
    <w:rsid w:val="005911A5"/>
    <w:rsid w:val="00592727"/>
    <w:rsid w:val="00593B42"/>
    <w:rsid w:val="00593B93"/>
    <w:rsid w:val="0059402F"/>
    <w:rsid w:val="005946F6"/>
    <w:rsid w:val="00594899"/>
    <w:rsid w:val="005956B7"/>
    <w:rsid w:val="00595F43"/>
    <w:rsid w:val="00595F9C"/>
    <w:rsid w:val="00596A70"/>
    <w:rsid w:val="00596D53"/>
    <w:rsid w:val="00596D98"/>
    <w:rsid w:val="00597354"/>
    <w:rsid w:val="005A0B1D"/>
    <w:rsid w:val="005A0E79"/>
    <w:rsid w:val="005A15FB"/>
    <w:rsid w:val="005A17AC"/>
    <w:rsid w:val="005A2917"/>
    <w:rsid w:val="005A2D2F"/>
    <w:rsid w:val="005A5E91"/>
    <w:rsid w:val="005A6248"/>
    <w:rsid w:val="005B0842"/>
    <w:rsid w:val="005B1804"/>
    <w:rsid w:val="005B2049"/>
    <w:rsid w:val="005B2DF2"/>
    <w:rsid w:val="005B34F6"/>
    <w:rsid w:val="005B3BA3"/>
    <w:rsid w:val="005B451B"/>
    <w:rsid w:val="005B5703"/>
    <w:rsid w:val="005B5D3D"/>
    <w:rsid w:val="005B5FE2"/>
    <w:rsid w:val="005B6482"/>
    <w:rsid w:val="005B776F"/>
    <w:rsid w:val="005B7CE3"/>
    <w:rsid w:val="005B7F7A"/>
    <w:rsid w:val="005C05AF"/>
    <w:rsid w:val="005C0A99"/>
    <w:rsid w:val="005C0D26"/>
    <w:rsid w:val="005C19AC"/>
    <w:rsid w:val="005C1A12"/>
    <w:rsid w:val="005C234A"/>
    <w:rsid w:val="005C3CCB"/>
    <w:rsid w:val="005C4321"/>
    <w:rsid w:val="005C5E30"/>
    <w:rsid w:val="005C701D"/>
    <w:rsid w:val="005C75EB"/>
    <w:rsid w:val="005C78FE"/>
    <w:rsid w:val="005D02BD"/>
    <w:rsid w:val="005D05A8"/>
    <w:rsid w:val="005D110F"/>
    <w:rsid w:val="005D18CF"/>
    <w:rsid w:val="005D19D4"/>
    <w:rsid w:val="005D26D8"/>
    <w:rsid w:val="005D2828"/>
    <w:rsid w:val="005D30BA"/>
    <w:rsid w:val="005D35B5"/>
    <w:rsid w:val="005D3667"/>
    <w:rsid w:val="005D3D9E"/>
    <w:rsid w:val="005D42E8"/>
    <w:rsid w:val="005D6E11"/>
    <w:rsid w:val="005D7B6B"/>
    <w:rsid w:val="005E07CD"/>
    <w:rsid w:val="005E14B0"/>
    <w:rsid w:val="005E161F"/>
    <w:rsid w:val="005E171C"/>
    <w:rsid w:val="005E27C7"/>
    <w:rsid w:val="005E3142"/>
    <w:rsid w:val="005E3458"/>
    <w:rsid w:val="005E38CA"/>
    <w:rsid w:val="005E4A6C"/>
    <w:rsid w:val="005E4B99"/>
    <w:rsid w:val="005E51A9"/>
    <w:rsid w:val="005E6C24"/>
    <w:rsid w:val="005F0707"/>
    <w:rsid w:val="005F07EE"/>
    <w:rsid w:val="005F0885"/>
    <w:rsid w:val="005F1BD3"/>
    <w:rsid w:val="005F1DDB"/>
    <w:rsid w:val="005F3B11"/>
    <w:rsid w:val="005F50F6"/>
    <w:rsid w:val="005F5EE6"/>
    <w:rsid w:val="005F5F46"/>
    <w:rsid w:val="005F6174"/>
    <w:rsid w:val="005F6555"/>
    <w:rsid w:val="005F72EB"/>
    <w:rsid w:val="005F7A7E"/>
    <w:rsid w:val="005F7CAB"/>
    <w:rsid w:val="005F7DA2"/>
    <w:rsid w:val="006001D0"/>
    <w:rsid w:val="00600506"/>
    <w:rsid w:val="00600E00"/>
    <w:rsid w:val="00600EB3"/>
    <w:rsid w:val="006018DF"/>
    <w:rsid w:val="006045E7"/>
    <w:rsid w:val="00606019"/>
    <w:rsid w:val="006068A0"/>
    <w:rsid w:val="00607E0B"/>
    <w:rsid w:val="00610CC3"/>
    <w:rsid w:val="00611530"/>
    <w:rsid w:val="00611BDA"/>
    <w:rsid w:val="0061243D"/>
    <w:rsid w:val="0061302B"/>
    <w:rsid w:val="0061311B"/>
    <w:rsid w:val="00613F5C"/>
    <w:rsid w:val="0061404A"/>
    <w:rsid w:val="0061438A"/>
    <w:rsid w:val="00614A02"/>
    <w:rsid w:val="00614DEF"/>
    <w:rsid w:val="006162A5"/>
    <w:rsid w:val="00617223"/>
    <w:rsid w:val="006206B3"/>
    <w:rsid w:val="00620A77"/>
    <w:rsid w:val="00621522"/>
    <w:rsid w:val="00621A1B"/>
    <w:rsid w:val="00621BBA"/>
    <w:rsid w:val="006221A7"/>
    <w:rsid w:val="00622CB3"/>
    <w:rsid w:val="00623AC4"/>
    <w:rsid w:val="00623EED"/>
    <w:rsid w:val="0062552D"/>
    <w:rsid w:val="00625E2B"/>
    <w:rsid w:val="006261A9"/>
    <w:rsid w:val="00627052"/>
    <w:rsid w:val="00627C63"/>
    <w:rsid w:val="00631019"/>
    <w:rsid w:val="006338E8"/>
    <w:rsid w:val="00633CBB"/>
    <w:rsid w:val="00633CE8"/>
    <w:rsid w:val="00635852"/>
    <w:rsid w:val="00636098"/>
    <w:rsid w:val="0063650B"/>
    <w:rsid w:val="00636987"/>
    <w:rsid w:val="00636A76"/>
    <w:rsid w:val="006372E4"/>
    <w:rsid w:val="00640613"/>
    <w:rsid w:val="00640947"/>
    <w:rsid w:val="0064158C"/>
    <w:rsid w:val="00642325"/>
    <w:rsid w:val="00643A1B"/>
    <w:rsid w:val="006446B9"/>
    <w:rsid w:val="006453DE"/>
    <w:rsid w:val="00645ABB"/>
    <w:rsid w:val="0064757F"/>
    <w:rsid w:val="00647B54"/>
    <w:rsid w:val="00650987"/>
    <w:rsid w:val="0065181A"/>
    <w:rsid w:val="00651845"/>
    <w:rsid w:val="006525D2"/>
    <w:rsid w:val="0065303B"/>
    <w:rsid w:val="00654052"/>
    <w:rsid w:val="0065412D"/>
    <w:rsid w:val="006544D5"/>
    <w:rsid w:val="00654A72"/>
    <w:rsid w:val="00655404"/>
    <w:rsid w:val="00655FA2"/>
    <w:rsid w:val="00656137"/>
    <w:rsid w:val="006564D7"/>
    <w:rsid w:val="00657106"/>
    <w:rsid w:val="00657BC4"/>
    <w:rsid w:val="00660072"/>
    <w:rsid w:val="0066189E"/>
    <w:rsid w:val="00662A91"/>
    <w:rsid w:val="00663A16"/>
    <w:rsid w:val="00664C29"/>
    <w:rsid w:val="00664EB5"/>
    <w:rsid w:val="006659A1"/>
    <w:rsid w:val="00666045"/>
    <w:rsid w:val="00666CF2"/>
    <w:rsid w:val="00667768"/>
    <w:rsid w:val="00670370"/>
    <w:rsid w:val="00671538"/>
    <w:rsid w:val="006717AB"/>
    <w:rsid w:val="00671EA5"/>
    <w:rsid w:val="00672E4F"/>
    <w:rsid w:val="00673ABD"/>
    <w:rsid w:val="0067527A"/>
    <w:rsid w:val="006752F3"/>
    <w:rsid w:val="006758A4"/>
    <w:rsid w:val="00675924"/>
    <w:rsid w:val="00675A25"/>
    <w:rsid w:val="00675FD5"/>
    <w:rsid w:val="00676239"/>
    <w:rsid w:val="00676329"/>
    <w:rsid w:val="006769E5"/>
    <w:rsid w:val="00676C7D"/>
    <w:rsid w:val="0067742A"/>
    <w:rsid w:val="00680684"/>
    <w:rsid w:val="006809DB"/>
    <w:rsid w:val="00680B00"/>
    <w:rsid w:val="006812A6"/>
    <w:rsid w:val="006812D1"/>
    <w:rsid w:val="00681554"/>
    <w:rsid w:val="006816CE"/>
    <w:rsid w:val="006819DD"/>
    <w:rsid w:val="00681EAD"/>
    <w:rsid w:val="00682726"/>
    <w:rsid w:val="00682E0A"/>
    <w:rsid w:val="00683152"/>
    <w:rsid w:val="00684090"/>
    <w:rsid w:val="006847FE"/>
    <w:rsid w:val="00684ECC"/>
    <w:rsid w:val="00684FFD"/>
    <w:rsid w:val="0068529A"/>
    <w:rsid w:val="006853B1"/>
    <w:rsid w:val="006855BB"/>
    <w:rsid w:val="00685A92"/>
    <w:rsid w:val="00685ECD"/>
    <w:rsid w:val="006862D7"/>
    <w:rsid w:val="00686397"/>
    <w:rsid w:val="00686AD8"/>
    <w:rsid w:val="00686EE0"/>
    <w:rsid w:val="00686FE6"/>
    <w:rsid w:val="00687497"/>
    <w:rsid w:val="006906C1"/>
    <w:rsid w:val="00690EC1"/>
    <w:rsid w:val="006917E8"/>
    <w:rsid w:val="00691CDE"/>
    <w:rsid w:val="006920CD"/>
    <w:rsid w:val="00692D09"/>
    <w:rsid w:val="00693500"/>
    <w:rsid w:val="0069351B"/>
    <w:rsid w:val="006935BC"/>
    <w:rsid w:val="00694090"/>
    <w:rsid w:val="00694981"/>
    <w:rsid w:val="00695662"/>
    <w:rsid w:val="00696E1E"/>
    <w:rsid w:val="006A0C4C"/>
    <w:rsid w:val="006A156C"/>
    <w:rsid w:val="006A1B69"/>
    <w:rsid w:val="006A1B9A"/>
    <w:rsid w:val="006A3DB1"/>
    <w:rsid w:val="006A3FC0"/>
    <w:rsid w:val="006A41D5"/>
    <w:rsid w:val="006A4495"/>
    <w:rsid w:val="006A44DA"/>
    <w:rsid w:val="006A470A"/>
    <w:rsid w:val="006A4717"/>
    <w:rsid w:val="006A4984"/>
    <w:rsid w:val="006A4E4D"/>
    <w:rsid w:val="006A5815"/>
    <w:rsid w:val="006A5F35"/>
    <w:rsid w:val="006A6C08"/>
    <w:rsid w:val="006A71B7"/>
    <w:rsid w:val="006B08AB"/>
    <w:rsid w:val="006B08EE"/>
    <w:rsid w:val="006B277F"/>
    <w:rsid w:val="006B2A02"/>
    <w:rsid w:val="006B41AC"/>
    <w:rsid w:val="006B462E"/>
    <w:rsid w:val="006B68DF"/>
    <w:rsid w:val="006B7E43"/>
    <w:rsid w:val="006C3A5C"/>
    <w:rsid w:val="006C581C"/>
    <w:rsid w:val="006C5C63"/>
    <w:rsid w:val="006C6140"/>
    <w:rsid w:val="006C75FA"/>
    <w:rsid w:val="006C7F65"/>
    <w:rsid w:val="006D123E"/>
    <w:rsid w:val="006D1369"/>
    <w:rsid w:val="006D1B5A"/>
    <w:rsid w:val="006D1D8D"/>
    <w:rsid w:val="006D1F0D"/>
    <w:rsid w:val="006D24B0"/>
    <w:rsid w:val="006D2B6E"/>
    <w:rsid w:val="006D3246"/>
    <w:rsid w:val="006D357F"/>
    <w:rsid w:val="006D4601"/>
    <w:rsid w:val="006D4AEC"/>
    <w:rsid w:val="006D4C81"/>
    <w:rsid w:val="006D53FA"/>
    <w:rsid w:val="006D552F"/>
    <w:rsid w:val="006D6615"/>
    <w:rsid w:val="006D667A"/>
    <w:rsid w:val="006D678D"/>
    <w:rsid w:val="006D7079"/>
    <w:rsid w:val="006D72AD"/>
    <w:rsid w:val="006E1AAD"/>
    <w:rsid w:val="006E2E2E"/>
    <w:rsid w:val="006E30A4"/>
    <w:rsid w:val="006E4A64"/>
    <w:rsid w:val="006E4C58"/>
    <w:rsid w:val="006E5C34"/>
    <w:rsid w:val="006E5C77"/>
    <w:rsid w:val="006E68C8"/>
    <w:rsid w:val="006E6BC8"/>
    <w:rsid w:val="006F1DBB"/>
    <w:rsid w:val="006F20C5"/>
    <w:rsid w:val="006F2575"/>
    <w:rsid w:val="006F2A3E"/>
    <w:rsid w:val="006F3339"/>
    <w:rsid w:val="006F33D0"/>
    <w:rsid w:val="006F4005"/>
    <w:rsid w:val="006F43BB"/>
    <w:rsid w:val="006F4D6A"/>
    <w:rsid w:val="006F6112"/>
    <w:rsid w:val="006F70AC"/>
    <w:rsid w:val="006F7169"/>
    <w:rsid w:val="007015CE"/>
    <w:rsid w:val="0070185C"/>
    <w:rsid w:val="00701894"/>
    <w:rsid w:val="00702B2F"/>
    <w:rsid w:val="0070367C"/>
    <w:rsid w:val="0070464A"/>
    <w:rsid w:val="00704E4F"/>
    <w:rsid w:val="00705BC5"/>
    <w:rsid w:val="0070611E"/>
    <w:rsid w:val="007061B4"/>
    <w:rsid w:val="00706773"/>
    <w:rsid w:val="00706D04"/>
    <w:rsid w:val="00706D85"/>
    <w:rsid w:val="007079AB"/>
    <w:rsid w:val="00710BF9"/>
    <w:rsid w:val="007114EE"/>
    <w:rsid w:val="00714E5F"/>
    <w:rsid w:val="007158CA"/>
    <w:rsid w:val="00716638"/>
    <w:rsid w:val="0071787D"/>
    <w:rsid w:val="00720645"/>
    <w:rsid w:val="007209AE"/>
    <w:rsid w:val="00720D7B"/>
    <w:rsid w:val="007210F8"/>
    <w:rsid w:val="0072231F"/>
    <w:rsid w:val="00722C8C"/>
    <w:rsid w:val="007247D6"/>
    <w:rsid w:val="00724A16"/>
    <w:rsid w:val="00724C82"/>
    <w:rsid w:val="0072515A"/>
    <w:rsid w:val="007252F8"/>
    <w:rsid w:val="00726D37"/>
    <w:rsid w:val="0072706E"/>
    <w:rsid w:val="00727F65"/>
    <w:rsid w:val="007312D3"/>
    <w:rsid w:val="0073225C"/>
    <w:rsid w:val="007324BC"/>
    <w:rsid w:val="00732876"/>
    <w:rsid w:val="00732D4C"/>
    <w:rsid w:val="00733479"/>
    <w:rsid w:val="007335A3"/>
    <w:rsid w:val="00733749"/>
    <w:rsid w:val="00733817"/>
    <w:rsid w:val="00733D9F"/>
    <w:rsid w:val="0073412D"/>
    <w:rsid w:val="00734FF7"/>
    <w:rsid w:val="00735630"/>
    <w:rsid w:val="00735E92"/>
    <w:rsid w:val="007372D4"/>
    <w:rsid w:val="007400E7"/>
    <w:rsid w:val="00740829"/>
    <w:rsid w:val="007418BA"/>
    <w:rsid w:val="00741F14"/>
    <w:rsid w:val="00741F7D"/>
    <w:rsid w:val="007429DB"/>
    <w:rsid w:val="00742B72"/>
    <w:rsid w:val="00744F77"/>
    <w:rsid w:val="00745486"/>
    <w:rsid w:val="00747922"/>
    <w:rsid w:val="00747DB0"/>
    <w:rsid w:val="00750456"/>
    <w:rsid w:val="007517DF"/>
    <w:rsid w:val="00753817"/>
    <w:rsid w:val="007549C5"/>
    <w:rsid w:val="00754BD9"/>
    <w:rsid w:val="00755722"/>
    <w:rsid w:val="00756160"/>
    <w:rsid w:val="00757094"/>
    <w:rsid w:val="00757233"/>
    <w:rsid w:val="0075793B"/>
    <w:rsid w:val="007600CD"/>
    <w:rsid w:val="0076048F"/>
    <w:rsid w:val="00760C50"/>
    <w:rsid w:val="00763463"/>
    <w:rsid w:val="00763B84"/>
    <w:rsid w:val="00764A16"/>
    <w:rsid w:val="00764C32"/>
    <w:rsid w:val="0076565D"/>
    <w:rsid w:val="00766347"/>
    <w:rsid w:val="007666EF"/>
    <w:rsid w:val="00766F25"/>
    <w:rsid w:val="00770975"/>
    <w:rsid w:val="00771E2E"/>
    <w:rsid w:val="007723CE"/>
    <w:rsid w:val="00772E73"/>
    <w:rsid w:val="00773D94"/>
    <w:rsid w:val="00775787"/>
    <w:rsid w:val="00775E37"/>
    <w:rsid w:val="007761A1"/>
    <w:rsid w:val="007763E5"/>
    <w:rsid w:val="007768E8"/>
    <w:rsid w:val="00777060"/>
    <w:rsid w:val="00777232"/>
    <w:rsid w:val="00777381"/>
    <w:rsid w:val="00777C4F"/>
    <w:rsid w:val="0078016A"/>
    <w:rsid w:val="00780FA1"/>
    <w:rsid w:val="007835C5"/>
    <w:rsid w:val="007837B8"/>
    <w:rsid w:val="007842CC"/>
    <w:rsid w:val="007842D5"/>
    <w:rsid w:val="00784714"/>
    <w:rsid w:val="0078474A"/>
    <w:rsid w:val="00785EC2"/>
    <w:rsid w:val="00786371"/>
    <w:rsid w:val="00786D36"/>
    <w:rsid w:val="00790E1A"/>
    <w:rsid w:val="00790ED3"/>
    <w:rsid w:val="00792587"/>
    <w:rsid w:val="0079258A"/>
    <w:rsid w:val="00792B70"/>
    <w:rsid w:val="00792BE6"/>
    <w:rsid w:val="00792FAA"/>
    <w:rsid w:val="007941FB"/>
    <w:rsid w:val="0079494F"/>
    <w:rsid w:val="007950BD"/>
    <w:rsid w:val="007965D5"/>
    <w:rsid w:val="00796A19"/>
    <w:rsid w:val="00797355"/>
    <w:rsid w:val="007A010F"/>
    <w:rsid w:val="007A04E7"/>
    <w:rsid w:val="007A08BC"/>
    <w:rsid w:val="007A1844"/>
    <w:rsid w:val="007A2252"/>
    <w:rsid w:val="007A2699"/>
    <w:rsid w:val="007A2F12"/>
    <w:rsid w:val="007A33E9"/>
    <w:rsid w:val="007A43D4"/>
    <w:rsid w:val="007A5333"/>
    <w:rsid w:val="007A5CF5"/>
    <w:rsid w:val="007A6088"/>
    <w:rsid w:val="007A6432"/>
    <w:rsid w:val="007A6CF8"/>
    <w:rsid w:val="007B0207"/>
    <w:rsid w:val="007B0336"/>
    <w:rsid w:val="007B0AA9"/>
    <w:rsid w:val="007B1C1A"/>
    <w:rsid w:val="007B311B"/>
    <w:rsid w:val="007B46F4"/>
    <w:rsid w:val="007B56E2"/>
    <w:rsid w:val="007B58B9"/>
    <w:rsid w:val="007B6659"/>
    <w:rsid w:val="007B6A68"/>
    <w:rsid w:val="007B6C7C"/>
    <w:rsid w:val="007B7AD7"/>
    <w:rsid w:val="007B7DF6"/>
    <w:rsid w:val="007C021D"/>
    <w:rsid w:val="007C11D0"/>
    <w:rsid w:val="007C133D"/>
    <w:rsid w:val="007C1530"/>
    <w:rsid w:val="007C304A"/>
    <w:rsid w:val="007C4BEA"/>
    <w:rsid w:val="007C562B"/>
    <w:rsid w:val="007C576C"/>
    <w:rsid w:val="007C6192"/>
    <w:rsid w:val="007C6D68"/>
    <w:rsid w:val="007C6E51"/>
    <w:rsid w:val="007C7897"/>
    <w:rsid w:val="007C792B"/>
    <w:rsid w:val="007C7B8B"/>
    <w:rsid w:val="007D0A03"/>
    <w:rsid w:val="007D1485"/>
    <w:rsid w:val="007D1F01"/>
    <w:rsid w:val="007D3FD7"/>
    <w:rsid w:val="007D4966"/>
    <w:rsid w:val="007D509F"/>
    <w:rsid w:val="007D5580"/>
    <w:rsid w:val="007D6688"/>
    <w:rsid w:val="007D6880"/>
    <w:rsid w:val="007D71E7"/>
    <w:rsid w:val="007D7C15"/>
    <w:rsid w:val="007E02E9"/>
    <w:rsid w:val="007E0B55"/>
    <w:rsid w:val="007E0D4C"/>
    <w:rsid w:val="007E1F54"/>
    <w:rsid w:val="007E2185"/>
    <w:rsid w:val="007E2634"/>
    <w:rsid w:val="007E26F8"/>
    <w:rsid w:val="007E2C39"/>
    <w:rsid w:val="007E2F45"/>
    <w:rsid w:val="007E402A"/>
    <w:rsid w:val="007E56E4"/>
    <w:rsid w:val="007E57C7"/>
    <w:rsid w:val="007E6633"/>
    <w:rsid w:val="007E6EBF"/>
    <w:rsid w:val="007F0960"/>
    <w:rsid w:val="007F2727"/>
    <w:rsid w:val="007F2754"/>
    <w:rsid w:val="007F2FA9"/>
    <w:rsid w:val="007F42D9"/>
    <w:rsid w:val="007F47AB"/>
    <w:rsid w:val="007F4AC9"/>
    <w:rsid w:val="007F525C"/>
    <w:rsid w:val="007F5600"/>
    <w:rsid w:val="007F562F"/>
    <w:rsid w:val="007F68D5"/>
    <w:rsid w:val="007F69FB"/>
    <w:rsid w:val="007F6E63"/>
    <w:rsid w:val="007F7C52"/>
    <w:rsid w:val="00800980"/>
    <w:rsid w:val="00801342"/>
    <w:rsid w:val="0080141C"/>
    <w:rsid w:val="008019F5"/>
    <w:rsid w:val="00801CB2"/>
    <w:rsid w:val="00802AEC"/>
    <w:rsid w:val="00802B3B"/>
    <w:rsid w:val="00803982"/>
    <w:rsid w:val="0080457A"/>
    <w:rsid w:val="0080494A"/>
    <w:rsid w:val="00804F81"/>
    <w:rsid w:val="008056F2"/>
    <w:rsid w:val="00805E36"/>
    <w:rsid w:val="00806A49"/>
    <w:rsid w:val="00806ED6"/>
    <w:rsid w:val="008100AC"/>
    <w:rsid w:val="0081066A"/>
    <w:rsid w:val="008106AE"/>
    <w:rsid w:val="00810CBA"/>
    <w:rsid w:val="008111E0"/>
    <w:rsid w:val="00812630"/>
    <w:rsid w:val="00813058"/>
    <w:rsid w:val="00815A5F"/>
    <w:rsid w:val="00815B3D"/>
    <w:rsid w:val="00816464"/>
    <w:rsid w:val="00817C0E"/>
    <w:rsid w:val="008202F0"/>
    <w:rsid w:val="00821028"/>
    <w:rsid w:val="00821399"/>
    <w:rsid w:val="00821677"/>
    <w:rsid w:val="00821790"/>
    <w:rsid w:val="00821CCC"/>
    <w:rsid w:val="0082212E"/>
    <w:rsid w:val="00822A0B"/>
    <w:rsid w:val="0082379D"/>
    <w:rsid w:val="008238F2"/>
    <w:rsid w:val="0082494D"/>
    <w:rsid w:val="00824D2A"/>
    <w:rsid w:val="00824E8D"/>
    <w:rsid w:val="008252B3"/>
    <w:rsid w:val="0082598F"/>
    <w:rsid w:val="00825B9B"/>
    <w:rsid w:val="00825C35"/>
    <w:rsid w:val="00827FBE"/>
    <w:rsid w:val="008309C1"/>
    <w:rsid w:val="0083130E"/>
    <w:rsid w:val="00831AB3"/>
    <w:rsid w:val="00832B43"/>
    <w:rsid w:val="00833E76"/>
    <w:rsid w:val="00833F7D"/>
    <w:rsid w:val="0083461C"/>
    <w:rsid w:val="00834733"/>
    <w:rsid w:val="00834C3A"/>
    <w:rsid w:val="008357C5"/>
    <w:rsid w:val="00835D76"/>
    <w:rsid w:val="00836186"/>
    <w:rsid w:val="008362F9"/>
    <w:rsid w:val="00836ED4"/>
    <w:rsid w:val="008376DD"/>
    <w:rsid w:val="00837708"/>
    <w:rsid w:val="008419E0"/>
    <w:rsid w:val="00842E73"/>
    <w:rsid w:val="00843C57"/>
    <w:rsid w:val="00844015"/>
    <w:rsid w:val="00845A00"/>
    <w:rsid w:val="00845D17"/>
    <w:rsid w:val="0084655C"/>
    <w:rsid w:val="00846E8F"/>
    <w:rsid w:val="00847C86"/>
    <w:rsid w:val="00850A15"/>
    <w:rsid w:val="00850E8C"/>
    <w:rsid w:val="0085115B"/>
    <w:rsid w:val="00851A13"/>
    <w:rsid w:val="00851EA9"/>
    <w:rsid w:val="00852145"/>
    <w:rsid w:val="008524B1"/>
    <w:rsid w:val="008540D9"/>
    <w:rsid w:val="00854E24"/>
    <w:rsid w:val="00855584"/>
    <w:rsid w:val="00856B3A"/>
    <w:rsid w:val="00856DCD"/>
    <w:rsid w:val="00856E70"/>
    <w:rsid w:val="0085745C"/>
    <w:rsid w:val="0085757F"/>
    <w:rsid w:val="0086038D"/>
    <w:rsid w:val="008604B3"/>
    <w:rsid w:val="0086130D"/>
    <w:rsid w:val="008613FA"/>
    <w:rsid w:val="00861430"/>
    <w:rsid w:val="0086149B"/>
    <w:rsid w:val="008615D4"/>
    <w:rsid w:val="008627CE"/>
    <w:rsid w:val="00863315"/>
    <w:rsid w:val="00863353"/>
    <w:rsid w:val="00863C12"/>
    <w:rsid w:val="00865513"/>
    <w:rsid w:val="008655DC"/>
    <w:rsid w:val="008659BF"/>
    <w:rsid w:val="0087017B"/>
    <w:rsid w:val="008716A0"/>
    <w:rsid w:val="008717D2"/>
    <w:rsid w:val="00871EC4"/>
    <w:rsid w:val="00871FEA"/>
    <w:rsid w:val="008720EB"/>
    <w:rsid w:val="00872675"/>
    <w:rsid w:val="00872917"/>
    <w:rsid w:val="0087293B"/>
    <w:rsid w:val="008734D6"/>
    <w:rsid w:val="00876E8B"/>
    <w:rsid w:val="00877196"/>
    <w:rsid w:val="00877B07"/>
    <w:rsid w:val="008800F0"/>
    <w:rsid w:val="0088032D"/>
    <w:rsid w:val="008805D0"/>
    <w:rsid w:val="0088198A"/>
    <w:rsid w:val="008821C1"/>
    <w:rsid w:val="008827A9"/>
    <w:rsid w:val="00883124"/>
    <w:rsid w:val="00884838"/>
    <w:rsid w:val="00884B0B"/>
    <w:rsid w:val="00885159"/>
    <w:rsid w:val="00886D08"/>
    <w:rsid w:val="00886F94"/>
    <w:rsid w:val="00887549"/>
    <w:rsid w:val="00890295"/>
    <w:rsid w:val="008912A3"/>
    <w:rsid w:val="00891BBE"/>
    <w:rsid w:val="00891F69"/>
    <w:rsid w:val="008928DF"/>
    <w:rsid w:val="00893748"/>
    <w:rsid w:val="00895D0F"/>
    <w:rsid w:val="00896BD9"/>
    <w:rsid w:val="008A02C8"/>
    <w:rsid w:val="008A0369"/>
    <w:rsid w:val="008A0CE6"/>
    <w:rsid w:val="008A0EC6"/>
    <w:rsid w:val="008A104E"/>
    <w:rsid w:val="008A1DF3"/>
    <w:rsid w:val="008A20E6"/>
    <w:rsid w:val="008A29CE"/>
    <w:rsid w:val="008A2A49"/>
    <w:rsid w:val="008A50CA"/>
    <w:rsid w:val="008A623F"/>
    <w:rsid w:val="008A6639"/>
    <w:rsid w:val="008A6BEF"/>
    <w:rsid w:val="008B0DD0"/>
    <w:rsid w:val="008B1FFA"/>
    <w:rsid w:val="008B315E"/>
    <w:rsid w:val="008B52E7"/>
    <w:rsid w:val="008B70EB"/>
    <w:rsid w:val="008C07D3"/>
    <w:rsid w:val="008C10F1"/>
    <w:rsid w:val="008C3E5B"/>
    <w:rsid w:val="008C4B8A"/>
    <w:rsid w:val="008C5680"/>
    <w:rsid w:val="008C5BCF"/>
    <w:rsid w:val="008C6DDD"/>
    <w:rsid w:val="008D1F3A"/>
    <w:rsid w:val="008D2008"/>
    <w:rsid w:val="008D2953"/>
    <w:rsid w:val="008D2AC3"/>
    <w:rsid w:val="008D2B93"/>
    <w:rsid w:val="008D3BFB"/>
    <w:rsid w:val="008D41ED"/>
    <w:rsid w:val="008D4A44"/>
    <w:rsid w:val="008D4AE0"/>
    <w:rsid w:val="008D4BC9"/>
    <w:rsid w:val="008D4CFD"/>
    <w:rsid w:val="008D5D7A"/>
    <w:rsid w:val="008D6EC5"/>
    <w:rsid w:val="008D7552"/>
    <w:rsid w:val="008D79B3"/>
    <w:rsid w:val="008D7BB0"/>
    <w:rsid w:val="008E07AE"/>
    <w:rsid w:val="008E09F1"/>
    <w:rsid w:val="008E0F2A"/>
    <w:rsid w:val="008E16F5"/>
    <w:rsid w:val="008E1D20"/>
    <w:rsid w:val="008E23B8"/>
    <w:rsid w:val="008E254D"/>
    <w:rsid w:val="008E2EEB"/>
    <w:rsid w:val="008E4C5D"/>
    <w:rsid w:val="008E4D56"/>
    <w:rsid w:val="008E5915"/>
    <w:rsid w:val="008E5F5C"/>
    <w:rsid w:val="008E6398"/>
    <w:rsid w:val="008E63F2"/>
    <w:rsid w:val="008E69A2"/>
    <w:rsid w:val="008E7151"/>
    <w:rsid w:val="008E71FD"/>
    <w:rsid w:val="008E7B1A"/>
    <w:rsid w:val="008F02F1"/>
    <w:rsid w:val="008F0463"/>
    <w:rsid w:val="008F06C2"/>
    <w:rsid w:val="008F14D5"/>
    <w:rsid w:val="008F32F3"/>
    <w:rsid w:val="008F3B4E"/>
    <w:rsid w:val="008F4E82"/>
    <w:rsid w:val="008F4FD3"/>
    <w:rsid w:val="008F54AE"/>
    <w:rsid w:val="008F5779"/>
    <w:rsid w:val="008F580B"/>
    <w:rsid w:val="008F651A"/>
    <w:rsid w:val="008F6593"/>
    <w:rsid w:val="008F69CA"/>
    <w:rsid w:val="00900570"/>
    <w:rsid w:val="0090120D"/>
    <w:rsid w:val="00904117"/>
    <w:rsid w:val="009050BF"/>
    <w:rsid w:val="00905366"/>
    <w:rsid w:val="009053B7"/>
    <w:rsid w:val="00905DB3"/>
    <w:rsid w:val="00906376"/>
    <w:rsid w:val="00907D01"/>
    <w:rsid w:val="009103B8"/>
    <w:rsid w:val="00910B04"/>
    <w:rsid w:val="00911B8F"/>
    <w:rsid w:val="00911E0D"/>
    <w:rsid w:val="0091243A"/>
    <w:rsid w:val="00913035"/>
    <w:rsid w:val="00914CE7"/>
    <w:rsid w:val="00915E35"/>
    <w:rsid w:val="0091627A"/>
    <w:rsid w:val="009162B1"/>
    <w:rsid w:val="00916B8A"/>
    <w:rsid w:val="0091736F"/>
    <w:rsid w:val="009209E1"/>
    <w:rsid w:val="00920F35"/>
    <w:rsid w:val="0092106A"/>
    <w:rsid w:val="00921AEE"/>
    <w:rsid w:val="0092221F"/>
    <w:rsid w:val="00922D13"/>
    <w:rsid w:val="00923686"/>
    <w:rsid w:val="0092483F"/>
    <w:rsid w:val="00925929"/>
    <w:rsid w:val="0092646E"/>
    <w:rsid w:val="0092654E"/>
    <w:rsid w:val="0092683F"/>
    <w:rsid w:val="00926D72"/>
    <w:rsid w:val="009273D1"/>
    <w:rsid w:val="00927811"/>
    <w:rsid w:val="00927D21"/>
    <w:rsid w:val="00931AC8"/>
    <w:rsid w:val="00931FF6"/>
    <w:rsid w:val="00932F53"/>
    <w:rsid w:val="009340EC"/>
    <w:rsid w:val="00934410"/>
    <w:rsid w:val="00935543"/>
    <w:rsid w:val="00935750"/>
    <w:rsid w:val="00936193"/>
    <w:rsid w:val="009377AE"/>
    <w:rsid w:val="00937A6B"/>
    <w:rsid w:val="00937C3C"/>
    <w:rsid w:val="00940DE9"/>
    <w:rsid w:val="00940E82"/>
    <w:rsid w:val="00941609"/>
    <w:rsid w:val="009417F4"/>
    <w:rsid w:val="00942C41"/>
    <w:rsid w:val="009449DD"/>
    <w:rsid w:val="00945CC0"/>
    <w:rsid w:val="00947116"/>
    <w:rsid w:val="0095014C"/>
    <w:rsid w:val="00952462"/>
    <w:rsid w:val="009537D3"/>
    <w:rsid w:val="009543F3"/>
    <w:rsid w:val="00955DCD"/>
    <w:rsid w:val="00956128"/>
    <w:rsid w:val="0095632F"/>
    <w:rsid w:val="00956E35"/>
    <w:rsid w:val="0096036E"/>
    <w:rsid w:val="00961E80"/>
    <w:rsid w:val="009630F6"/>
    <w:rsid w:val="00963A87"/>
    <w:rsid w:val="0096440A"/>
    <w:rsid w:val="009647AC"/>
    <w:rsid w:val="00964913"/>
    <w:rsid w:val="00964C11"/>
    <w:rsid w:val="009652C2"/>
    <w:rsid w:val="00966F8A"/>
    <w:rsid w:val="009671FB"/>
    <w:rsid w:val="009673E1"/>
    <w:rsid w:val="00967878"/>
    <w:rsid w:val="0097135C"/>
    <w:rsid w:val="00972428"/>
    <w:rsid w:val="0097295A"/>
    <w:rsid w:val="00976B2B"/>
    <w:rsid w:val="00977B04"/>
    <w:rsid w:val="009805CF"/>
    <w:rsid w:val="009806E7"/>
    <w:rsid w:val="00981060"/>
    <w:rsid w:val="00983541"/>
    <w:rsid w:val="00983905"/>
    <w:rsid w:val="0098405D"/>
    <w:rsid w:val="0098449C"/>
    <w:rsid w:val="00984B0A"/>
    <w:rsid w:val="009850F8"/>
    <w:rsid w:val="009853B6"/>
    <w:rsid w:val="00985C01"/>
    <w:rsid w:val="00986BC2"/>
    <w:rsid w:val="00987F82"/>
    <w:rsid w:val="0099070E"/>
    <w:rsid w:val="009914C0"/>
    <w:rsid w:val="00991751"/>
    <w:rsid w:val="00991C4B"/>
    <w:rsid w:val="00992214"/>
    <w:rsid w:val="00993F7D"/>
    <w:rsid w:val="00994D67"/>
    <w:rsid w:val="00995183"/>
    <w:rsid w:val="009964BD"/>
    <w:rsid w:val="00997CE2"/>
    <w:rsid w:val="009A1059"/>
    <w:rsid w:val="009A1745"/>
    <w:rsid w:val="009A1ABD"/>
    <w:rsid w:val="009A2107"/>
    <w:rsid w:val="009A45C9"/>
    <w:rsid w:val="009A50B4"/>
    <w:rsid w:val="009A5800"/>
    <w:rsid w:val="009A5C8F"/>
    <w:rsid w:val="009A5F67"/>
    <w:rsid w:val="009A6D70"/>
    <w:rsid w:val="009A75A6"/>
    <w:rsid w:val="009B1171"/>
    <w:rsid w:val="009B1497"/>
    <w:rsid w:val="009B153E"/>
    <w:rsid w:val="009B2CCE"/>
    <w:rsid w:val="009B46CF"/>
    <w:rsid w:val="009B561C"/>
    <w:rsid w:val="009B5673"/>
    <w:rsid w:val="009B6610"/>
    <w:rsid w:val="009B7056"/>
    <w:rsid w:val="009C17EA"/>
    <w:rsid w:val="009C207D"/>
    <w:rsid w:val="009C215D"/>
    <w:rsid w:val="009C2FEF"/>
    <w:rsid w:val="009C4CFC"/>
    <w:rsid w:val="009C6FB7"/>
    <w:rsid w:val="009C733A"/>
    <w:rsid w:val="009C74B9"/>
    <w:rsid w:val="009C783E"/>
    <w:rsid w:val="009C79BA"/>
    <w:rsid w:val="009C7C02"/>
    <w:rsid w:val="009C7C90"/>
    <w:rsid w:val="009C7F85"/>
    <w:rsid w:val="009D068F"/>
    <w:rsid w:val="009D15DF"/>
    <w:rsid w:val="009D26A1"/>
    <w:rsid w:val="009D2962"/>
    <w:rsid w:val="009D2D00"/>
    <w:rsid w:val="009D3D93"/>
    <w:rsid w:val="009D42A0"/>
    <w:rsid w:val="009D4854"/>
    <w:rsid w:val="009D5316"/>
    <w:rsid w:val="009D6388"/>
    <w:rsid w:val="009D6815"/>
    <w:rsid w:val="009D68C9"/>
    <w:rsid w:val="009D7528"/>
    <w:rsid w:val="009D77FA"/>
    <w:rsid w:val="009E02AF"/>
    <w:rsid w:val="009E1EB0"/>
    <w:rsid w:val="009E213A"/>
    <w:rsid w:val="009E262D"/>
    <w:rsid w:val="009E396C"/>
    <w:rsid w:val="009E3DD6"/>
    <w:rsid w:val="009E58CD"/>
    <w:rsid w:val="009E5E2E"/>
    <w:rsid w:val="009E63BB"/>
    <w:rsid w:val="009E76A8"/>
    <w:rsid w:val="009F0888"/>
    <w:rsid w:val="009F0940"/>
    <w:rsid w:val="009F21A7"/>
    <w:rsid w:val="009F235E"/>
    <w:rsid w:val="009F2609"/>
    <w:rsid w:val="009F3160"/>
    <w:rsid w:val="009F3CF1"/>
    <w:rsid w:val="009F41D2"/>
    <w:rsid w:val="009F47A7"/>
    <w:rsid w:val="009F4C7D"/>
    <w:rsid w:val="009F50F5"/>
    <w:rsid w:val="009F6CF0"/>
    <w:rsid w:val="009F778A"/>
    <w:rsid w:val="009F77DD"/>
    <w:rsid w:val="009F7C1F"/>
    <w:rsid w:val="009F7DE5"/>
    <w:rsid w:val="00A00982"/>
    <w:rsid w:val="00A011CD"/>
    <w:rsid w:val="00A024C6"/>
    <w:rsid w:val="00A02C2A"/>
    <w:rsid w:val="00A03CCA"/>
    <w:rsid w:val="00A03E29"/>
    <w:rsid w:val="00A040B5"/>
    <w:rsid w:val="00A0462A"/>
    <w:rsid w:val="00A04C6A"/>
    <w:rsid w:val="00A06799"/>
    <w:rsid w:val="00A07D24"/>
    <w:rsid w:val="00A10190"/>
    <w:rsid w:val="00A10634"/>
    <w:rsid w:val="00A11341"/>
    <w:rsid w:val="00A12544"/>
    <w:rsid w:val="00A12673"/>
    <w:rsid w:val="00A1307A"/>
    <w:rsid w:val="00A13A50"/>
    <w:rsid w:val="00A14860"/>
    <w:rsid w:val="00A151D3"/>
    <w:rsid w:val="00A15341"/>
    <w:rsid w:val="00A16C0E"/>
    <w:rsid w:val="00A16FA2"/>
    <w:rsid w:val="00A17016"/>
    <w:rsid w:val="00A1729D"/>
    <w:rsid w:val="00A173BC"/>
    <w:rsid w:val="00A17ECC"/>
    <w:rsid w:val="00A209AD"/>
    <w:rsid w:val="00A21CCC"/>
    <w:rsid w:val="00A2330C"/>
    <w:rsid w:val="00A251C4"/>
    <w:rsid w:val="00A26238"/>
    <w:rsid w:val="00A26957"/>
    <w:rsid w:val="00A27C2D"/>
    <w:rsid w:val="00A303DC"/>
    <w:rsid w:val="00A312D6"/>
    <w:rsid w:val="00A31673"/>
    <w:rsid w:val="00A3180C"/>
    <w:rsid w:val="00A318B9"/>
    <w:rsid w:val="00A31ED2"/>
    <w:rsid w:val="00A31FEA"/>
    <w:rsid w:val="00A33BF2"/>
    <w:rsid w:val="00A3562A"/>
    <w:rsid w:val="00A356EC"/>
    <w:rsid w:val="00A358CB"/>
    <w:rsid w:val="00A36C26"/>
    <w:rsid w:val="00A36F7D"/>
    <w:rsid w:val="00A371E1"/>
    <w:rsid w:val="00A4009F"/>
    <w:rsid w:val="00A4010C"/>
    <w:rsid w:val="00A40C86"/>
    <w:rsid w:val="00A40D40"/>
    <w:rsid w:val="00A40F1D"/>
    <w:rsid w:val="00A41213"/>
    <w:rsid w:val="00A41C7D"/>
    <w:rsid w:val="00A42F47"/>
    <w:rsid w:val="00A43E43"/>
    <w:rsid w:val="00A44EB1"/>
    <w:rsid w:val="00A44FD2"/>
    <w:rsid w:val="00A45A60"/>
    <w:rsid w:val="00A47B5C"/>
    <w:rsid w:val="00A5020A"/>
    <w:rsid w:val="00A52567"/>
    <w:rsid w:val="00A53055"/>
    <w:rsid w:val="00A53C26"/>
    <w:rsid w:val="00A53EBB"/>
    <w:rsid w:val="00A541C1"/>
    <w:rsid w:val="00A54495"/>
    <w:rsid w:val="00A5468E"/>
    <w:rsid w:val="00A54A69"/>
    <w:rsid w:val="00A54F6C"/>
    <w:rsid w:val="00A553A4"/>
    <w:rsid w:val="00A559D7"/>
    <w:rsid w:val="00A55CCD"/>
    <w:rsid w:val="00A55D21"/>
    <w:rsid w:val="00A56E40"/>
    <w:rsid w:val="00A60697"/>
    <w:rsid w:val="00A61121"/>
    <w:rsid w:val="00A6123C"/>
    <w:rsid w:val="00A61909"/>
    <w:rsid w:val="00A6262A"/>
    <w:rsid w:val="00A6267D"/>
    <w:rsid w:val="00A62752"/>
    <w:rsid w:val="00A627C6"/>
    <w:rsid w:val="00A63103"/>
    <w:rsid w:val="00A6480E"/>
    <w:rsid w:val="00A6521A"/>
    <w:rsid w:val="00A6535E"/>
    <w:rsid w:val="00A677DD"/>
    <w:rsid w:val="00A7038C"/>
    <w:rsid w:val="00A70C37"/>
    <w:rsid w:val="00A7206A"/>
    <w:rsid w:val="00A72E96"/>
    <w:rsid w:val="00A73102"/>
    <w:rsid w:val="00A73C1F"/>
    <w:rsid w:val="00A741C4"/>
    <w:rsid w:val="00A75A43"/>
    <w:rsid w:val="00A80148"/>
    <w:rsid w:val="00A801FE"/>
    <w:rsid w:val="00A80393"/>
    <w:rsid w:val="00A81CDC"/>
    <w:rsid w:val="00A81F1E"/>
    <w:rsid w:val="00A84AAF"/>
    <w:rsid w:val="00A84B36"/>
    <w:rsid w:val="00A84F3B"/>
    <w:rsid w:val="00A85911"/>
    <w:rsid w:val="00A85A3E"/>
    <w:rsid w:val="00A85D3B"/>
    <w:rsid w:val="00A85E84"/>
    <w:rsid w:val="00A86406"/>
    <w:rsid w:val="00A86AAA"/>
    <w:rsid w:val="00A9039F"/>
    <w:rsid w:val="00A90D51"/>
    <w:rsid w:val="00A92838"/>
    <w:rsid w:val="00A92C04"/>
    <w:rsid w:val="00A939FB"/>
    <w:rsid w:val="00A942B4"/>
    <w:rsid w:val="00A954F2"/>
    <w:rsid w:val="00A961EB"/>
    <w:rsid w:val="00A964A9"/>
    <w:rsid w:val="00A96A86"/>
    <w:rsid w:val="00AA0271"/>
    <w:rsid w:val="00AA04A3"/>
    <w:rsid w:val="00AA0A37"/>
    <w:rsid w:val="00AA13A1"/>
    <w:rsid w:val="00AA2475"/>
    <w:rsid w:val="00AA352A"/>
    <w:rsid w:val="00AA4B50"/>
    <w:rsid w:val="00AA5DBB"/>
    <w:rsid w:val="00AA6611"/>
    <w:rsid w:val="00AA6B3F"/>
    <w:rsid w:val="00AB09EE"/>
    <w:rsid w:val="00AB0ED3"/>
    <w:rsid w:val="00AB1058"/>
    <w:rsid w:val="00AB15A2"/>
    <w:rsid w:val="00AB1FF6"/>
    <w:rsid w:val="00AB23C4"/>
    <w:rsid w:val="00AB34B8"/>
    <w:rsid w:val="00AB3698"/>
    <w:rsid w:val="00AB3BBA"/>
    <w:rsid w:val="00AB4186"/>
    <w:rsid w:val="00AB4937"/>
    <w:rsid w:val="00AB5056"/>
    <w:rsid w:val="00AB577E"/>
    <w:rsid w:val="00AB5A11"/>
    <w:rsid w:val="00AB6A9F"/>
    <w:rsid w:val="00AC0FFC"/>
    <w:rsid w:val="00AC12E0"/>
    <w:rsid w:val="00AC16B8"/>
    <w:rsid w:val="00AC1F39"/>
    <w:rsid w:val="00AC21D3"/>
    <w:rsid w:val="00AC2D08"/>
    <w:rsid w:val="00AC4A68"/>
    <w:rsid w:val="00AC4FD1"/>
    <w:rsid w:val="00AC5001"/>
    <w:rsid w:val="00AC54FF"/>
    <w:rsid w:val="00AC78E2"/>
    <w:rsid w:val="00AD099E"/>
    <w:rsid w:val="00AD0D09"/>
    <w:rsid w:val="00AD1362"/>
    <w:rsid w:val="00AD18BC"/>
    <w:rsid w:val="00AD1EF4"/>
    <w:rsid w:val="00AD2674"/>
    <w:rsid w:val="00AD2D04"/>
    <w:rsid w:val="00AD33CF"/>
    <w:rsid w:val="00AD3674"/>
    <w:rsid w:val="00AD3697"/>
    <w:rsid w:val="00AD4881"/>
    <w:rsid w:val="00AD594E"/>
    <w:rsid w:val="00AD652E"/>
    <w:rsid w:val="00AD664C"/>
    <w:rsid w:val="00AD76B8"/>
    <w:rsid w:val="00AD7D59"/>
    <w:rsid w:val="00AE0697"/>
    <w:rsid w:val="00AE09A7"/>
    <w:rsid w:val="00AE10A4"/>
    <w:rsid w:val="00AE270F"/>
    <w:rsid w:val="00AE2EC3"/>
    <w:rsid w:val="00AE3299"/>
    <w:rsid w:val="00AE3555"/>
    <w:rsid w:val="00AE3E67"/>
    <w:rsid w:val="00AE3EDC"/>
    <w:rsid w:val="00AE4EE2"/>
    <w:rsid w:val="00AE5B48"/>
    <w:rsid w:val="00AE5E2F"/>
    <w:rsid w:val="00AE6A31"/>
    <w:rsid w:val="00AF0968"/>
    <w:rsid w:val="00AF18E9"/>
    <w:rsid w:val="00AF1A77"/>
    <w:rsid w:val="00AF2607"/>
    <w:rsid w:val="00AF2E82"/>
    <w:rsid w:val="00AF4A06"/>
    <w:rsid w:val="00AF5276"/>
    <w:rsid w:val="00AF5654"/>
    <w:rsid w:val="00AF5D47"/>
    <w:rsid w:val="00AF6369"/>
    <w:rsid w:val="00AF64BC"/>
    <w:rsid w:val="00B02244"/>
    <w:rsid w:val="00B02556"/>
    <w:rsid w:val="00B026B0"/>
    <w:rsid w:val="00B02FB2"/>
    <w:rsid w:val="00B03793"/>
    <w:rsid w:val="00B0606E"/>
    <w:rsid w:val="00B06130"/>
    <w:rsid w:val="00B0647E"/>
    <w:rsid w:val="00B06878"/>
    <w:rsid w:val="00B06C2F"/>
    <w:rsid w:val="00B07B56"/>
    <w:rsid w:val="00B11B49"/>
    <w:rsid w:val="00B11BA9"/>
    <w:rsid w:val="00B11F4D"/>
    <w:rsid w:val="00B12CA2"/>
    <w:rsid w:val="00B135C7"/>
    <w:rsid w:val="00B13A93"/>
    <w:rsid w:val="00B1493F"/>
    <w:rsid w:val="00B14B7C"/>
    <w:rsid w:val="00B1570E"/>
    <w:rsid w:val="00B15808"/>
    <w:rsid w:val="00B1587D"/>
    <w:rsid w:val="00B15DB8"/>
    <w:rsid w:val="00B15F9B"/>
    <w:rsid w:val="00B1627C"/>
    <w:rsid w:val="00B17BA2"/>
    <w:rsid w:val="00B2001D"/>
    <w:rsid w:val="00B2055E"/>
    <w:rsid w:val="00B20809"/>
    <w:rsid w:val="00B216AD"/>
    <w:rsid w:val="00B223E1"/>
    <w:rsid w:val="00B22F91"/>
    <w:rsid w:val="00B23B60"/>
    <w:rsid w:val="00B23E35"/>
    <w:rsid w:val="00B2425B"/>
    <w:rsid w:val="00B24C70"/>
    <w:rsid w:val="00B24FB1"/>
    <w:rsid w:val="00B25AB1"/>
    <w:rsid w:val="00B25EC8"/>
    <w:rsid w:val="00B2619C"/>
    <w:rsid w:val="00B266C2"/>
    <w:rsid w:val="00B27CEF"/>
    <w:rsid w:val="00B300E2"/>
    <w:rsid w:val="00B30758"/>
    <w:rsid w:val="00B31573"/>
    <w:rsid w:val="00B31AA7"/>
    <w:rsid w:val="00B32451"/>
    <w:rsid w:val="00B32BAC"/>
    <w:rsid w:val="00B32F44"/>
    <w:rsid w:val="00B34680"/>
    <w:rsid w:val="00B352AA"/>
    <w:rsid w:val="00B354B1"/>
    <w:rsid w:val="00B3565B"/>
    <w:rsid w:val="00B36028"/>
    <w:rsid w:val="00B368DC"/>
    <w:rsid w:val="00B36B71"/>
    <w:rsid w:val="00B37808"/>
    <w:rsid w:val="00B37B07"/>
    <w:rsid w:val="00B40338"/>
    <w:rsid w:val="00B40D32"/>
    <w:rsid w:val="00B40FB9"/>
    <w:rsid w:val="00B41C00"/>
    <w:rsid w:val="00B41E3E"/>
    <w:rsid w:val="00B4307F"/>
    <w:rsid w:val="00B430A4"/>
    <w:rsid w:val="00B439C1"/>
    <w:rsid w:val="00B45D54"/>
    <w:rsid w:val="00B467DC"/>
    <w:rsid w:val="00B50961"/>
    <w:rsid w:val="00B53210"/>
    <w:rsid w:val="00B5373B"/>
    <w:rsid w:val="00B54630"/>
    <w:rsid w:val="00B5556B"/>
    <w:rsid w:val="00B556FA"/>
    <w:rsid w:val="00B56D0A"/>
    <w:rsid w:val="00B57683"/>
    <w:rsid w:val="00B5789F"/>
    <w:rsid w:val="00B600C2"/>
    <w:rsid w:val="00B6094F"/>
    <w:rsid w:val="00B60E22"/>
    <w:rsid w:val="00B61F2F"/>
    <w:rsid w:val="00B629A0"/>
    <w:rsid w:val="00B63A53"/>
    <w:rsid w:val="00B64AAD"/>
    <w:rsid w:val="00B652CE"/>
    <w:rsid w:val="00B65726"/>
    <w:rsid w:val="00B65886"/>
    <w:rsid w:val="00B65BC7"/>
    <w:rsid w:val="00B65C0D"/>
    <w:rsid w:val="00B66790"/>
    <w:rsid w:val="00B66BFD"/>
    <w:rsid w:val="00B6706C"/>
    <w:rsid w:val="00B6759F"/>
    <w:rsid w:val="00B67EA7"/>
    <w:rsid w:val="00B705DD"/>
    <w:rsid w:val="00B706B8"/>
    <w:rsid w:val="00B71E4C"/>
    <w:rsid w:val="00B725AD"/>
    <w:rsid w:val="00B72B4C"/>
    <w:rsid w:val="00B73591"/>
    <w:rsid w:val="00B736E6"/>
    <w:rsid w:val="00B73720"/>
    <w:rsid w:val="00B73F19"/>
    <w:rsid w:val="00B76066"/>
    <w:rsid w:val="00B77307"/>
    <w:rsid w:val="00B7745A"/>
    <w:rsid w:val="00B77D6C"/>
    <w:rsid w:val="00B81153"/>
    <w:rsid w:val="00B8141C"/>
    <w:rsid w:val="00B8464F"/>
    <w:rsid w:val="00B87555"/>
    <w:rsid w:val="00B87B1E"/>
    <w:rsid w:val="00B91E06"/>
    <w:rsid w:val="00B92FF5"/>
    <w:rsid w:val="00B93A6D"/>
    <w:rsid w:val="00B95029"/>
    <w:rsid w:val="00B955EC"/>
    <w:rsid w:val="00B96648"/>
    <w:rsid w:val="00B96D73"/>
    <w:rsid w:val="00B97C63"/>
    <w:rsid w:val="00BA098E"/>
    <w:rsid w:val="00BA2379"/>
    <w:rsid w:val="00BA247D"/>
    <w:rsid w:val="00BA2EFA"/>
    <w:rsid w:val="00BA3A1B"/>
    <w:rsid w:val="00BA3E84"/>
    <w:rsid w:val="00BA58A5"/>
    <w:rsid w:val="00BA5E68"/>
    <w:rsid w:val="00BA6B37"/>
    <w:rsid w:val="00BA7EE9"/>
    <w:rsid w:val="00BB237C"/>
    <w:rsid w:val="00BB242E"/>
    <w:rsid w:val="00BB5673"/>
    <w:rsid w:val="00BB6478"/>
    <w:rsid w:val="00BB746C"/>
    <w:rsid w:val="00BB7924"/>
    <w:rsid w:val="00BC0B98"/>
    <w:rsid w:val="00BC1059"/>
    <w:rsid w:val="00BC1C70"/>
    <w:rsid w:val="00BC21CE"/>
    <w:rsid w:val="00BC338E"/>
    <w:rsid w:val="00BC3C06"/>
    <w:rsid w:val="00BC43FE"/>
    <w:rsid w:val="00BC4409"/>
    <w:rsid w:val="00BC474A"/>
    <w:rsid w:val="00BC477C"/>
    <w:rsid w:val="00BC48CD"/>
    <w:rsid w:val="00BC4C19"/>
    <w:rsid w:val="00BC4C25"/>
    <w:rsid w:val="00BC5444"/>
    <w:rsid w:val="00BC67A2"/>
    <w:rsid w:val="00BD0C4D"/>
    <w:rsid w:val="00BD0EC4"/>
    <w:rsid w:val="00BD10B0"/>
    <w:rsid w:val="00BD1428"/>
    <w:rsid w:val="00BD1A20"/>
    <w:rsid w:val="00BD247F"/>
    <w:rsid w:val="00BD2BDA"/>
    <w:rsid w:val="00BD51A2"/>
    <w:rsid w:val="00BD7D64"/>
    <w:rsid w:val="00BE07E7"/>
    <w:rsid w:val="00BE0A17"/>
    <w:rsid w:val="00BE0F29"/>
    <w:rsid w:val="00BE13FF"/>
    <w:rsid w:val="00BE153A"/>
    <w:rsid w:val="00BE1D01"/>
    <w:rsid w:val="00BE292E"/>
    <w:rsid w:val="00BE2D18"/>
    <w:rsid w:val="00BE2D40"/>
    <w:rsid w:val="00BE2D6D"/>
    <w:rsid w:val="00BE3977"/>
    <w:rsid w:val="00BE3D30"/>
    <w:rsid w:val="00BE4B91"/>
    <w:rsid w:val="00BE52A5"/>
    <w:rsid w:val="00BE5C5F"/>
    <w:rsid w:val="00BE5FAE"/>
    <w:rsid w:val="00BF061B"/>
    <w:rsid w:val="00BF0AD5"/>
    <w:rsid w:val="00BF1122"/>
    <w:rsid w:val="00BF2361"/>
    <w:rsid w:val="00BF3B4B"/>
    <w:rsid w:val="00BF3F80"/>
    <w:rsid w:val="00BF4A2C"/>
    <w:rsid w:val="00BF4BF5"/>
    <w:rsid w:val="00BF4F93"/>
    <w:rsid w:val="00BF4FB7"/>
    <w:rsid w:val="00BF54D9"/>
    <w:rsid w:val="00BF56A1"/>
    <w:rsid w:val="00BF5FA3"/>
    <w:rsid w:val="00C0090E"/>
    <w:rsid w:val="00C00935"/>
    <w:rsid w:val="00C00D56"/>
    <w:rsid w:val="00C01329"/>
    <w:rsid w:val="00C02B46"/>
    <w:rsid w:val="00C02C33"/>
    <w:rsid w:val="00C03AE8"/>
    <w:rsid w:val="00C044F5"/>
    <w:rsid w:val="00C04BE4"/>
    <w:rsid w:val="00C05F91"/>
    <w:rsid w:val="00C06263"/>
    <w:rsid w:val="00C06354"/>
    <w:rsid w:val="00C06F8A"/>
    <w:rsid w:val="00C0747E"/>
    <w:rsid w:val="00C104EF"/>
    <w:rsid w:val="00C10F73"/>
    <w:rsid w:val="00C11A6A"/>
    <w:rsid w:val="00C126E6"/>
    <w:rsid w:val="00C13032"/>
    <w:rsid w:val="00C134D5"/>
    <w:rsid w:val="00C13E58"/>
    <w:rsid w:val="00C14637"/>
    <w:rsid w:val="00C161DF"/>
    <w:rsid w:val="00C16500"/>
    <w:rsid w:val="00C16BF8"/>
    <w:rsid w:val="00C17568"/>
    <w:rsid w:val="00C20613"/>
    <w:rsid w:val="00C21078"/>
    <w:rsid w:val="00C21FE4"/>
    <w:rsid w:val="00C22897"/>
    <w:rsid w:val="00C25C43"/>
    <w:rsid w:val="00C26475"/>
    <w:rsid w:val="00C2663E"/>
    <w:rsid w:val="00C269E7"/>
    <w:rsid w:val="00C26F8B"/>
    <w:rsid w:val="00C27B9C"/>
    <w:rsid w:val="00C301EB"/>
    <w:rsid w:val="00C30398"/>
    <w:rsid w:val="00C3076C"/>
    <w:rsid w:val="00C30BAB"/>
    <w:rsid w:val="00C30F31"/>
    <w:rsid w:val="00C31065"/>
    <w:rsid w:val="00C31610"/>
    <w:rsid w:val="00C31C4E"/>
    <w:rsid w:val="00C31D8B"/>
    <w:rsid w:val="00C353AF"/>
    <w:rsid w:val="00C35A8D"/>
    <w:rsid w:val="00C35E5A"/>
    <w:rsid w:val="00C36D0F"/>
    <w:rsid w:val="00C37774"/>
    <w:rsid w:val="00C37F62"/>
    <w:rsid w:val="00C40845"/>
    <w:rsid w:val="00C41A62"/>
    <w:rsid w:val="00C41EAA"/>
    <w:rsid w:val="00C430B1"/>
    <w:rsid w:val="00C4473E"/>
    <w:rsid w:val="00C449CA"/>
    <w:rsid w:val="00C4506B"/>
    <w:rsid w:val="00C45C1B"/>
    <w:rsid w:val="00C4607D"/>
    <w:rsid w:val="00C461D7"/>
    <w:rsid w:val="00C469E5"/>
    <w:rsid w:val="00C47792"/>
    <w:rsid w:val="00C47FCD"/>
    <w:rsid w:val="00C501E9"/>
    <w:rsid w:val="00C507AF"/>
    <w:rsid w:val="00C50B14"/>
    <w:rsid w:val="00C50B9F"/>
    <w:rsid w:val="00C50E1C"/>
    <w:rsid w:val="00C518D9"/>
    <w:rsid w:val="00C51C23"/>
    <w:rsid w:val="00C526A9"/>
    <w:rsid w:val="00C53384"/>
    <w:rsid w:val="00C54BBB"/>
    <w:rsid w:val="00C55983"/>
    <w:rsid w:val="00C55A52"/>
    <w:rsid w:val="00C57343"/>
    <w:rsid w:val="00C57862"/>
    <w:rsid w:val="00C607E6"/>
    <w:rsid w:val="00C60BCE"/>
    <w:rsid w:val="00C613E5"/>
    <w:rsid w:val="00C61C1A"/>
    <w:rsid w:val="00C620F0"/>
    <w:rsid w:val="00C6348E"/>
    <w:rsid w:val="00C64FDD"/>
    <w:rsid w:val="00C665A9"/>
    <w:rsid w:val="00C66815"/>
    <w:rsid w:val="00C66B18"/>
    <w:rsid w:val="00C70199"/>
    <w:rsid w:val="00C704B7"/>
    <w:rsid w:val="00C70505"/>
    <w:rsid w:val="00C71173"/>
    <w:rsid w:val="00C7133A"/>
    <w:rsid w:val="00C7247E"/>
    <w:rsid w:val="00C73153"/>
    <w:rsid w:val="00C737A1"/>
    <w:rsid w:val="00C75D8D"/>
    <w:rsid w:val="00C76D1A"/>
    <w:rsid w:val="00C806E1"/>
    <w:rsid w:val="00C81625"/>
    <w:rsid w:val="00C8173A"/>
    <w:rsid w:val="00C8377E"/>
    <w:rsid w:val="00C840F7"/>
    <w:rsid w:val="00C853DB"/>
    <w:rsid w:val="00C8585F"/>
    <w:rsid w:val="00C85D71"/>
    <w:rsid w:val="00C86F76"/>
    <w:rsid w:val="00C8795F"/>
    <w:rsid w:val="00C87DB1"/>
    <w:rsid w:val="00C9140D"/>
    <w:rsid w:val="00C91455"/>
    <w:rsid w:val="00C91CC6"/>
    <w:rsid w:val="00C9205B"/>
    <w:rsid w:val="00C929A5"/>
    <w:rsid w:val="00C933AC"/>
    <w:rsid w:val="00C939F2"/>
    <w:rsid w:val="00C93C5B"/>
    <w:rsid w:val="00C94265"/>
    <w:rsid w:val="00C94EC8"/>
    <w:rsid w:val="00C95558"/>
    <w:rsid w:val="00C95A20"/>
    <w:rsid w:val="00C95FDE"/>
    <w:rsid w:val="00C96E34"/>
    <w:rsid w:val="00C97442"/>
    <w:rsid w:val="00CA186F"/>
    <w:rsid w:val="00CA3D3D"/>
    <w:rsid w:val="00CA481C"/>
    <w:rsid w:val="00CA538E"/>
    <w:rsid w:val="00CA559D"/>
    <w:rsid w:val="00CA5D9B"/>
    <w:rsid w:val="00CA69C5"/>
    <w:rsid w:val="00CA6F06"/>
    <w:rsid w:val="00CA7500"/>
    <w:rsid w:val="00CA781D"/>
    <w:rsid w:val="00CB0433"/>
    <w:rsid w:val="00CB0A66"/>
    <w:rsid w:val="00CB0B51"/>
    <w:rsid w:val="00CB1D33"/>
    <w:rsid w:val="00CB237F"/>
    <w:rsid w:val="00CB2E00"/>
    <w:rsid w:val="00CB33F0"/>
    <w:rsid w:val="00CB5608"/>
    <w:rsid w:val="00CB5B24"/>
    <w:rsid w:val="00CB6146"/>
    <w:rsid w:val="00CB665E"/>
    <w:rsid w:val="00CB670C"/>
    <w:rsid w:val="00CB6ECD"/>
    <w:rsid w:val="00CC0260"/>
    <w:rsid w:val="00CC0DB1"/>
    <w:rsid w:val="00CC1A7F"/>
    <w:rsid w:val="00CC21F4"/>
    <w:rsid w:val="00CC2CFD"/>
    <w:rsid w:val="00CC389F"/>
    <w:rsid w:val="00CC6A01"/>
    <w:rsid w:val="00CC7DFA"/>
    <w:rsid w:val="00CC7F9B"/>
    <w:rsid w:val="00CC7FC2"/>
    <w:rsid w:val="00CD0C8E"/>
    <w:rsid w:val="00CD17B8"/>
    <w:rsid w:val="00CD25E0"/>
    <w:rsid w:val="00CD2ED2"/>
    <w:rsid w:val="00CD7698"/>
    <w:rsid w:val="00CE1DEE"/>
    <w:rsid w:val="00CE372A"/>
    <w:rsid w:val="00CE38CF"/>
    <w:rsid w:val="00CE3D86"/>
    <w:rsid w:val="00CE3FD6"/>
    <w:rsid w:val="00CE5818"/>
    <w:rsid w:val="00CE6F5F"/>
    <w:rsid w:val="00CF0650"/>
    <w:rsid w:val="00CF1496"/>
    <w:rsid w:val="00CF20DF"/>
    <w:rsid w:val="00CF2933"/>
    <w:rsid w:val="00CF2F7F"/>
    <w:rsid w:val="00CF3419"/>
    <w:rsid w:val="00CF38EC"/>
    <w:rsid w:val="00CF3CCD"/>
    <w:rsid w:val="00CF4A1D"/>
    <w:rsid w:val="00CF5BB9"/>
    <w:rsid w:val="00CF5EEA"/>
    <w:rsid w:val="00CF7CC3"/>
    <w:rsid w:val="00D006EE"/>
    <w:rsid w:val="00D01295"/>
    <w:rsid w:val="00D019CB"/>
    <w:rsid w:val="00D01E47"/>
    <w:rsid w:val="00D02AC5"/>
    <w:rsid w:val="00D02E0D"/>
    <w:rsid w:val="00D0315E"/>
    <w:rsid w:val="00D06B66"/>
    <w:rsid w:val="00D06DD0"/>
    <w:rsid w:val="00D0776C"/>
    <w:rsid w:val="00D10788"/>
    <w:rsid w:val="00D11C80"/>
    <w:rsid w:val="00D12220"/>
    <w:rsid w:val="00D1380B"/>
    <w:rsid w:val="00D14AA7"/>
    <w:rsid w:val="00D14C3D"/>
    <w:rsid w:val="00D14FE5"/>
    <w:rsid w:val="00D152A1"/>
    <w:rsid w:val="00D15542"/>
    <w:rsid w:val="00D1681D"/>
    <w:rsid w:val="00D16A15"/>
    <w:rsid w:val="00D171FF"/>
    <w:rsid w:val="00D17EA4"/>
    <w:rsid w:val="00D21130"/>
    <w:rsid w:val="00D211C3"/>
    <w:rsid w:val="00D21925"/>
    <w:rsid w:val="00D220FF"/>
    <w:rsid w:val="00D22144"/>
    <w:rsid w:val="00D23524"/>
    <w:rsid w:val="00D238EA"/>
    <w:rsid w:val="00D23C51"/>
    <w:rsid w:val="00D23F2A"/>
    <w:rsid w:val="00D24286"/>
    <w:rsid w:val="00D25893"/>
    <w:rsid w:val="00D25CCA"/>
    <w:rsid w:val="00D27206"/>
    <w:rsid w:val="00D3054E"/>
    <w:rsid w:val="00D30A55"/>
    <w:rsid w:val="00D30B52"/>
    <w:rsid w:val="00D3207C"/>
    <w:rsid w:val="00D32873"/>
    <w:rsid w:val="00D329DD"/>
    <w:rsid w:val="00D32E91"/>
    <w:rsid w:val="00D33153"/>
    <w:rsid w:val="00D33B4C"/>
    <w:rsid w:val="00D3411F"/>
    <w:rsid w:val="00D34B64"/>
    <w:rsid w:val="00D35872"/>
    <w:rsid w:val="00D35D9B"/>
    <w:rsid w:val="00D35F4A"/>
    <w:rsid w:val="00D36189"/>
    <w:rsid w:val="00D36C4B"/>
    <w:rsid w:val="00D41D8D"/>
    <w:rsid w:val="00D42008"/>
    <w:rsid w:val="00D4250A"/>
    <w:rsid w:val="00D42F9D"/>
    <w:rsid w:val="00D43821"/>
    <w:rsid w:val="00D43E84"/>
    <w:rsid w:val="00D43F5F"/>
    <w:rsid w:val="00D44705"/>
    <w:rsid w:val="00D447B3"/>
    <w:rsid w:val="00D46397"/>
    <w:rsid w:val="00D46679"/>
    <w:rsid w:val="00D469CD"/>
    <w:rsid w:val="00D47686"/>
    <w:rsid w:val="00D509E8"/>
    <w:rsid w:val="00D51672"/>
    <w:rsid w:val="00D52194"/>
    <w:rsid w:val="00D52BBB"/>
    <w:rsid w:val="00D52DAD"/>
    <w:rsid w:val="00D5335B"/>
    <w:rsid w:val="00D5424A"/>
    <w:rsid w:val="00D54DD1"/>
    <w:rsid w:val="00D5569F"/>
    <w:rsid w:val="00D56971"/>
    <w:rsid w:val="00D56B2B"/>
    <w:rsid w:val="00D56D71"/>
    <w:rsid w:val="00D573DD"/>
    <w:rsid w:val="00D57546"/>
    <w:rsid w:val="00D57C33"/>
    <w:rsid w:val="00D60ED1"/>
    <w:rsid w:val="00D641F1"/>
    <w:rsid w:val="00D649B7"/>
    <w:rsid w:val="00D64B61"/>
    <w:rsid w:val="00D64E41"/>
    <w:rsid w:val="00D6529D"/>
    <w:rsid w:val="00D655FB"/>
    <w:rsid w:val="00D66552"/>
    <w:rsid w:val="00D667F8"/>
    <w:rsid w:val="00D6792F"/>
    <w:rsid w:val="00D70040"/>
    <w:rsid w:val="00D705EB"/>
    <w:rsid w:val="00D710DA"/>
    <w:rsid w:val="00D715F1"/>
    <w:rsid w:val="00D71BC0"/>
    <w:rsid w:val="00D71D74"/>
    <w:rsid w:val="00D729ED"/>
    <w:rsid w:val="00D7344F"/>
    <w:rsid w:val="00D7393D"/>
    <w:rsid w:val="00D75062"/>
    <w:rsid w:val="00D752CC"/>
    <w:rsid w:val="00D753F9"/>
    <w:rsid w:val="00D75460"/>
    <w:rsid w:val="00D762E1"/>
    <w:rsid w:val="00D76374"/>
    <w:rsid w:val="00D775C9"/>
    <w:rsid w:val="00D805BF"/>
    <w:rsid w:val="00D80DEA"/>
    <w:rsid w:val="00D858A7"/>
    <w:rsid w:val="00D90260"/>
    <w:rsid w:val="00D91E6E"/>
    <w:rsid w:val="00D927AF"/>
    <w:rsid w:val="00D9293E"/>
    <w:rsid w:val="00D9362D"/>
    <w:rsid w:val="00D94380"/>
    <w:rsid w:val="00DA0169"/>
    <w:rsid w:val="00DA088D"/>
    <w:rsid w:val="00DA1DFC"/>
    <w:rsid w:val="00DA1FAF"/>
    <w:rsid w:val="00DA3AC5"/>
    <w:rsid w:val="00DA3C47"/>
    <w:rsid w:val="00DA4C63"/>
    <w:rsid w:val="00DA4DB6"/>
    <w:rsid w:val="00DA515A"/>
    <w:rsid w:val="00DA6998"/>
    <w:rsid w:val="00DA6E20"/>
    <w:rsid w:val="00DA74EC"/>
    <w:rsid w:val="00DA768B"/>
    <w:rsid w:val="00DB0325"/>
    <w:rsid w:val="00DB054C"/>
    <w:rsid w:val="00DB0A3F"/>
    <w:rsid w:val="00DB0FF4"/>
    <w:rsid w:val="00DB1E6B"/>
    <w:rsid w:val="00DB1F77"/>
    <w:rsid w:val="00DB584F"/>
    <w:rsid w:val="00DB5D93"/>
    <w:rsid w:val="00DB6BD5"/>
    <w:rsid w:val="00DB72E7"/>
    <w:rsid w:val="00DC0FF6"/>
    <w:rsid w:val="00DC1834"/>
    <w:rsid w:val="00DC1911"/>
    <w:rsid w:val="00DC1D7F"/>
    <w:rsid w:val="00DC2454"/>
    <w:rsid w:val="00DC3E7C"/>
    <w:rsid w:val="00DC4B2E"/>
    <w:rsid w:val="00DC7148"/>
    <w:rsid w:val="00DC7C70"/>
    <w:rsid w:val="00DC7E40"/>
    <w:rsid w:val="00DD0A7A"/>
    <w:rsid w:val="00DD2348"/>
    <w:rsid w:val="00DD267B"/>
    <w:rsid w:val="00DD2AFA"/>
    <w:rsid w:val="00DD3560"/>
    <w:rsid w:val="00DD367F"/>
    <w:rsid w:val="00DD38D2"/>
    <w:rsid w:val="00DD3D52"/>
    <w:rsid w:val="00DD3F51"/>
    <w:rsid w:val="00DD4A2E"/>
    <w:rsid w:val="00DD61BE"/>
    <w:rsid w:val="00DD6787"/>
    <w:rsid w:val="00DD7008"/>
    <w:rsid w:val="00DD7F2B"/>
    <w:rsid w:val="00DE04D2"/>
    <w:rsid w:val="00DE0CA3"/>
    <w:rsid w:val="00DE0DBA"/>
    <w:rsid w:val="00DE205E"/>
    <w:rsid w:val="00DE21C1"/>
    <w:rsid w:val="00DE2A69"/>
    <w:rsid w:val="00DE2C5A"/>
    <w:rsid w:val="00DE2F4B"/>
    <w:rsid w:val="00DE349C"/>
    <w:rsid w:val="00DE34D6"/>
    <w:rsid w:val="00DE3891"/>
    <w:rsid w:val="00DE3D69"/>
    <w:rsid w:val="00DE44D9"/>
    <w:rsid w:val="00DE4C3E"/>
    <w:rsid w:val="00DE5494"/>
    <w:rsid w:val="00DE57EA"/>
    <w:rsid w:val="00DE6B71"/>
    <w:rsid w:val="00DE6D77"/>
    <w:rsid w:val="00DE70C0"/>
    <w:rsid w:val="00DE7504"/>
    <w:rsid w:val="00DE7982"/>
    <w:rsid w:val="00DE79CA"/>
    <w:rsid w:val="00DE7B1B"/>
    <w:rsid w:val="00DF0082"/>
    <w:rsid w:val="00DF0F7E"/>
    <w:rsid w:val="00DF10D6"/>
    <w:rsid w:val="00DF153C"/>
    <w:rsid w:val="00DF1962"/>
    <w:rsid w:val="00DF26B1"/>
    <w:rsid w:val="00DF2A02"/>
    <w:rsid w:val="00DF3AC2"/>
    <w:rsid w:val="00DF3DAD"/>
    <w:rsid w:val="00DF3F85"/>
    <w:rsid w:val="00DF514E"/>
    <w:rsid w:val="00DF5ABE"/>
    <w:rsid w:val="00DF6E11"/>
    <w:rsid w:val="00DF7A87"/>
    <w:rsid w:val="00E000E0"/>
    <w:rsid w:val="00E00369"/>
    <w:rsid w:val="00E00724"/>
    <w:rsid w:val="00E00A20"/>
    <w:rsid w:val="00E00E4E"/>
    <w:rsid w:val="00E01DD9"/>
    <w:rsid w:val="00E01EF8"/>
    <w:rsid w:val="00E021FE"/>
    <w:rsid w:val="00E031FF"/>
    <w:rsid w:val="00E03E70"/>
    <w:rsid w:val="00E04A1B"/>
    <w:rsid w:val="00E05190"/>
    <w:rsid w:val="00E05373"/>
    <w:rsid w:val="00E06174"/>
    <w:rsid w:val="00E06BE5"/>
    <w:rsid w:val="00E075D6"/>
    <w:rsid w:val="00E07B08"/>
    <w:rsid w:val="00E07DAC"/>
    <w:rsid w:val="00E10F85"/>
    <w:rsid w:val="00E11252"/>
    <w:rsid w:val="00E1204B"/>
    <w:rsid w:val="00E139CF"/>
    <w:rsid w:val="00E143EF"/>
    <w:rsid w:val="00E149C4"/>
    <w:rsid w:val="00E15FA8"/>
    <w:rsid w:val="00E15FF8"/>
    <w:rsid w:val="00E16207"/>
    <w:rsid w:val="00E16A0B"/>
    <w:rsid w:val="00E20587"/>
    <w:rsid w:val="00E22E89"/>
    <w:rsid w:val="00E236D8"/>
    <w:rsid w:val="00E24471"/>
    <w:rsid w:val="00E24B59"/>
    <w:rsid w:val="00E2572B"/>
    <w:rsid w:val="00E2646F"/>
    <w:rsid w:val="00E32535"/>
    <w:rsid w:val="00E3283E"/>
    <w:rsid w:val="00E335E0"/>
    <w:rsid w:val="00E33D5C"/>
    <w:rsid w:val="00E3427B"/>
    <w:rsid w:val="00E3453A"/>
    <w:rsid w:val="00E3558F"/>
    <w:rsid w:val="00E3615A"/>
    <w:rsid w:val="00E37848"/>
    <w:rsid w:val="00E37F48"/>
    <w:rsid w:val="00E403D6"/>
    <w:rsid w:val="00E40F53"/>
    <w:rsid w:val="00E41380"/>
    <w:rsid w:val="00E42840"/>
    <w:rsid w:val="00E434E1"/>
    <w:rsid w:val="00E44EAE"/>
    <w:rsid w:val="00E450AB"/>
    <w:rsid w:val="00E45955"/>
    <w:rsid w:val="00E45DAC"/>
    <w:rsid w:val="00E47C69"/>
    <w:rsid w:val="00E51F77"/>
    <w:rsid w:val="00E52CC2"/>
    <w:rsid w:val="00E53638"/>
    <w:rsid w:val="00E53F1C"/>
    <w:rsid w:val="00E54187"/>
    <w:rsid w:val="00E556AB"/>
    <w:rsid w:val="00E561FF"/>
    <w:rsid w:val="00E5722E"/>
    <w:rsid w:val="00E575A3"/>
    <w:rsid w:val="00E5761A"/>
    <w:rsid w:val="00E5769A"/>
    <w:rsid w:val="00E60211"/>
    <w:rsid w:val="00E6050E"/>
    <w:rsid w:val="00E60D79"/>
    <w:rsid w:val="00E61AA1"/>
    <w:rsid w:val="00E61E0C"/>
    <w:rsid w:val="00E62270"/>
    <w:rsid w:val="00E62CD6"/>
    <w:rsid w:val="00E63033"/>
    <w:rsid w:val="00E64542"/>
    <w:rsid w:val="00E7014E"/>
    <w:rsid w:val="00E706E1"/>
    <w:rsid w:val="00E7212A"/>
    <w:rsid w:val="00E72618"/>
    <w:rsid w:val="00E733F7"/>
    <w:rsid w:val="00E73870"/>
    <w:rsid w:val="00E73F18"/>
    <w:rsid w:val="00E74C58"/>
    <w:rsid w:val="00E74F1D"/>
    <w:rsid w:val="00E7726D"/>
    <w:rsid w:val="00E77640"/>
    <w:rsid w:val="00E77B14"/>
    <w:rsid w:val="00E77DF4"/>
    <w:rsid w:val="00E80072"/>
    <w:rsid w:val="00E805A5"/>
    <w:rsid w:val="00E80C1C"/>
    <w:rsid w:val="00E81018"/>
    <w:rsid w:val="00E81B20"/>
    <w:rsid w:val="00E82DF6"/>
    <w:rsid w:val="00E8321E"/>
    <w:rsid w:val="00E83E6C"/>
    <w:rsid w:val="00E84396"/>
    <w:rsid w:val="00E84968"/>
    <w:rsid w:val="00E84AFD"/>
    <w:rsid w:val="00E84BA5"/>
    <w:rsid w:val="00E86902"/>
    <w:rsid w:val="00E87416"/>
    <w:rsid w:val="00E87702"/>
    <w:rsid w:val="00E907C6"/>
    <w:rsid w:val="00E91161"/>
    <w:rsid w:val="00E91BF7"/>
    <w:rsid w:val="00E920FF"/>
    <w:rsid w:val="00E9267E"/>
    <w:rsid w:val="00E933E5"/>
    <w:rsid w:val="00E93557"/>
    <w:rsid w:val="00E93619"/>
    <w:rsid w:val="00E93952"/>
    <w:rsid w:val="00E93E8D"/>
    <w:rsid w:val="00E93E90"/>
    <w:rsid w:val="00E94244"/>
    <w:rsid w:val="00E94287"/>
    <w:rsid w:val="00E953F6"/>
    <w:rsid w:val="00E959FE"/>
    <w:rsid w:val="00E95DE8"/>
    <w:rsid w:val="00E967BD"/>
    <w:rsid w:val="00E973CD"/>
    <w:rsid w:val="00E97D76"/>
    <w:rsid w:val="00EA17E7"/>
    <w:rsid w:val="00EA1EA7"/>
    <w:rsid w:val="00EA22F6"/>
    <w:rsid w:val="00EA23B1"/>
    <w:rsid w:val="00EA405A"/>
    <w:rsid w:val="00EA4543"/>
    <w:rsid w:val="00EA5635"/>
    <w:rsid w:val="00EA59CC"/>
    <w:rsid w:val="00EA63E5"/>
    <w:rsid w:val="00EA66E0"/>
    <w:rsid w:val="00EA6AB0"/>
    <w:rsid w:val="00EA781D"/>
    <w:rsid w:val="00EB0615"/>
    <w:rsid w:val="00EB065F"/>
    <w:rsid w:val="00EB079A"/>
    <w:rsid w:val="00EB0CFE"/>
    <w:rsid w:val="00EB1CAF"/>
    <w:rsid w:val="00EB27DA"/>
    <w:rsid w:val="00EB3030"/>
    <w:rsid w:val="00EB3034"/>
    <w:rsid w:val="00EB3C52"/>
    <w:rsid w:val="00EB57E2"/>
    <w:rsid w:val="00EB5C2C"/>
    <w:rsid w:val="00EB5CEC"/>
    <w:rsid w:val="00EB5D99"/>
    <w:rsid w:val="00EB6AF1"/>
    <w:rsid w:val="00EB6CBD"/>
    <w:rsid w:val="00EB6D03"/>
    <w:rsid w:val="00EB7402"/>
    <w:rsid w:val="00EB7805"/>
    <w:rsid w:val="00EC2CAE"/>
    <w:rsid w:val="00EC350C"/>
    <w:rsid w:val="00EC3CAD"/>
    <w:rsid w:val="00EC556C"/>
    <w:rsid w:val="00EC5A19"/>
    <w:rsid w:val="00EC6961"/>
    <w:rsid w:val="00EC7D52"/>
    <w:rsid w:val="00ED0257"/>
    <w:rsid w:val="00ED0D73"/>
    <w:rsid w:val="00ED12A5"/>
    <w:rsid w:val="00ED2B57"/>
    <w:rsid w:val="00ED332A"/>
    <w:rsid w:val="00ED34A4"/>
    <w:rsid w:val="00ED423C"/>
    <w:rsid w:val="00ED4295"/>
    <w:rsid w:val="00ED4314"/>
    <w:rsid w:val="00ED4CFC"/>
    <w:rsid w:val="00ED5404"/>
    <w:rsid w:val="00ED5512"/>
    <w:rsid w:val="00ED71C0"/>
    <w:rsid w:val="00ED7575"/>
    <w:rsid w:val="00EE0179"/>
    <w:rsid w:val="00EE0D1B"/>
    <w:rsid w:val="00EE0D57"/>
    <w:rsid w:val="00EE2AE0"/>
    <w:rsid w:val="00EE2C03"/>
    <w:rsid w:val="00EE43AA"/>
    <w:rsid w:val="00EE46B9"/>
    <w:rsid w:val="00EE4C66"/>
    <w:rsid w:val="00EE4C8B"/>
    <w:rsid w:val="00EE512D"/>
    <w:rsid w:val="00EE5422"/>
    <w:rsid w:val="00EE663B"/>
    <w:rsid w:val="00EE72D2"/>
    <w:rsid w:val="00EF002C"/>
    <w:rsid w:val="00EF083F"/>
    <w:rsid w:val="00EF13FF"/>
    <w:rsid w:val="00EF1534"/>
    <w:rsid w:val="00EF1986"/>
    <w:rsid w:val="00EF1BA9"/>
    <w:rsid w:val="00EF1C4A"/>
    <w:rsid w:val="00EF28DD"/>
    <w:rsid w:val="00EF28F8"/>
    <w:rsid w:val="00EF328B"/>
    <w:rsid w:val="00EF3370"/>
    <w:rsid w:val="00EF3E45"/>
    <w:rsid w:val="00EF42F4"/>
    <w:rsid w:val="00EF50BB"/>
    <w:rsid w:val="00EF576B"/>
    <w:rsid w:val="00EF5967"/>
    <w:rsid w:val="00EF5C82"/>
    <w:rsid w:val="00EF5F2D"/>
    <w:rsid w:val="00EF67A9"/>
    <w:rsid w:val="00F005AF"/>
    <w:rsid w:val="00F01210"/>
    <w:rsid w:val="00F016EF"/>
    <w:rsid w:val="00F02572"/>
    <w:rsid w:val="00F02787"/>
    <w:rsid w:val="00F0535F"/>
    <w:rsid w:val="00F05B7F"/>
    <w:rsid w:val="00F10336"/>
    <w:rsid w:val="00F10B93"/>
    <w:rsid w:val="00F122D6"/>
    <w:rsid w:val="00F12E2A"/>
    <w:rsid w:val="00F13590"/>
    <w:rsid w:val="00F13A66"/>
    <w:rsid w:val="00F1411A"/>
    <w:rsid w:val="00F1462F"/>
    <w:rsid w:val="00F14D9D"/>
    <w:rsid w:val="00F15072"/>
    <w:rsid w:val="00F153A7"/>
    <w:rsid w:val="00F157B6"/>
    <w:rsid w:val="00F15A6B"/>
    <w:rsid w:val="00F16740"/>
    <w:rsid w:val="00F16C7C"/>
    <w:rsid w:val="00F16D51"/>
    <w:rsid w:val="00F17B5D"/>
    <w:rsid w:val="00F227D2"/>
    <w:rsid w:val="00F228A2"/>
    <w:rsid w:val="00F22AB6"/>
    <w:rsid w:val="00F22F51"/>
    <w:rsid w:val="00F24585"/>
    <w:rsid w:val="00F247E9"/>
    <w:rsid w:val="00F25DBB"/>
    <w:rsid w:val="00F26E24"/>
    <w:rsid w:val="00F27231"/>
    <w:rsid w:val="00F30350"/>
    <w:rsid w:val="00F31BBC"/>
    <w:rsid w:val="00F323C4"/>
    <w:rsid w:val="00F331A1"/>
    <w:rsid w:val="00F331A4"/>
    <w:rsid w:val="00F341A0"/>
    <w:rsid w:val="00F34DC3"/>
    <w:rsid w:val="00F34DE2"/>
    <w:rsid w:val="00F35C03"/>
    <w:rsid w:val="00F37075"/>
    <w:rsid w:val="00F37320"/>
    <w:rsid w:val="00F37C7A"/>
    <w:rsid w:val="00F4048D"/>
    <w:rsid w:val="00F405B9"/>
    <w:rsid w:val="00F40D27"/>
    <w:rsid w:val="00F41AA0"/>
    <w:rsid w:val="00F42A43"/>
    <w:rsid w:val="00F44666"/>
    <w:rsid w:val="00F465CC"/>
    <w:rsid w:val="00F468F7"/>
    <w:rsid w:val="00F4793C"/>
    <w:rsid w:val="00F47F14"/>
    <w:rsid w:val="00F506C0"/>
    <w:rsid w:val="00F51D55"/>
    <w:rsid w:val="00F52EF9"/>
    <w:rsid w:val="00F533A7"/>
    <w:rsid w:val="00F533FF"/>
    <w:rsid w:val="00F53B0E"/>
    <w:rsid w:val="00F54D32"/>
    <w:rsid w:val="00F55671"/>
    <w:rsid w:val="00F55F11"/>
    <w:rsid w:val="00F573B6"/>
    <w:rsid w:val="00F577AD"/>
    <w:rsid w:val="00F607D4"/>
    <w:rsid w:val="00F60CBB"/>
    <w:rsid w:val="00F610B8"/>
    <w:rsid w:val="00F61ECB"/>
    <w:rsid w:val="00F628CC"/>
    <w:rsid w:val="00F631DE"/>
    <w:rsid w:val="00F63FA4"/>
    <w:rsid w:val="00F65658"/>
    <w:rsid w:val="00F65BE8"/>
    <w:rsid w:val="00F6661C"/>
    <w:rsid w:val="00F7005C"/>
    <w:rsid w:val="00F70632"/>
    <w:rsid w:val="00F71D52"/>
    <w:rsid w:val="00F724D2"/>
    <w:rsid w:val="00F736C9"/>
    <w:rsid w:val="00F73754"/>
    <w:rsid w:val="00F73996"/>
    <w:rsid w:val="00F73AFF"/>
    <w:rsid w:val="00F74B9C"/>
    <w:rsid w:val="00F7568B"/>
    <w:rsid w:val="00F76116"/>
    <w:rsid w:val="00F7619A"/>
    <w:rsid w:val="00F7623F"/>
    <w:rsid w:val="00F7636E"/>
    <w:rsid w:val="00F769E3"/>
    <w:rsid w:val="00F77725"/>
    <w:rsid w:val="00F80804"/>
    <w:rsid w:val="00F8099E"/>
    <w:rsid w:val="00F80A61"/>
    <w:rsid w:val="00F80CAF"/>
    <w:rsid w:val="00F810AC"/>
    <w:rsid w:val="00F812F9"/>
    <w:rsid w:val="00F81506"/>
    <w:rsid w:val="00F818B6"/>
    <w:rsid w:val="00F81C5C"/>
    <w:rsid w:val="00F82207"/>
    <w:rsid w:val="00F82708"/>
    <w:rsid w:val="00F83E22"/>
    <w:rsid w:val="00F83ED9"/>
    <w:rsid w:val="00F84D9B"/>
    <w:rsid w:val="00F84FBB"/>
    <w:rsid w:val="00F87A48"/>
    <w:rsid w:val="00F9037D"/>
    <w:rsid w:val="00F9039D"/>
    <w:rsid w:val="00F91AA9"/>
    <w:rsid w:val="00F936E4"/>
    <w:rsid w:val="00F940A6"/>
    <w:rsid w:val="00F9472B"/>
    <w:rsid w:val="00F95662"/>
    <w:rsid w:val="00F95D54"/>
    <w:rsid w:val="00F96262"/>
    <w:rsid w:val="00F97B92"/>
    <w:rsid w:val="00FA0F64"/>
    <w:rsid w:val="00FA1249"/>
    <w:rsid w:val="00FA1602"/>
    <w:rsid w:val="00FA30ED"/>
    <w:rsid w:val="00FA3189"/>
    <w:rsid w:val="00FA437B"/>
    <w:rsid w:val="00FA5285"/>
    <w:rsid w:val="00FA5490"/>
    <w:rsid w:val="00FA6805"/>
    <w:rsid w:val="00FA6C93"/>
    <w:rsid w:val="00FA76C6"/>
    <w:rsid w:val="00FA7843"/>
    <w:rsid w:val="00FB0532"/>
    <w:rsid w:val="00FB0864"/>
    <w:rsid w:val="00FB0BA6"/>
    <w:rsid w:val="00FB0D5C"/>
    <w:rsid w:val="00FB1D51"/>
    <w:rsid w:val="00FB1E9D"/>
    <w:rsid w:val="00FB22B7"/>
    <w:rsid w:val="00FB38A4"/>
    <w:rsid w:val="00FB4AC4"/>
    <w:rsid w:val="00FB5103"/>
    <w:rsid w:val="00FB626C"/>
    <w:rsid w:val="00FB7EB5"/>
    <w:rsid w:val="00FC0D78"/>
    <w:rsid w:val="00FC113D"/>
    <w:rsid w:val="00FC19FF"/>
    <w:rsid w:val="00FC1ADB"/>
    <w:rsid w:val="00FC1BA8"/>
    <w:rsid w:val="00FC1D5F"/>
    <w:rsid w:val="00FC266A"/>
    <w:rsid w:val="00FC2B51"/>
    <w:rsid w:val="00FC2D85"/>
    <w:rsid w:val="00FC3561"/>
    <w:rsid w:val="00FC3859"/>
    <w:rsid w:val="00FC3986"/>
    <w:rsid w:val="00FC4074"/>
    <w:rsid w:val="00FC40E5"/>
    <w:rsid w:val="00FC450B"/>
    <w:rsid w:val="00FC4E35"/>
    <w:rsid w:val="00FC5350"/>
    <w:rsid w:val="00FC53F5"/>
    <w:rsid w:val="00FC663A"/>
    <w:rsid w:val="00FC6793"/>
    <w:rsid w:val="00FC745F"/>
    <w:rsid w:val="00FD0357"/>
    <w:rsid w:val="00FD159A"/>
    <w:rsid w:val="00FD2BBB"/>
    <w:rsid w:val="00FD2CA3"/>
    <w:rsid w:val="00FD2CCD"/>
    <w:rsid w:val="00FD4279"/>
    <w:rsid w:val="00FD4B8E"/>
    <w:rsid w:val="00FD5881"/>
    <w:rsid w:val="00FD6D09"/>
    <w:rsid w:val="00FD7C93"/>
    <w:rsid w:val="00FD7FE0"/>
    <w:rsid w:val="00FE09C3"/>
    <w:rsid w:val="00FE0E6A"/>
    <w:rsid w:val="00FE3201"/>
    <w:rsid w:val="00FE3457"/>
    <w:rsid w:val="00FE538C"/>
    <w:rsid w:val="00FE577F"/>
    <w:rsid w:val="00FE6352"/>
    <w:rsid w:val="00FE66FC"/>
    <w:rsid w:val="00FE7A16"/>
    <w:rsid w:val="00FE7C7E"/>
    <w:rsid w:val="00FE7D69"/>
    <w:rsid w:val="00FF0557"/>
    <w:rsid w:val="00FF0620"/>
    <w:rsid w:val="00FF0F29"/>
    <w:rsid w:val="00FF126D"/>
    <w:rsid w:val="00FF2208"/>
    <w:rsid w:val="00FF2F75"/>
    <w:rsid w:val="00FF308C"/>
    <w:rsid w:val="00FF391B"/>
    <w:rsid w:val="00FF3D47"/>
    <w:rsid w:val="00FF46BC"/>
    <w:rsid w:val="00FF4CFE"/>
    <w:rsid w:val="00FF5735"/>
    <w:rsid w:val="00FF64E0"/>
    <w:rsid w:val="00FF7CFD"/>
    <w:rsid w:val="00FF7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028E464"/>
  <w15:docId w15:val="{2F5D8245-19BB-4ABD-B86A-095FC20EB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iPriority="0" w:unhideWhenUsed="1"/>
    <w:lsdException w:name="header" w:locked="1" w:semiHidden="1" w:uiPriority="0"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0"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01D0"/>
    <w:pPr>
      <w:jc w:val="both"/>
    </w:pPr>
    <w:rPr>
      <w:rFonts w:ascii="Arial" w:hAnsi="Arial"/>
      <w:sz w:val="22"/>
      <w:lang w:val="en-GB"/>
    </w:rPr>
  </w:style>
  <w:style w:type="paragraph" w:styleId="Heading1">
    <w:name w:val="heading 1"/>
    <w:basedOn w:val="Normal"/>
    <w:next w:val="BodyText"/>
    <w:link w:val="Heading1Char"/>
    <w:qFormat/>
    <w:rsid w:val="008E7151"/>
    <w:pPr>
      <w:keepNext/>
      <w:numPr>
        <w:numId w:val="37"/>
      </w:numPr>
      <w:spacing w:before="240"/>
      <w:outlineLvl w:val="0"/>
    </w:pPr>
    <w:rPr>
      <w:b/>
      <w:caps/>
      <w:u w:val="single"/>
    </w:rPr>
  </w:style>
  <w:style w:type="paragraph" w:styleId="Heading2">
    <w:name w:val="heading 2"/>
    <w:basedOn w:val="Normal"/>
    <w:next w:val="BodyText"/>
    <w:link w:val="Heading2Char"/>
    <w:uiPriority w:val="99"/>
    <w:qFormat/>
    <w:rsid w:val="008E7151"/>
    <w:pPr>
      <w:keepNext/>
      <w:numPr>
        <w:ilvl w:val="1"/>
        <w:numId w:val="37"/>
      </w:numPr>
      <w:spacing w:before="240"/>
      <w:outlineLvl w:val="1"/>
    </w:pPr>
    <w:rPr>
      <w:b/>
      <w:caps/>
    </w:rPr>
  </w:style>
  <w:style w:type="paragraph" w:styleId="Heading30">
    <w:name w:val="heading 3"/>
    <w:basedOn w:val="Normal"/>
    <w:next w:val="BodyText"/>
    <w:link w:val="Heading3Char"/>
    <w:uiPriority w:val="99"/>
    <w:qFormat/>
    <w:rsid w:val="008E7151"/>
    <w:pPr>
      <w:keepNext/>
      <w:numPr>
        <w:ilvl w:val="2"/>
        <w:numId w:val="37"/>
      </w:numPr>
      <w:spacing w:before="240"/>
      <w:outlineLvl w:val="2"/>
    </w:pPr>
    <w:rPr>
      <w:caps/>
      <w:u w:val="single"/>
    </w:rPr>
  </w:style>
  <w:style w:type="paragraph" w:styleId="Heading4">
    <w:name w:val="heading 4"/>
    <w:basedOn w:val="Normal"/>
    <w:next w:val="BodyText"/>
    <w:link w:val="Heading4Char"/>
    <w:uiPriority w:val="99"/>
    <w:qFormat/>
    <w:rsid w:val="008E7151"/>
    <w:pPr>
      <w:keepNext/>
      <w:numPr>
        <w:ilvl w:val="3"/>
        <w:numId w:val="37"/>
      </w:numPr>
      <w:spacing w:before="240"/>
      <w:outlineLvl w:val="3"/>
    </w:pPr>
    <w:rPr>
      <w:b/>
      <w:u w:val="single"/>
    </w:rPr>
  </w:style>
  <w:style w:type="paragraph" w:styleId="Heading5">
    <w:name w:val="heading 5"/>
    <w:basedOn w:val="Normal"/>
    <w:next w:val="BodyText"/>
    <w:link w:val="Heading5Char"/>
    <w:uiPriority w:val="99"/>
    <w:qFormat/>
    <w:rsid w:val="008E7151"/>
    <w:pPr>
      <w:keepNext/>
      <w:numPr>
        <w:ilvl w:val="4"/>
        <w:numId w:val="37"/>
      </w:numPr>
      <w:spacing w:before="240"/>
      <w:outlineLvl w:val="4"/>
    </w:pPr>
    <w:rPr>
      <w:b/>
    </w:rPr>
  </w:style>
  <w:style w:type="paragraph" w:styleId="Heading6">
    <w:name w:val="heading 6"/>
    <w:basedOn w:val="Normal"/>
    <w:next w:val="BodyText"/>
    <w:link w:val="Heading6Char"/>
    <w:uiPriority w:val="99"/>
    <w:qFormat/>
    <w:rsid w:val="008E7151"/>
    <w:pPr>
      <w:keepNext/>
      <w:numPr>
        <w:ilvl w:val="5"/>
        <w:numId w:val="37"/>
      </w:numPr>
      <w:spacing w:before="240"/>
      <w:outlineLvl w:val="5"/>
    </w:pPr>
    <w:rPr>
      <w:u w:val="single"/>
    </w:rPr>
  </w:style>
  <w:style w:type="paragraph" w:styleId="Heading7">
    <w:name w:val="heading 7"/>
    <w:basedOn w:val="Normal"/>
    <w:next w:val="BodyText"/>
    <w:link w:val="Heading7Char"/>
    <w:uiPriority w:val="99"/>
    <w:qFormat/>
    <w:rsid w:val="008E7151"/>
    <w:pPr>
      <w:numPr>
        <w:ilvl w:val="6"/>
        <w:numId w:val="37"/>
      </w:numPr>
      <w:spacing w:before="240"/>
      <w:outlineLvl w:val="6"/>
    </w:pPr>
  </w:style>
  <w:style w:type="paragraph" w:styleId="Heading8">
    <w:name w:val="heading 8"/>
    <w:basedOn w:val="Normal"/>
    <w:next w:val="BodyText"/>
    <w:link w:val="Heading8Char"/>
    <w:uiPriority w:val="99"/>
    <w:qFormat/>
    <w:rsid w:val="008E7151"/>
    <w:pPr>
      <w:numPr>
        <w:ilvl w:val="7"/>
        <w:numId w:val="37"/>
      </w:numPr>
      <w:spacing w:before="240"/>
      <w:outlineLvl w:val="7"/>
    </w:pPr>
  </w:style>
  <w:style w:type="paragraph" w:styleId="Heading9">
    <w:name w:val="heading 9"/>
    <w:basedOn w:val="Normal"/>
    <w:next w:val="BodyText"/>
    <w:link w:val="Heading9Char"/>
    <w:uiPriority w:val="99"/>
    <w:qFormat/>
    <w:rsid w:val="008E7151"/>
    <w:pPr>
      <w:numPr>
        <w:ilvl w:val="8"/>
        <w:numId w:val="37"/>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3C0D82"/>
    <w:rPr>
      <w:rFonts w:ascii="Arial" w:hAnsi="Arial"/>
      <w:b/>
      <w:caps/>
      <w:sz w:val="22"/>
      <w:u w:val="single"/>
      <w:lang w:val="en-GB"/>
    </w:rPr>
  </w:style>
  <w:style w:type="character" w:customStyle="1" w:styleId="Heading2Char">
    <w:name w:val="Heading 2 Char"/>
    <w:link w:val="Heading2"/>
    <w:uiPriority w:val="99"/>
    <w:locked/>
    <w:rsid w:val="003C0D82"/>
    <w:rPr>
      <w:rFonts w:ascii="Arial" w:hAnsi="Arial"/>
      <w:b/>
      <w:caps/>
      <w:sz w:val="22"/>
      <w:lang w:val="en-GB"/>
    </w:rPr>
  </w:style>
  <w:style w:type="character" w:customStyle="1" w:styleId="Heading3Char">
    <w:name w:val="Heading 3 Char"/>
    <w:link w:val="Heading30"/>
    <w:uiPriority w:val="99"/>
    <w:locked/>
    <w:rsid w:val="003C0D82"/>
    <w:rPr>
      <w:rFonts w:ascii="Arial" w:hAnsi="Arial"/>
      <w:caps/>
      <w:sz w:val="22"/>
      <w:u w:val="single"/>
      <w:lang w:val="en-GB"/>
    </w:rPr>
  </w:style>
  <w:style w:type="character" w:customStyle="1" w:styleId="Heading4Char">
    <w:name w:val="Heading 4 Char"/>
    <w:link w:val="Heading4"/>
    <w:uiPriority w:val="99"/>
    <w:locked/>
    <w:rsid w:val="003C0D82"/>
    <w:rPr>
      <w:rFonts w:ascii="Arial" w:hAnsi="Arial"/>
      <w:b/>
      <w:sz w:val="22"/>
      <w:u w:val="single"/>
      <w:lang w:val="en-GB"/>
    </w:rPr>
  </w:style>
  <w:style w:type="character" w:customStyle="1" w:styleId="Heading5Char">
    <w:name w:val="Heading 5 Char"/>
    <w:link w:val="Heading5"/>
    <w:uiPriority w:val="99"/>
    <w:locked/>
    <w:rsid w:val="003C0D82"/>
    <w:rPr>
      <w:rFonts w:ascii="Arial" w:hAnsi="Arial"/>
      <w:b/>
      <w:sz w:val="22"/>
      <w:lang w:val="en-GB"/>
    </w:rPr>
  </w:style>
  <w:style w:type="character" w:customStyle="1" w:styleId="Heading6Char">
    <w:name w:val="Heading 6 Char"/>
    <w:link w:val="Heading6"/>
    <w:uiPriority w:val="99"/>
    <w:locked/>
    <w:rsid w:val="003C0D82"/>
    <w:rPr>
      <w:rFonts w:ascii="Arial" w:hAnsi="Arial"/>
      <w:sz w:val="22"/>
      <w:u w:val="single"/>
      <w:lang w:val="en-GB"/>
    </w:rPr>
  </w:style>
  <w:style w:type="character" w:customStyle="1" w:styleId="Heading7Char">
    <w:name w:val="Heading 7 Char"/>
    <w:link w:val="Heading7"/>
    <w:uiPriority w:val="99"/>
    <w:locked/>
    <w:rsid w:val="003C0D82"/>
    <w:rPr>
      <w:rFonts w:ascii="Arial" w:hAnsi="Arial"/>
      <w:sz w:val="22"/>
      <w:lang w:val="en-GB"/>
    </w:rPr>
  </w:style>
  <w:style w:type="character" w:customStyle="1" w:styleId="Heading8Char">
    <w:name w:val="Heading 8 Char"/>
    <w:link w:val="Heading8"/>
    <w:uiPriority w:val="99"/>
    <w:locked/>
    <w:rsid w:val="003C0D82"/>
    <w:rPr>
      <w:rFonts w:ascii="Arial" w:hAnsi="Arial"/>
      <w:sz w:val="22"/>
      <w:lang w:val="en-GB"/>
    </w:rPr>
  </w:style>
  <w:style w:type="character" w:customStyle="1" w:styleId="Heading9Char">
    <w:name w:val="Heading 9 Char"/>
    <w:link w:val="Heading9"/>
    <w:uiPriority w:val="99"/>
    <w:locked/>
    <w:rsid w:val="003C0D82"/>
    <w:rPr>
      <w:rFonts w:ascii="Arial" w:hAnsi="Arial"/>
      <w:sz w:val="22"/>
      <w:lang w:val="en-GB"/>
    </w:rPr>
  </w:style>
  <w:style w:type="paragraph" w:styleId="BodyText">
    <w:name w:val="Body Text"/>
    <w:aliases w:val="EHPT,Body Text2 + 10 pt,Gray-100%,Body Text2"/>
    <w:basedOn w:val="Normal"/>
    <w:link w:val="BodyTextChar2"/>
    <w:uiPriority w:val="99"/>
    <w:rsid w:val="008E7151"/>
    <w:pPr>
      <w:spacing w:before="240"/>
    </w:pPr>
  </w:style>
  <w:style w:type="character" w:customStyle="1" w:styleId="BodyTextChar">
    <w:name w:val="Body Text Char"/>
    <w:aliases w:val="EHPT Char,Body Text2 + 10 pt Char,Gray-100% Char,Body Text2 Char"/>
    <w:uiPriority w:val="99"/>
    <w:locked/>
    <w:rsid w:val="0072515A"/>
    <w:rPr>
      <w:rFonts w:ascii="Arial" w:hAnsi="Arial" w:cs="Times New Roman"/>
      <w:sz w:val="20"/>
      <w:szCs w:val="20"/>
      <w:lang w:val="en-GB"/>
    </w:rPr>
  </w:style>
  <w:style w:type="character" w:customStyle="1" w:styleId="BodyTextChar2">
    <w:name w:val="Body Text Char2"/>
    <w:aliases w:val="EHPT Char2,Body Text2 + 10 pt Char1,Gray-100% Char1,Body Text2 Char2"/>
    <w:link w:val="BodyText"/>
    <w:uiPriority w:val="99"/>
    <w:locked/>
    <w:rsid w:val="003C0D82"/>
    <w:rPr>
      <w:rFonts w:ascii="Arial" w:hAnsi="Arial" w:cs="Times New Roman"/>
      <w:sz w:val="20"/>
      <w:szCs w:val="20"/>
      <w:lang w:val="en-GB"/>
    </w:rPr>
  </w:style>
  <w:style w:type="paragraph" w:customStyle="1" w:styleId="HeaderData">
    <w:name w:val="HeaderData"/>
    <w:basedOn w:val="Normal"/>
    <w:uiPriority w:val="99"/>
    <w:rsid w:val="008E7151"/>
  </w:style>
  <w:style w:type="paragraph" w:customStyle="1" w:styleId="HeaderPrompt">
    <w:name w:val="HeaderPrompt"/>
    <w:basedOn w:val="Normal"/>
    <w:uiPriority w:val="99"/>
    <w:rsid w:val="008E7151"/>
    <w:pPr>
      <w:spacing w:before="60" w:after="120"/>
    </w:pPr>
    <w:rPr>
      <w:rFonts w:ascii="Arial Narrow" w:hAnsi="Arial Narrow"/>
      <w:sz w:val="18"/>
    </w:rPr>
  </w:style>
  <w:style w:type="paragraph" w:customStyle="1" w:styleId="RecipientAddress">
    <w:name w:val="RecipientAddress"/>
    <w:basedOn w:val="Normal"/>
    <w:uiPriority w:val="99"/>
    <w:rsid w:val="008E7151"/>
  </w:style>
  <w:style w:type="paragraph" w:styleId="Footer">
    <w:name w:val="footer"/>
    <w:basedOn w:val="Normal"/>
    <w:link w:val="FooterChar"/>
    <w:uiPriority w:val="99"/>
    <w:rsid w:val="008E7151"/>
    <w:pPr>
      <w:tabs>
        <w:tab w:val="center" w:pos="4820"/>
        <w:tab w:val="right" w:pos="9639"/>
      </w:tabs>
    </w:pPr>
  </w:style>
  <w:style w:type="character" w:customStyle="1" w:styleId="FooterChar">
    <w:name w:val="Footer Char"/>
    <w:link w:val="Footer"/>
    <w:uiPriority w:val="99"/>
    <w:locked/>
    <w:rsid w:val="00620A77"/>
    <w:rPr>
      <w:rFonts w:ascii="Arial" w:hAnsi="Arial" w:cs="Times New Roman"/>
      <w:sz w:val="22"/>
      <w:lang w:val="en-GB" w:eastAsia="en-US"/>
    </w:rPr>
  </w:style>
  <w:style w:type="paragraph" w:styleId="Header">
    <w:name w:val="header"/>
    <w:aliases w:val="even,Chapter Name,*Header"/>
    <w:basedOn w:val="Normal"/>
    <w:link w:val="HeaderChar"/>
    <w:rsid w:val="008E7151"/>
    <w:pPr>
      <w:tabs>
        <w:tab w:val="left" w:pos="4820"/>
        <w:tab w:val="right" w:pos="9639"/>
      </w:tabs>
    </w:pPr>
    <w:rPr>
      <w:rFonts w:cs="Arial"/>
    </w:rPr>
  </w:style>
  <w:style w:type="character" w:customStyle="1" w:styleId="HeaderChar">
    <w:name w:val="Header Char"/>
    <w:aliases w:val="even Char,Chapter Name Char,*Header Char"/>
    <w:link w:val="Header"/>
    <w:locked/>
    <w:rsid w:val="007E6633"/>
    <w:rPr>
      <w:rFonts w:ascii="Arial" w:hAnsi="Arial" w:cs="Arial"/>
      <w:sz w:val="22"/>
      <w:lang w:val="en-GB" w:eastAsia="en-US"/>
    </w:rPr>
  </w:style>
  <w:style w:type="paragraph" w:styleId="Title">
    <w:name w:val="Title"/>
    <w:basedOn w:val="Normal"/>
    <w:next w:val="Normal"/>
    <w:link w:val="TitleChar"/>
    <w:uiPriority w:val="99"/>
    <w:qFormat/>
    <w:rsid w:val="008E7151"/>
    <w:pPr>
      <w:keepNext/>
      <w:tabs>
        <w:tab w:val="left" w:pos="567"/>
      </w:tabs>
      <w:spacing w:after="170" w:line="319" w:lineRule="auto"/>
      <w:outlineLvl w:val="0"/>
    </w:pPr>
    <w:rPr>
      <w:b/>
      <w:kern w:val="20"/>
      <w:sz w:val="25"/>
    </w:rPr>
  </w:style>
  <w:style w:type="character" w:customStyle="1" w:styleId="TitleChar">
    <w:name w:val="Title Char"/>
    <w:link w:val="Title"/>
    <w:uiPriority w:val="99"/>
    <w:locked/>
    <w:rsid w:val="003C0D82"/>
    <w:rPr>
      <w:rFonts w:ascii="Cambria" w:hAnsi="Cambria" w:cs="Times New Roman"/>
      <w:b/>
      <w:bCs/>
      <w:kern w:val="28"/>
      <w:sz w:val="32"/>
      <w:szCs w:val="32"/>
      <w:lang w:val="en-GB"/>
    </w:rPr>
  </w:style>
  <w:style w:type="paragraph" w:styleId="Salutation">
    <w:name w:val="Salutation"/>
    <w:basedOn w:val="Normal"/>
    <w:next w:val="BodyText"/>
    <w:link w:val="SalutationChar"/>
    <w:uiPriority w:val="99"/>
    <w:rsid w:val="008E7151"/>
    <w:pPr>
      <w:spacing w:before="960"/>
    </w:pPr>
  </w:style>
  <w:style w:type="character" w:customStyle="1" w:styleId="SalutationChar">
    <w:name w:val="Salutation Char"/>
    <w:link w:val="Salutation"/>
    <w:uiPriority w:val="99"/>
    <w:semiHidden/>
    <w:locked/>
    <w:rsid w:val="003C0D82"/>
    <w:rPr>
      <w:rFonts w:ascii="Arial" w:hAnsi="Arial" w:cs="Times New Roman"/>
      <w:sz w:val="20"/>
      <w:szCs w:val="20"/>
      <w:lang w:val="en-GB"/>
    </w:rPr>
  </w:style>
  <w:style w:type="paragraph" w:customStyle="1" w:styleId="Headline">
    <w:name w:val="Headline"/>
    <w:basedOn w:val="BodyText"/>
    <w:uiPriority w:val="99"/>
    <w:rsid w:val="008E7151"/>
    <w:rPr>
      <w:rFonts w:ascii="Arial Black" w:hAnsi="Arial Black"/>
    </w:rPr>
  </w:style>
  <w:style w:type="paragraph" w:customStyle="1" w:styleId="alpha1">
    <w:name w:val="alpha1"/>
    <w:basedOn w:val="BodyText"/>
    <w:uiPriority w:val="99"/>
    <w:rsid w:val="008E7151"/>
    <w:pPr>
      <w:numPr>
        <w:numId w:val="11"/>
      </w:numPr>
    </w:pPr>
    <w:rPr>
      <w:kern w:val="20"/>
    </w:rPr>
  </w:style>
  <w:style w:type="paragraph" w:customStyle="1" w:styleId="Subject">
    <w:name w:val="Subject"/>
    <w:basedOn w:val="BodyText"/>
    <w:uiPriority w:val="99"/>
    <w:rsid w:val="008E7151"/>
    <w:pPr>
      <w:jc w:val="left"/>
    </w:pPr>
    <w:rPr>
      <w:b/>
      <w:caps/>
    </w:rPr>
  </w:style>
  <w:style w:type="paragraph" w:customStyle="1" w:styleId="alpha2">
    <w:name w:val="alpha2"/>
    <w:basedOn w:val="BodyText"/>
    <w:uiPriority w:val="99"/>
    <w:rsid w:val="008E7151"/>
    <w:pPr>
      <w:numPr>
        <w:numId w:val="12"/>
      </w:numPr>
      <w:tabs>
        <w:tab w:val="left" w:pos="1440"/>
      </w:tabs>
    </w:pPr>
    <w:rPr>
      <w:kern w:val="20"/>
    </w:rPr>
  </w:style>
  <w:style w:type="paragraph" w:customStyle="1" w:styleId="alpha3">
    <w:name w:val="alpha3"/>
    <w:basedOn w:val="BodyText"/>
    <w:uiPriority w:val="99"/>
    <w:rsid w:val="008E7151"/>
    <w:pPr>
      <w:numPr>
        <w:numId w:val="13"/>
      </w:numPr>
    </w:pPr>
    <w:rPr>
      <w:kern w:val="20"/>
    </w:rPr>
  </w:style>
  <w:style w:type="paragraph" w:styleId="Closing">
    <w:name w:val="Closing"/>
    <w:basedOn w:val="BodyText"/>
    <w:next w:val="BodyText"/>
    <w:link w:val="ClosingChar"/>
    <w:uiPriority w:val="99"/>
    <w:rsid w:val="008E7151"/>
    <w:pPr>
      <w:keepNext/>
      <w:spacing w:before="0"/>
    </w:pPr>
  </w:style>
  <w:style w:type="character" w:customStyle="1" w:styleId="ClosingChar">
    <w:name w:val="Closing Char"/>
    <w:link w:val="Closing"/>
    <w:uiPriority w:val="99"/>
    <w:semiHidden/>
    <w:locked/>
    <w:rsid w:val="003C0D82"/>
    <w:rPr>
      <w:rFonts w:ascii="Arial" w:hAnsi="Arial" w:cs="Times New Roman"/>
      <w:sz w:val="20"/>
      <w:szCs w:val="20"/>
      <w:lang w:val="en-GB"/>
    </w:rPr>
  </w:style>
  <w:style w:type="paragraph" w:customStyle="1" w:styleId="Closing1">
    <w:name w:val="Closing1"/>
    <w:basedOn w:val="Closing"/>
    <w:next w:val="Closing"/>
    <w:uiPriority w:val="99"/>
    <w:rsid w:val="008E7151"/>
    <w:pPr>
      <w:keepLines/>
      <w:spacing w:before="240" w:after="1440"/>
    </w:pPr>
  </w:style>
  <w:style w:type="paragraph" w:customStyle="1" w:styleId="RegisteredOffice">
    <w:name w:val="RegisteredOffice"/>
    <w:basedOn w:val="Normal"/>
    <w:uiPriority w:val="99"/>
    <w:rsid w:val="008E7151"/>
    <w:rPr>
      <w:sz w:val="14"/>
    </w:rPr>
  </w:style>
  <w:style w:type="paragraph" w:customStyle="1" w:styleId="GroupName">
    <w:name w:val="GroupName"/>
    <w:basedOn w:val="Normal"/>
    <w:uiPriority w:val="99"/>
    <w:rsid w:val="008E7151"/>
    <w:rPr>
      <w:sz w:val="30"/>
    </w:rPr>
  </w:style>
  <w:style w:type="paragraph" w:customStyle="1" w:styleId="alpha4">
    <w:name w:val="alpha4"/>
    <w:basedOn w:val="BodyText"/>
    <w:uiPriority w:val="99"/>
    <w:rsid w:val="008E7151"/>
    <w:pPr>
      <w:numPr>
        <w:numId w:val="14"/>
      </w:numPr>
    </w:pPr>
    <w:rPr>
      <w:kern w:val="20"/>
    </w:rPr>
  </w:style>
  <w:style w:type="paragraph" w:customStyle="1" w:styleId="alpha5">
    <w:name w:val="alpha5"/>
    <w:basedOn w:val="BodyText"/>
    <w:uiPriority w:val="99"/>
    <w:rsid w:val="008E7151"/>
    <w:pPr>
      <w:numPr>
        <w:numId w:val="15"/>
      </w:numPr>
      <w:tabs>
        <w:tab w:val="clear" w:pos="3600"/>
        <w:tab w:val="num" w:pos="3960"/>
      </w:tabs>
      <w:ind w:left="3960"/>
    </w:pPr>
    <w:rPr>
      <w:kern w:val="20"/>
    </w:rPr>
  </w:style>
  <w:style w:type="paragraph" w:customStyle="1" w:styleId="bodytext1">
    <w:name w:val="bodytext1"/>
    <w:basedOn w:val="BodyText"/>
    <w:uiPriority w:val="99"/>
    <w:rsid w:val="008E7151"/>
    <w:pPr>
      <w:ind w:left="720"/>
    </w:pPr>
  </w:style>
  <w:style w:type="paragraph" w:customStyle="1" w:styleId="bodytext2">
    <w:name w:val="bodytext2"/>
    <w:basedOn w:val="BodyText"/>
    <w:uiPriority w:val="99"/>
    <w:rsid w:val="008E7151"/>
    <w:pPr>
      <w:ind w:left="1440"/>
    </w:pPr>
  </w:style>
  <w:style w:type="paragraph" w:customStyle="1" w:styleId="bodytext3">
    <w:name w:val="bodytext3"/>
    <w:basedOn w:val="BodyText"/>
    <w:uiPriority w:val="99"/>
    <w:rsid w:val="008E7151"/>
    <w:pPr>
      <w:ind w:left="2160"/>
    </w:pPr>
  </w:style>
  <w:style w:type="paragraph" w:customStyle="1" w:styleId="bodytext4">
    <w:name w:val="bodytext4"/>
    <w:basedOn w:val="BodyText"/>
    <w:uiPriority w:val="99"/>
    <w:rsid w:val="008E7151"/>
    <w:pPr>
      <w:ind w:left="3238"/>
    </w:pPr>
  </w:style>
  <w:style w:type="paragraph" w:customStyle="1" w:styleId="bodytext5">
    <w:name w:val="bodytext5"/>
    <w:basedOn w:val="BodyText"/>
    <w:uiPriority w:val="99"/>
    <w:rsid w:val="008E7151"/>
    <w:pPr>
      <w:ind w:left="4678"/>
    </w:pPr>
  </w:style>
  <w:style w:type="character" w:styleId="FollowedHyperlink">
    <w:name w:val="FollowedHyperlink"/>
    <w:uiPriority w:val="99"/>
    <w:rsid w:val="008E7151"/>
    <w:rPr>
      <w:rFonts w:cs="Times New Roman"/>
      <w:color w:val="0000FF"/>
    </w:rPr>
  </w:style>
  <w:style w:type="paragraph" w:customStyle="1" w:styleId="numbered1">
    <w:name w:val="numbered1"/>
    <w:basedOn w:val="Normal"/>
    <w:uiPriority w:val="99"/>
    <w:rsid w:val="008E7151"/>
    <w:pPr>
      <w:numPr>
        <w:numId w:val="28"/>
      </w:numPr>
      <w:spacing w:before="240"/>
      <w:outlineLvl w:val="0"/>
    </w:pPr>
  </w:style>
  <w:style w:type="paragraph" w:customStyle="1" w:styleId="numbered2">
    <w:name w:val="numbered2"/>
    <w:basedOn w:val="Normal"/>
    <w:uiPriority w:val="99"/>
    <w:rsid w:val="008E7151"/>
    <w:pPr>
      <w:numPr>
        <w:ilvl w:val="1"/>
        <w:numId w:val="28"/>
      </w:numPr>
      <w:spacing w:before="240"/>
    </w:pPr>
  </w:style>
  <w:style w:type="paragraph" w:customStyle="1" w:styleId="numbered3">
    <w:name w:val="numbered3"/>
    <w:basedOn w:val="Normal"/>
    <w:uiPriority w:val="99"/>
    <w:rsid w:val="008E7151"/>
    <w:pPr>
      <w:numPr>
        <w:ilvl w:val="2"/>
        <w:numId w:val="28"/>
      </w:numPr>
      <w:spacing w:before="240"/>
    </w:pPr>
  </w:style>
  <w:style w:type="paragraph" w:customStyle="1" w:styleId="numbered4">
    <w:name w:val="numbered4"/>
    <w:basedOn w:val="Normal"/>
    <w:uiPriority w:val="99"/>
    <w:rsid w:val="008E7151"/>
    <w:pPr>
      <w:numPr>
        <w:ilvl w:val="3"/>
        <w:numId w:val="28"/>
      </w:numPr>
      <w:spacing w:before="240"/>
    </w:pPr>
  </w:style>
  <w:style w:type="paragraph" w:customStyle="1" w:styleId="numbered5">
    <w:name w:val="numbered5"/>
    <w:basedOn w:val="Normal"/>
    <w:uiPriority w:val="99"/>
    <w:rsid w:val="008E7151"/>
    <w:pPr>
      <w:numPr>
        <w:ilvl w:val="4"/>
        <w:numId w:val="28"/>
      </w:numPr>
      <w:spacing w:before="240"/>
    </w:pPr>
  </w:style>
  <w:style w:type="character" w:styleId="PageNumber">
    <w:name w:val="page number"/>
    <w:uiPriority w:val="99"/>
    <w:rsid w:val="008E7151"/>
    <w:rPr>
      <w:rFonts w:cs="Times New Roman"/>
    </w:rPr>
  </w:style>
  <w:style w:type="paragraph" w:customStyle="1" w:styleId="parties">
    <w:name w:val="parties"/>
    <w:basedOn w:val="Normal"/>
    <w:uiPriority w:val="99"/>
    <w:rsid w:val="008E7151"/>
    <w:pPr>
      <w:numPr>
        <w:numId w:val="21"/>
      </w:numPr>
      <w:spacing w:before="240"/>
    </w:pPr>
  </w:style>
  <w:style w:type="paragraph" w:customStyle="1" w:styleId="recitals">
    <w:name w:val="recitals"/>
    <w:basedOn w:val="Normal"/>
    <w:uiPriority w:val="99"/>
    <w:rsid w:val="008E7151"/>
    <w:pPr>
      <w:numPr>
        <w:numId w:val="22"/>
      </w:numPr>
      <w:spacing w:before="240"/>
    </w:pPr>
    <w:rPr>
      <w:kern w:val="20"/>
    </w:rPr>
  </w:style>
  <w:style w:type="paragraph" w:customStyle="1" w:styleId="roman1">
    <w:name w:val="roman1"/>
    <w:basedOn w:val="BodyText"/>
    <w:uiPriority w:val="99"/>
    <w:rsid w:val="008E7151"/>
    <w:pPr>
      <w:numPr>
        <w:numId w:val="23"/>
      </w:numPr>
    </w:pPr>
    <w:rPr>
      <w:kern w:val="20"/>
    </w:rPr>
  </w:style>
  <w:style w:type="paragraph" w:customStyle="1" w:styleId="roman2">
    <w:name w:val="roman2"/>
    <w:basedOn w:val="BodyText"/>
    <w:uiPriority w:val="99"/>
    <w:rsid w:val="008E7151"/>
    <w:pPr>
      <w:numPr>
        <w:numId w:val="24"/>
      </w:numPr>
    </w:pPr>
    <w:rPr>
      <w:kern w:val="20"/>
    </w:rPr>
  </w:style>
  <w:style w:type="paragraph" w:customStyle="1" w:styleId="roman3">
    <w:name w:val="roman3"/>
    <w:basedOn w:val="BodyText"/>
    <w:uiPriority w:val="99"/>
    <w:rsid w:val="008E7151"/>
    <w:pPr>
      <w:numPr>
        <w:numId w:val="25"/>
      </w:numPr>
    </w:pPr>
    <w:rPr>
      <w:kern w:val="20"/>
    </w:rPr>
  </w:style>
  <w:style w:type="paragraph" w:customStyle="1" w:styleId="roman4">
    <w:name w:val="roman4"/>
    <w:basedOn w:val="BodyText"/>
    <w:uiPriority w:val="99"/>
    <w:rsid w:val="008E7151"/>
    <w:pPr>
      <w:numPr>
        <w:numId w:val="26"/>
      </w:numPr>
    </w:pPr>
    <w:rPr>
      <w:kern w:val="20"/>
    </w:rPr>
  </w:style>
  <w:style w:type="paragraph" w:customStyle="1" w:styleId="roman5">
    <w:name w:val="roman5"/>
    <w:basedOn w:val="Normal"/>
    <w:uiPriority w:val="99"/>
    <w:rsid w:val="008E7151"/>
    <w:pPr>
      <w:numPr>
        <w:numId w:val="27"/>
      </w:numPr>
      <w:tabs>
        <w:tab w:val="clear" w:pos="3600"/>
        <w:tab w:val="num" w:pos="3960"/>
      </w:tabs>
      <w:spacing w:before="240"/>
      <w:ind w:left="3960"/>
    </w:pPr>
    <w:rPr>
      <w:kern w:val="20"/>
    </w:rPr>
  </w:style>
  <w:style w:type="paragraph" w:customStyle="1" w:styleId="bullet1">
    <w:name w:val="bullet1"/>
    <w:basedOn w:val="BodyText"/>
    <w:uiPriority w:val="99"/>
    <w:rsid w:val="008E7151"/>
    <w:pPr>
      <w:numPr>
        <w:numId w:val="16"/>
      </w:numPr>
    </w:pPr>
  </w:style>
  <w:style w:type="paragraph" w:customStyle="1" w:styleId="Confidentiality">
    <w:name w:val="Confidentiality"/>
    <w:basedOn w:val="BodyText"/>
    <w:uiPriority w:val="99"/>
    <w:rsid w:val="008E7151"/>
    <w:rPr>
      <w:b/>
      <w:caps/>
    </w:rPr>
  </w:style>
  <w:style w:type="paragraph" w:customStyle="1" w:styleId="bullet2">
    <w:name w:val="bullet2"/>
    <w:basedOn w:val="bodytext1"/>
    <w:uiPriority w:val="99"/>
    <w:rsid w:val="008E7151"/>
    <w:pPr>
      <w:numPr>
        <w:numId w:val="17"/>
      </w:numPr>
      <w:tabs>
        <w:tab w:val="clear" w:pos="1080"/>
        <w:tab w:val="left" w:pos="1440"/>
      </w:tabs>
      <w:ind w:left="1440" w:hanging="720"/>
    </w:pPr>
  </w:style>
  <w:style w:type="paragraph" w:customStyle="1" w:styleId="bullet3">
    <w:name w:val="bullet3"/>
    <w:basedOn w:val="bodytext2"/>
    <w:uiPriority w:val="99"/>
    <w:rsid w:val="008E7151"/>
    <w:pPr>
      <w:numPr>
        <w:numId w:val="18"/>
      </w:numPr>
      <w:tabs>
        <w:tab w:val="clear" w:pos="720"/>
        <w:tab w:val="left" w:pos="2160"/>
      </w:tabs>
      <w:ind w:left="2160"/>
    </w:pPr>
  </w:style>
  <w:style w:type="paragraph" w:customStyle="1" w:styleId="bullet4">
    <w:name w:val="bullet4"/>
    <w:basedOn w:val="bodytext3"/>
    <w:rsid w:val="008E7151"/>
    <w:pPr>
      <w:numPr>
        <w:numId w:val="19"/>
      </w:numPr>
      <w:tabs>
        <w:tab w:val="clear" w:pos="1080"/>
        <w:tab w:val="left" w:pos="2880"/>
      </w:tabs>
      <w:ind w:left="2880" w:hanging="720"/>
    </w:pPr>
  </w:style>
  <w:style w:type="paragraph" w:customStyle="1" w:styleId="bullet5">
    <w:name w:val="bullet5"/>
    <w:basedOn w:val="bodytext5"/>
    <w:uiPriority w:val="99"/>
    <w:rsid w:val="008E7151"/>
    <w:pPr>
      <w:numPr>
        <w:numId w:val="20"/>
      </w:numPr>
    </w:pPr>
  </w:style>
  <w:style w:type="paragraph" w:customStyle="1" w:styleId="annexhead">
    <w:name w:val="annex head"/>
    <w:basedOn w:val="Normal"/>
    <w:uiPriority w:val="99"/>
    <w:rsid w:val="008E7151"/>
    <w:pPr>
      <w:keepNext/>
      <w:spacing w:before="240"/>
      <w:jc w:val="center"/>
    </w:pPr>
    <w:rPr>
      <w:b/>
      <w:u w:val="single"/>
    </w:rPr>
  </w:style>
  <w:style w:type="paragraph" w:customStyle="1" w:styleId="annex1">
    <w:name w:val="annex1"/>
    <w:basedOn w:val="Normal"/>
    <w:uiPriority w:val="99"/>
    <w:rsid w:val="008E7151"/>
    <w:pPr>
      <w:numPr>
        <w:numId w:val="30"/>
      </w:numPr>
      <w:spacing w:before="240"/>
    </w:pPr>
  </w:style>
  <w:style w:type="paragraph" w:customStyle="1" w:styleId="annex2">
    <w:name w:val="annex2"/>
    <w:basedOn w:val="Normal"/>
    <w:uiPriority w:val="99"/>
    <w:rsid w:val="008E7151"/>
    <w:pPr>
      <w:numPr>
        <w:ilvl w:val="1"/>
        <w:numId w:val="30"/>
      </w:numPr>
      <w:spacing w:before="240"/>
    </w:pPr>
  </w:style>
  <w:style w:type="paragraph" w:customStyle="1" w:styleId="annex3">
    <w:name w:val="annex3"/>
    <w:basedOn w:val="Normal"/>
    <w:uiPriority w:val="99"/>
    <w:rsid w:val="008E7151"/>
    <w:pPr>
      <w:numPr>
        <w:ilvl w:val="2"/>
        <w:numId w:val="30"/>
      </w:numPr>
      <w:spacing w:before="240"/>
    </w:pPr>
  </w:style>
  <w:style w:type="paragraph" w:customStyle="1" w:styleId="annex4">
    <w:name w:val="annex4"/>
    <w:basedOn w:val="Normal"/>
    <w:uiPriority w:val="99"/>
    <w:rsid w:val="008E7151"/>
    <w:pPr>
      <w:numPr>
        <w:ilvl w:val="3"/>
        <w:numId w:val="30"/>
      </w:numPr>
      <w:spacing w:before="240"/>
    </w:pPr>
  </w:style>
  <w:style w:type="paragraph" w:customStyle="1" w:styleId="annex5">
    <w:name w:val="annex5"/>
    <w:basedOn w:val="Normal"/>
    <w:uiPriority w:val="99"/>
    <w:rsid w:val="008E7151"/>
    <w:pPr>
      <w:numPr>
        <w:ilvl w:val="4"/>
        <w:numId w:val="30"/>
      </w:numPr>
      <w:spacing w:before="240"/>
    </w:pPr>
  </w:style>
  <w:style w:type="paragraph" w:customStyle="1" w:styleId="schedulehead">
    <w:name w:val="schedule head"/>
    <w:basedOn w:val="Normal"/>
    <w:uiPriority w:val="99"/>
    <w:rsid w:val="008E7151"/>
    <w:pPr>
      <w:keepNext/>
      <w:spacing w:before="240"/>
      <w:jc w:val="center"/>
    </w:pPr>
    <w:rPr>
      <w:b/>
      <w:u w:val="single"/>
    </w:rPr>
  </w:style>
  <w:style w:type="paragraph" w:customStyle="1" w:styleId="schedule1">
    <w:name w:val="schedule1"/>
    <w:basedOn w:val="Normal"/>
    <w:uiPriority w:val="99"/>
    <w:rsid w:val="008E7151"/>
    <w:pPr>
      <w:numPr>
        <w:numId w:val="29"/>
      </w:numPr>
      <w:spacing w:before="240"/>
    </w:pPr>
  </w:style>
  <w:style w:type="paragraph" w:customStyle="1" w:styleId="schedule2">
    <w:name w:val="schedule2"/>
    <w:basedOn w:val="Normal"/>
    <w:uiPriority w:val="99"/>
    <w:rsid w:val="008E7151"/>
    <w:pPr>
      <w:numPr>
        <w:ilvl w:val="1"/>
        <w:numId w:val="29"/>
      </w:numPr>
      <w:spacing w:before="240"/>
    </w:pPr>
  </w:style>
  <w:style w:type="paragraph" w:customStyle="1" w:styleId="schedule3">
    <w:name w:val="schedule3"/>
    <w:basedOn w:val="Normal"/>
    <w:uiPriority w:val="99"/>
    <w:rsid w:val="008E7151"/>
    <w:pPr>
      <w:numPr>
        <w:ilvl w:val="2"/>
        <w:numId w:val="29"/>
      </w:numPr>
      <w:spacing w:before="240"/>
    </w:pPr>
  </w:style>
  <w:style w:type="paragraph" w:customStyle="1" w:styleId="schedule4">
    <w:name w:val="schedule4"/>
    <w:basedOn w:val="Normal"/>
    <w:uiPriority w:val="99"/>
    <w:rsid w:val="008E7151"/>
    <w:pPr>
      <w:numPr>
        <w:ilvl w:val="3"/>
        <w:numId w:val="29"/>
      </w:numPr>
      <w:spacing w:before="240"/>
    </w:pPr>
  </w:style>
  <w:style w:type="paragraph" w:customStyle="1" w:styleId="schedule5">
    <w:name w:val="schedule5"/>
    <w:basedOn w:val="Normal"/>
    <w:uiPriority w:val="99"/>
    <w:rsid w:val="008E7151"/>
    <w:pPr>
      <w:numPr>
        <w:ilvl w:val="4"/>
        <w:numId w:val="29"/>
      </w:numPr>
      <w:spacing w:before="240"/>
    </w:pPr>
  </w:style>
  <w:style w:type="paragraph" w:customStyle="1" w:styleId="BodyTextNoSpaceBefore">
    <w:name w:val="Body Text NoSpaceBefore"/>
    <w:basedOn w:val="BodyText"/>
    <w:uiPriority w:val="99"/>
    <w:rsid w:val="008E7151"/>
    <w:pPr>
      <w:spacing w:before="0"/>
    </w:pPr>
  </w:style>
  <w:style w:type="paragraph" w:customStyle="1" w:styleId="TableHead">
    <w:name w:val="TableHead"/>
    <w:basedOn w:val="BodyText"/>
    <w:uiPriority w:val="99"/>
    <w:rsid w:val="008E7151"/>
    <w:pPr>
      <w:spacing w:before="120" w:after="120"/>
      <w:jc w:val="center"/>
    </w:pPr>
    <w:rPr>
      <w:b/>
      <w:sz w:val="20"/>
    </w:rPr>
  </w:style>
  <w:style w:type="paragraph" w:styleId="BodyText20">
    <w:name w:val="Body Text 2"/>
    <w:basedOn w:val="Normal"/>
    <w:link w:val="BodyText2Char"/>
    <w:uiPriority w:val="99"/>
    <w:rsid w:val="008E7151"/>
    <w:pPr>
      <w:jc w:val="left"/>
    </w:pPr>
  </w:style>
  <w:style w:type="character" w:customStyle="1" w:styleId="BodyText2Char">
    <w:name w:val="Body Text 2 Char"/>
    <w:link w:val="BodyText20"/>
    <w:uiPriority w:val="99"/>
    <w:semiHidden/>
    <w:locked/>
    <w:rsid w:val="003C0D82"/>
    <w:rPr>
      <w:rFonts w:ascii="Arial" w:hAnsi="Arial" w:cs="Times New Roman"/>
      <w:sz w:val="20"/>
      <w:szCs w:val="20"/>
      <w:lang w:val="en-GB"/>
    </w:rPr>
  </w:style>
  <w:style w:type="paragraph" w:styleId="NormalWeb">
    <w:name w:val="Normal (Web)"/>
    <w:basedOn w:val="Normal"/>
    <w:uiPriority w:val="99"/>
    <w:rsid w:val="008E7151"/>
    <w:pPr>
      <w:spacing w:after="240"/>
      <w:jc w:val="left"/>
    </w:pPr>
    <w:rPr>
      <w:rFonts w:ascii="Verdana" w:hAnsi="Verdana" w:cs="Verdana"/>
      <w:color w:val="000000"/>
      <w:sz w:val="20"/>
    </w:rPr>
  </w:style>
  <w:style w:type="character" w:customStyle="1" w:styleId="propvalue1">
    <w:name w:val="propvalue1"/>
    <w:uiPriority w:val="99"/>
    <w:rsid w:val="008E7151"/>
    <w:rPr>
      <w:rFonts w:ascii="Verdana" w:hAnsi="Verdana" w:cs="Times New Roman"/>
      <w:color w:val="000000"/>
      <w:sz w:val="16"/>
      <w:szCs w:val="16"/>
    </w:rPr>
  </w:style>
  <w:style w:type="paragraph" w:styleId="BalloonText">
    <w:name w:val="Balloon Text"/>
    <w:basedOn w:val="Normal"/>
    <w:link w:val="BalloonTextChar"/>
    <w:uiPriority w:val="99"/>
    <w:semiHidden/>
    <w:rsid w:val="008E7151"/>
    <w:rPr>
      <w:rFonts w:ascii="Tahoma" w:hAnsi="Tahoma"/>
      <w:sz w:val="16"/>
      <w:szCs w:val="16"/>
    </w:rPr>
  </w:style>
  <w:style w:type="character" w:customStyle="1" w:styleId="BalloonTextChar">
    <w:name w:val="Balloon Text Char"/>
    <w:link w:val="BalloonText"/>
    <w:uiPriority w:val="99"/>
    <w:semiHidden/>
    <w:locked/>
    <w:rsid w:val="003C0D82"/>
    <w:rPr>
      <w:rFonts w:cs="Times New Roman"/>
      <w:sz w:val="2"/>
      <w:lang w:val="en-GB"/>
    </w:rPr>
  </w:style>
  <w:style w:type="character" w:styleId="CommentReference">
    <w:name w:val="annotation reference"/>
    <w:semiHidden/>
    <w:rsid w:val="008E7151"/>
    <w:rPr>
      <w:rFonts w:cs="Times New Roman"/>
      <w:sz w:val="16"/>
      <w:szCs w:val="16"/>
    </w:rPr>
  </w:style>
  <w:style w:type="paragraph" w:styleId="TOC2">
    <w:name w:val="toc 2"/>
    <w:basedOn w:val="BodyTextNoSpaceBefore"/>
    <w:next w:val="BodyTextNoSpaceBefore"/>
    <w:uiPriority w:val="99"/>
    <w:rsid w:val="008E7151"/>
    <w:pPr>
      <w:spacing w:before="120"/>
      <w:ind w:left="220"/>
      <w:jc w:val="left"/>
    </w:pPr>
    <w:rPr>
      <w:rFonts w:ascii="Calibri" w:hAnsi="Calibri" w:cs="Calibri"/>
      <w:b/>
      <w:bCs/>
      <w:szCs w:val="22"/>
    </w:rPr>
  </w:style>
  <w:style w:type="character" w:customStyle="1" w:styleId="text">
    <w:name w:val="text"/>
    <w:uiPriority w:val="99"/>
    <w:rsid w:val="008E7151"/>
    <w:rPr>
      <w:rFonts w:cs="Times New Roman"/>
    </w:rPr>
  </w:style>
  <w:style w:type="paragraph" w:styleId="BodyText30">
    <w:name w:val="Body Text 3"/>
    <w:basedOn w:val="Normal"/>
    <w:link w:val="BodyText3Char"/>
    <w:uiPriority w:val="99"/>
    <w:rsid w:val="008E7151"/>
    <w:pPr>
      <w:spacing w:after="120"/>
    </w:pPr>
    <w:rPr>
      <w:sz w:val="16"/>
      <w:szCs w:val="16"/>
    </w:rPr>
  </w:style>
  <w:style w:type="character" w:customStyle="1" w:styleId="BodyText3Char">
    <w:name w:val="Body Text 3 Char"/>
    <w:link w:val="BodyText30"/>
    <w:uiPriority w:val="99"/>
    <w:semiHidden/>
    <w:locked/>
    <w:rsid w:val="003C0D82"/>
    <w:rPr>
      <w:rFonts w:ascii="Arial" w:hAnsi="Arial" w:cs="Times New Roman"/>
      <w:sz w:val="16"/>
      <w:szCs w:val="16"/>
      <w:lang w:val="en-GB"/>
    </w:rPr>
  </w:style>
  <w:style w:type="paragraph" w:styleId="BlockText">
    <w:name w:val="Block Text"/>
    <w:basedOn w:val="Normal"/>
    <w:uiPriority w:val="99"/>
    <w:rsid w:val="008E7151"/>
    <w:pPr>
      <w:spacing w:after="120"/>
      <w:ind w:left="1440" w:right="1440"/>
    </w:pPr>
  </w:style>
  <w:style w:type="paragraph" w:styleId="BodyTextFirstIndent">
    <w:name w:val="Body Text First Indent"/>
    <w:basedOn w:val="BodyText"/>
    <w:link w:val="BodyTextFirstIndentChar"/>
    <w:uiPriority w:val="99"/>
    <w:rsid w:val="008E7151"/>
    <w:pPr>
      <w:spacing w:before="0" w:after="120"/>
      <w:ind w:firstLine="210"/>
    </w:pPr>
  </w:style>
  <w:style w:type="character" w:customStyle="1" w:styleId="BodyTextFirstIndentChar">
    <w:name w:val="Body Text First Indent Char"/>
    <w:link w:val="BodyTextFirstIndent"/>
    <w:uiPriority w:val="99"/>
    <w:semiHidden/>
    <w:locked/>
    <w:rsid w:val="003C0D82"/>
    <w:rPr>
      <w:rFonts w:ascii="Arial" w:hAnsi="Arial" w:cs="Times New Roman"/>
      <w:sz w:val="20"/>
      <w:szCs w:val="20"/>
      <w:lang w:val="en-GB"/>
    </w:rPr>
  </w:style>
  <w:style w:type="paragraph" w:styleId="BodyTextIndent">
    <w:name w:val="Body Text Indent"/>
    <w:basedOn w:val="Normal"/>
    <w:link w:val="BodyTextIndentChar"/>
    <w:uiPriority w:val="99"/>
    <w:rsid w:val="008E7151"/>
    <w:pPr>
      <w:spacing w:after="120"/>
      <w:ind w:left="283"/>
    </w:pPr>
  </w:style>
  <w:style w:type="character" w:customStyle="1" w:styleId="BodyTextIndentChar">
    <w:name w:val="Body Text Indent Char"/>
    <w:link w:val="BodyTextIndent"/>
    <w:uiPriority w:val="99"/>
    <w:semiHidden/>
    <w:locked/>
    <w:rsid w:val="003C0D82"/>
    <w:rPr>
      <w:rFonts w:ascii="Arial" w:hAnsi="Arial" w:cs="Times New Roman"/>
      <w:sz w:val="20"/>
      <w:szCs w:val="20"/>
      <w:lang w:val="en-GB"/>
    </w:rPr>
  </w:style>
  <w:style w:type="paragraph" w:styleId="BodyTextFirstIndent2">
    <w:name w:val="Body Text First Indent 2"/>
    <w:basedOn w:val="BodyTextIndent"/>
    <w:link w:val="BodyTextFirstIndent2Char"/>
    <w:uiPriority w:val="99"/>
    <w:rsid w:val="008E7151"/>
    <w:pPr>
      <w:ind w:firstLine="210"/>
    </w:pPr>
  </w:style>
  <w:style w:type="character" w:customStyle="1" w:styleId="BodyTextFirstIndent2Char">
    <w:name w:val="Body Text First Indent 2 Char"/>
    <w:link w:val="BodyTextFirstIndent2"/>
    <w:uiPriority w:val="99"/>
    <w:semiHidden/>
    <w:locked/>
    <w:rsid w:val="003C0D82"/>
    <w:rPr>
      <w:rFonts w:ascii="Arial" w:hAnsi="Arial" w:cs="Times New Roman"/>
      <w:sz w:val="20"/>
      <w:szCs w:val="20"/>
      <w:lang w:val="en-GB"/>
    </w:rPr>
  </w:style>
  <w:style w:type="paragraph" w:styleId="BodyTextIndent2">
    <w:name w:val="Body Text Indent 2"/>
    <w:basedOn w:val="Normal"/>
    <w:link w:val="BodyTextIndent2Char"/>
    <w:uiPriority w:val="99"/>
    <w:rsid w:val="008E7151"/>
    <w:pPr>
      <w:spacing w:after="120" w:line="480" w:lineRule="auto"/>
      <w:ind w:left="283"/>
    </w:pPr>
  </w:style>
  <w:style w:type="character" w:customStyle="1" w:styleId="BodyTextIndent2Char">
    <w:name w:val="Body Text Indent 2 Char"/>
    <w:link w:val="BodyTextIndent2"/>
    <w:uiPriority w:val="99"/>
    <w:semiHidden/>
    <w:locked/>
    <w:rsid w:val="003C0D82"/>
    <w:rPr>
      <w:rFonts w:ascii="Arial" w:hAnsi="Arial" w:cs="Times New Roman"/>
      <w:sz w:val="20"/>
      <w:szCs w:val="20"/>
      <w:lang w:val="en-GB"/>
    </w:rPr>
  </w:style>
  <w:style w:type="paragraph" w:styleId="BodyTextIndent3">
    <w:name w:val="Body Text Indent 3"/>
    <w:basedOn w:val="Normal"/>
    <w:link w:val="BodyTextIndent3Char"/>
    <w:uiPriority w:val="99"/>
    <w:rsid w:val="008E7151"/>
    <w:pPr>
      <w:spacing w:after="120"/>
      <w:ind w:left="283"/>
    </w:pPr>
    <w:rPr>
      <w:sz w:val="16"/>
      <w:szCs w:val="16"/>
    </w:rPr>
  </w:style>
  <w:style w:type="character" w:customStyle="1" w:styleId="BodyTextIndent3Char">
    <w:name w:val="Body Text Indent 3 Char"/>
    <w:link w:val="BodyTextIndent3"/>
    <w:uiPriority w:val="99"/>
    <w:semiHidden/>
    <w:locked/>
    <w:rsid w:val="003C0D82"/>
    <w:rPr>
      <w:rFonts w:ascii="Arial" w:hAnsi="Arial" w:cs="Times New Roman"/>
      <w:sz w:val="16"/>
      <w:szCs w:val="16"/>
      <w:lang w:val="en-GB"/>
    </w:rPr>
  </w:style>
  <w:style w:type="paragraph" w:styleId="Caption">
    <w:name w:val="caption"/>
    <w:basedOn w:val="Normal"/>
    <w:next w:val="Normal"/>
    <w:uiPriority w:val="99"/>
    <w:qFormat/>
    <w:rsid w:val="008E7151"/>
    <w:pPr>
      <w:spacing w:before="120" w:after="120"/>
    </w:pPr>
    <w:rPr>
      <w:b/>
      <w:bCs/>
      <w:sz w:val="20"/>
    </w:rPr>
  </w:style>
  <w:style w:type="paragraph" w:styleId="CommentText">
    <w:name w:val="annotation text"/>
    <w:basedOn w:val="Normal"/>
    <w:link w:val="CommentTextChar"/>
    <w:semiHidden/>
    <w:rsid w:val="008E7151"/>
    <w:rPr>
      <w:sz w:val="20"/>
    </w:rPr>
  </w:style>
  <w:style w:type="character" w:customStyle="1" w:styleId="CommentTextChar">
    <w:name w:val="Comment Text Char"/>
    <w:link w:val="CommentText"/>
    <w:semiHidden/>
    <w:locked/>
    <w:rsid w:val="003C0D82"/>
    <w:rPr>
      <w:rFonts w:ascii="Arial" w:hAnsi="Arial" w:cs="Times New Roman"/>
      <w:sz w:val="20"/>
      <w:szCs w:val="20"/>
      <w:lang w:val="en-GB"/>
    </w:rPr>
  </w:style>
  <w:style w:type="paragraph" w:styleId="CommentSubject">
    <w:name w:val="annotation subject"/>
    <w:basedOn w:val="CommentText"/>
    <w:next w:val="CommentText"/>
    <w:link w:val="CommentSubjectChar"/>
    <w:uiPriority w:val="99"/>
    <w:semiHidden/>
    <w:rsid w:val="008E7151"/>
    <w:rPr>
      <w:b/>
      <w:bCs/>
    </w:rPr>
  </w:style>
  <w:style w:type="character" w:customStyle="1" w:styleId="CommentSubjectChar">
    <w:name w:val="Comment Subject Char"/>
    <w:link w:val="CommentSubject"/>
    <w:uiPriority w:val="99"/>
    <w:semiHidden/>
    <w:locked/>
    <w:rsid w:val="003C0D82"/>
    <w:rPr>
      <w:rFonts w:ascii="Arial" w:hAnsi="Arial" w:cs="Times New Roman"/>
      <w:b/>
      <w:bCs/>
      <w:sz w:val="20"/>
      <w:szCs w:val="20"/>
      <w:lang w:val="en-GB"/>
    </w:rPr>
  </w:style>
  <w:style w:type="paragraph" w:styleId="Date">
    <w:name w:val="Date"/>
    <w:basedOn w:val="Normal"/>
    <w:next w:val="Normal"/>
    <w:link w:val="DateChar"/>
    <w:uiPriority w:val="99"/>
    <w:rsid w:val="008E7151"/>
  </w:style>
  <w:style w:type="character" w:customStyle="1" w:styleId="DateChar">
    <w:name w:val="Date Char"/>
    <w:link w:val="Date"/>
    <w:uiPriority w:val="99"/>
    <w:semiHidden/>
    <w:locked/>
    <w:rsid w:val="003C0D82"/>
    <w:rPr>
      <w:rFonts w:ascii="Arial" w:hAnsi="Arial" w:cs="Times New Roman"/>
      <w:sz w:val="20"/>
      <w:szCs w:val="20"/>
      <w:lang w:val="en-GB"/>
    </w:rPr>
  </w:style>
  <w:style w:type="paragraph" w:styleId="DocumentMap">
    <w:name w:val="Document Map"/>
    <w:basedOn w:val="Normal"/>
    <w:link w:val="DocumentMapChar"/>
    <w:uiPriority w:val="99"/>
    <w:semiHidden/>
    <w:rsid w:val="008E7151"/>
    <w:pPr>
      <w:shd w:val="clear" w:color="auto" w:fill="000080"/>
    </w:pPr>
    <w:rPr>
      <w:rFonts w:ascii="Tahoma" w:hAnsi="Tahoma" w:cs="Tahoma"/>
    </w:rPr>
  </w:style>
  <w:style w:type="character" w:customStyle="1" w:styleId="DocumentMapChar">
    <w:name w:val="Document Map Char"/>
    <w:link w:val="DocumentMap"/>
    <w:uiPriority w:val="99"/>
    <w:semiHidden/>
    <w:locked/>
    <w:rsid w:val="003C0D82"/>
    <w:rPr>
      <w:rFonts w:cs="Times New Roman"/>
      <w:sz w:val="2"/>
      <w:lang w:val="en-GB"/>
    </w:rPr>
  </w:style>
  <w:style w:type="paragraph" w:styleId="E-mailSignature">
    <w:name w:val="E-mail Signature"/>
    <w:basedOn w:val="Normal"/>
    <w:link w:val="E-mailSignatureChar"/>
    <w:uiPriority w:val="99"/>
    <w:rsid w:val="008E7151"/>
  </w:style>
  <w:style w:type="character" w:customStyle="1" w:styleId="E-mailSignatureChar">
    <w:name w:val="E-mail Signature Char"/>
    <w:link w:val="E-mailSignature"/>
    <w:uiPriority w:val="99"/>
    <w:semiHidden/>
    <w:locked/>
    <w:rsid w:val="003C0D82"/>
    <w:rPr>
      <w:rFonts w:ascii="Arial" w:hAnsi="Arial" w:cs="Times New Roman"/>
      <w:sz w:val="20"/>
      <w:szCs w:val="20"/>
      <w:lang w:val="en-GB"/>
    </w:rPr>
  </w:style>
  <w:style w:type="paragraph" w:styleId="EndnoteText">
    <w:name w:val="endnote text"/>
    <w:basedOn w:val="Normal"/>
    <w:link w:val="EndnoteTextChar"/>
    <w:uiPriority w:val="99"/>
    <w:semiHidden/>
    <w:rsid w:val="008E7151"/>
    <w:rPr>
      <w:sz w:val="20"/>
    </w:rPr>
  </w:style>
  <w:style w:type="character" w:customStyle="1" w:styleId="EndnoteTextChar">
    <w:name w:val="Endnote Text Char"/>
    <w:link w:val="EndnoteText"/>
    <w:uiPriority w:val="99"/>
    <w:semiHidden/>
    <w:locked/>
    <w:rsid w:val="003C0D82"/>
    <w:rPr>
      <w:rFonts w:ascii="Arial" w:hAnsi="Arial" w:cs="Times New Roman"/>
      <w:sz w:val="20"/>
      <w:szCs w:val="20"/>
      <w:lang w:val="en-GB"/>
    </w:rPr>
  </w:style>
  <w:style w:type="paragraph" w:styleId="EnvelopeAddress">
    <w:name w:val="envelope address"/>
    <w:basedOn w:val="Normal"/>
    <w:uiPriority w:val="99"/>
    <w:rsid w:val="008E7151"/>
    <w:pPr>
      <w:framePr w:w="7920" w:h="1980" w:hRule="exact" w:hSpace="180" w:wrap="auto" w:hAnchor="page" w:xAlign="center" w:yAlign="bottom"/>
      <w:ind w:left="2880"/>
    </w:pPr>
    <w:rPr>
      <w:rFonts w:cs="Arial"/>
      <w:sz w:val="24"/>
      <w:szCs w:val="24"/>
    </w:rPr>
  </w:style>
  <w:style w:type="paragraph" w:styleId="EnvelopeReturn">
    <w:name w:val="envelope return"/>
    <w:basedOn w:val="Normal"/>
    <w:uiPriority w:val="99"/>
    <w:rsid w:val="008E7151"/>
    <w:rPr>
      <w:rFonts w:cs="Arial"/>
      <w:sz w:val="20"/>
    </w:rPr>
  </w:style>
  <w:style w:type="paragraph" w:styleId="FootnoteText">
    <w:name w:val="footnote text"/>
    <w:basedOn w:val="Normal"/>
    <w:link w:val="FootnoteTextChar"/>
    <w:uiPriority w:val="99"/>
    <w:semiHidden/>
    <w:rsid w:val="008E7151"/>
    <w:rPr>
      <w:sz w:val="20"/>
    </w:rPr>
  </w:style>
  <w:style w:type="character" w:customStyle="1" w:styleId="FootnoteTextChar">
    <w:name w:val="Footnote Text Char"/>
    <w:link w:val="FootnoteText"/>
    <w:uiPriority w:val="99"/>
    <w:semiHidden/>
    <w:locked/>
    <w:rsid w:val="003C0D82"/>
    <w:rPr>
      <w:rFonts w:ascii="Arial" w:hAnsi="Arial" w:cs="Times New Roman"/>
      <w:sz w:val="20"/>
      <w:szCs w:val="20"/>
      <w:lang w:val="en-GB"/>
    </w:rPr>
  </w:style>
  <w:style w:type="paragraph" w:styleId="HTMLAddress">
    <w:name w:val="HTML Address"/>
    <w:basedOn w:val="Normal"/>
    <w:link w:val="HTMLAddressChar"/>
    <w:uiPriority w:val="99"/>
    <w:rsid w:val="008E7151"/>
    <w:rPr>
      <w:i/>
      <w:iCs/>
    </w:rPr>
  </w:style>
  <w:style w:type="character" w:customStyle="1" w:styleId="HTMLAddressChar">
    <w:name w:val="HTML Address Char"/>
    <w:link w:val="HTMLAddress"/>
    <w:uiPriority w:val="99"/>
    <w:semiHidden/>
    <w:locked/>
    <w:rsid w:val="003C0D82"/>
    <w:rPr>
      <w:rFonts w:ascii="Arial" w:hAnsi="Arial" w:cs="Times New Roman"/>
      <w:i/>
      <w:iCs/>
      <w:sz w:val="20"/>
      <w:szCs w:val="20"/>
      <w:lang w:val="en-GB"/>
    </w:rPr>
  </w:style>
  <w:style w:type="paragraph" w:styleId="HTMLPreformatted">
    <w:name w:val="HTML Preformatted"/>
    <w:basedOn w:val="Normal"/>
    <w:link w:val="HTMLPreformattedChar"/>
    <w:uiPriority w:val="99"/>
    <w:rsid w:val="008E7151"/>
    <w:rPr>
      <w:rFonts w:ascii="Courier New" w:hAnsi="Courier New" w:cs="Courier New"/>
      <w:sz w:val="20"/>
    </w:rPr>
  </w:style>
  <w:style w:type="character" w:customStyle="1" w:styleId="HTMLPreformattedChar">
    <w:name w:val="HTML Preformatted Char"/>
    <w:link w:val="HTMLPreformatted"/>
    <w:uiPriority w:val="99"/>
    <w:semiHidden/>
    <w:locked/>
    <w:rsid w:val="003C0D82"/>
    <w:rPr>
      <w:rFonts w:ascii="Courier New" w:hAnsi="Courier New" w:cs="Courier New"/>
      <w:sz w:val="20"/>
      <w:szCs w:val="20"/>
      <w:lang w:val="en-GB"/>
    </w:rPr>
  </w:style>
  <w:style w:type="paragraph" w:styleId="Index1">
    <w:name w:val="index 1"/>
    <w:basedOn w:val="Normal"/>
    <w:next w:val="Normal"/>
    <w:autoRedefine/>
    <w:uiPriority w:val="99"/>
    <w:semiHidden/>
    <w:rsid w:val="008E7151"/>
    <w:pPr>
      <w:ind w:left="220" w:hanging="220"/>
    </w:pPr>
  </w:style>
  <w:style w:type="paragraph" w:styleId="Index2">
    <w:name w:val="index 2"/>
    <w:basedOn w:val="Normal"/>
    <w:next w:val="Normal"/>
    <w:autoRedefine/>
    <w:uiPriority w:val="99"/>
    <w:semiHidden/>
    <w:rsid w:val="008E7151"/>
    <w:pPr>
      <w:ind w:left="440" w:hanging="220"/>
    </w:pPr>
  </w:style>
  <w:style w:type="paragraph" w:styleId="Index3">
    <w:name w:val="index 3"/>
    <w:basedOn w:val="Normal"/>
    <w:next w:val="Normal"/>
    <w:autoRedefine/>
    <w:uiPriority w:val="99"/>
    <w:semiHidden/>
    <w:rsid w:val="008E7151"/>
    <w:pPr>
      <w:ind w:left="660" w:hanging="220"/>
    </w:pPr>
  </w:style>
  <w:style w:type="paragraph" w:styleId="Index4">
    <w:name w:val="index 4"/>
    <w:basedOn w:val="Normal"/>
    <w:next w:val="Normal"/>
    <w:autoRedefine/>
    <w:uiPriority w:val="99"/>
    <w:semiHidden/>
    <w:rsid w:val="008E7151"/>
    <w:pPr>
      <w:ind w:left="880" w:hanging="220"/>
    </w:pPr>
  </w:style>
  <w:style w:type="paragraph" w:styleId="Index5">
    <w:name w:val="index 5"/>
    <w:basedOn w:val="Normal"/>
    <w:next w:val="Normal"/>
    <w:autoRedefine/>
    <w:uiPriority w:val="99"/>
    <w:semiHidden/>
    <w:rsid w:val="008E7151"/>
    <w:pPr>
      <w:ind w:left="1100" w:hanging="220"/>
    </w:pPr>
  </w:style>
  <w:style w:type="paragraph" w:styleId="Index6">
    <w:name w:val="index 6"/>
    <w:basedOn w:val="Normal"/>
    <w:next w:val="Normal"/>
    <w:autoRedefine/>
    <w:uiPriority w:val="99"/>
    <w:semiHidden/>
    <w:rsid w:val="008E7151"/>
    <w:pPr>
      <w:ind w:left="1320" w:hanging="220"/>
    </w:pPr>
  </w:style>
  <w:style w:type="paragraph" w:styleId="Index7">
    <w:name w:val="index 7"/>
    <w:basedOn w:val="Normal"/>
    <w:next w:val="Normal"/>
    <w:autoRedefine/>
    <w:uiPriority w:val="99"/>
    <w:semiHidden/>
    <w:rsid w:val="008E7151"/>
    <w:pPr>
      <w:ind w:left="1540" w:hanging="220"/>
    </w:pPr>
  </w:style>
  <w:style w:type="paragraph" w:styleId="Index8">
    <w:name w:val="index 8"/>
    <w:basedOn w:val="Normal"/>
    <w:next w:val="Normal"/>
    <w:autoRedefine/>
    <w:uiPriority w:val="99"/>
    <w:semiHidden/>
    <w:rsid w:val="008E7151"/>
    <w:pPr>
      <w:ind w:left="1760" w:hanging="220"/>
    </w:pPr>
  </w:style>
  <w:style w:type="paragraph" w:styleId="Index9">
    <w:name w:val="index 9"/>
    <w:basedOn w:val="Normal"/>
    <w:next w:val="Normal"/>
    <w:autoRedefine/>
    <w:uiPriority w:val="99"/>
    <w:semiHidden/>
    <w:rsid w:val="008E7151"/>
    <w:pPr>
      <w:ind w:left="1980" w:hanging="220"/>
    </w:pPr>
  </w:style>
  <w:style w:type="paragraph" w:styleId="IndexHeading">
    <w:name w:val="index heading"/>
    <w:basedOn w:val="Normal"/>
    <w:next w:val="Index1"/>
    <w:uiPriority w:val="99"/>
    <w:semiHidden/>
    <w:rsid w:val="008E7151"/>
    <w:rPr>
      <w:rFonts w:cs="Arial"/>
      <w:b/>
      <w:bCs/>
    </w:rPr>
  </w:style>
  <w:style w:type="paragraph" w:styleId="List">
    <w:name w:val="List"/>
    <w:basedOn w:val="Normal"/>
    <w:uiPriority w:val="99"/>
    <w:rsid w:val="008E7151"/>
    <w:pPr>
      <w:ind w:left="283" w:hanging="283"/>
    </w:pPr>
  </w:style>
  <w:style w:type="paragraph" w:styleId="List2">
    <w:name w:val="List 2"/>
    <w:basedOn w:val="Normal"/>
    <w:uiPriority w:val="99"/>
    <w:rsid w:val="008E7151"/>
    <w:pPr>
      <w:ind w:left="566" w:hanging="283"/>
    </w:pPr>
  </w:style>
  <w:style w:type="paragraph" w:styleId="List3">
    <w:name w:val="List 3"/>
    <w:basedOn w:val="Normal"/>
    <w:uiPriority w:val="99"/>
    <w:rsid w:val="008E7151"/>
    <w:pPr>
      <w:ind w:left="849" w:hanging="283"/>
    </w:pPr>
  </w:style>
  <w:style w:type="paragraph" w:styleId="List4">
    <w:name w:val="List 4"/>
    <w:basedOn w:val="Normal"/>
    <w:uiPriority w:val="99"/>
    <w:rsid w:val="008E7151"/>
    <w:pPr>
      <w:ind w:left="1132" w:hanging="283"/>
    </w:pPr>
  </w:style>
  <w:style w:type="paragraph" w:styleId="List5">
    <w:name w:val="List 5"/>
    <w:basedOn w:val="Normal"/>
    <w:uiPriority w:val="99"/>
    <w:rsid w:val="008E7151"/>
    <w:pPr>
      <w:ind w:left="1415" w:hanging="283"/>
    </w:pPr>
  </w:style>
  <w:style w:type="paragraph" w:styleId="ListBullet">
    <w:name w:val="List Bullet"/>
    <w:basedOn w:val="Normal"/>
    <w:autoRedefine/>
    <w:uiPriority w:val="99"/>
    <w:rsid w:val="008E7151"/>
    <w:pPr>
      <w:numPr>
        <w:numId w:val="1"/>
      </w:numPr>
    </w:pPr>
  </w:style>
  <w:style w:type="paragraph" w:styleId="ListBullet2">
    <w:name w:val="List Bullet 2"/>
    <w:basedOn w:val="Normal"/>
    <w:autoRedefine/>
    <w:uiPriority w:val="99"/>
    <w:rsid w:val="008E7151"/>
    <w:pPr>
      <w:numPr>
        <w:numId w:val="2"/>
      </w:numPr>
      <w:tabs>
        <w:tab w:val="clear" w:pos="720"/>
        <w:tab w:val="num" w:pos="643"/>
      </w:tabs>
      <w:ind w:left="643"/>
    </w:pPr>
  </w:style>
  <w:style w:type="paragraph" w:styleId="ListBullet3">
    <w:name w:val="List Bullet 3"/>
    <w:basedOn w:val="Normal"/>
    <w:autoRedefine/>
    <w:uiPriority w:val="99"/>
    <w:rsid w:val="008E7151"/>
    <w:pPr>
      <w:numPr>
        <w:numId w:val="3"/>
      </w:numPr>
      <w:tabs>
        <w:tab w:val="clear" w:pos="1080"/>
        <w:tab w:val="num" w:pos="926"/>
      </w:tabs>
      <w:ind w:left="926"/>
    </w:pPr>
  </w:style>
  <w:style w:type="paragraph" w:styleId="ListBullet4">
    <w:name w:val="List Bullet 4"/>
    <w:basedOn w:val="Normal"/>
    <w:autoRedefine/>
    <w:uiPriority w:val="99"/>
    <w:rsid w:val="008E7151"/>
    <w:pPr>
      <w:numPr>
        <w:numId w:val="4"/>
      </w:numPr>
      <w:tabs>
        <w:tab w:val="clear" w:pos="1440"/>
        <w:tab w:val="num" w:pos="1209"/>
      </w:tabs>
      <w:ind w:left="1209"/>
    </w:pPr>
  </w:style>
  <w:style w:type="paragraph" w:styleId="ListBullet5">
    <w:name w:val="List Bullet 5"/>
    <w:basedOn w:val="Normal"/>
    <w:autoRedefine/>
    <w:uiPriority w:val="99"/>
    <w:rsid w:val="008E7151"/>
    <w:pPr>
      <w:tabs>
        <w:tab w:val="num" w:pos="1492"/>
      </w:tabs>
      <w:ind w:left="1492" w:hanging="360"/>
    </w:pPr>
  </w:style>
  <w:style w:type="paragraph" w:styleId="ListContinue">
    <w:name w:val="List Continue"/>
    <w:basedOn w:val="Normal"/>
    <w:uiPriority w:val="99"/>
    <w:rsid w:val="008E7151"/>
    <w:pPr>
      <w:spacing w:after="120"/>
      <w:ind w:left="283"/>
    </w:pPr>
  </w:style>
  <w:style w:type="paragraph" w:styleId="ListContinue2">
    <w:name w:val="List Continue 2"/>
    <w:basedOn w:val="Normal"/>
    <w:uiPriority w:val="99"/>
    <w:rsid w:val="008E7151"/>
    <w:pPr>
      <w:spacing w:after="120"/>
      <w:ind w:left="566"/>
    </w:pPr>
  </w:style>
  <w:style w:type="paragraph" w:styleId="ListContinue3">
    <w:name w:val="List Continue 3"/>
    <w:basedOn w:val="Normal"/>
    <w:uiPriority w:val="99"/>
    <w:rsid w:val="008E7151"/>
    <w:pPr>
      <w:spacing w:after="120"/>
      <w:ind w:left="849"/>
    </w:pPr>
  </w:style>
  <w:style w:type="paragraph" w:styleId="ListContinue4">
    <w:name w:val="List Continue 4"/>
    <w:basedOn w:val="Normal"/>
    <w:uiPriority w:val="99"/>
    <w:rsid w:val="008E7151"/>
    <w:pPr>
      <w:spacing w:after="120"/>
      <w:ind w:left="1132"/>
    </w:pPr>
  </w:style>
  <w:style w:type="paragraph" w:styleId="ListContinue5">
    <w:name w:val="List Continue 5"/>
    <w:basedOn w:val="Normal"/>
    <w:uiPriority w:val="99"/>
    <w:rsid w:val="008E7151"/>
    <w:pPr>
      <w:spacing w:after="120"/>
      <w:ind w:left="1415"/>
    </w:pPr>
  </w:style>
  <w:style w:type="paragraph" w:styleId="ListNumber">
    <w:name w:val="List Number"/>
    <w:basedOn w:val="Normal"/>
    <w:uiPriority w:val="99"/>
    <w:rsid w:val="008E7151"/>
    <w:pPr>
      <w:numPr>
        <w:numId w:val="6"/>
      </w:numPr>
    </w:pPr>
  </w:style>
  <w:style w:type="paragraph" w:styleId="ListNumber2">
    <w:name w:val="List Number 2"/>
    <w:basedOn w:val="Normal"/>
    <w:uiPriority w:val="99"/>
    <w:rsid w:val="008E7151"/>
    <w:pPr>
      <w:numPr>
        <w:numId w:val="7"/>
      </w:numPr>
      <w:tabs>
        <w:tab w:val="clear" w:pos="720"/>
        <w:tab w:val="num" w:pos="643"/>
      </w:tabs>
      <w:ind w:left="643"/>
    </w:pPr>
  </w:style>
  <w:style w:type="paragraph" w:styleId="ListNumber3">
    <w:name w:val="List Number 3"/>
    <w:basedOn w:val="Normal"/>
    <w:uiPriority w:val="99"/>
    <w:rsid w:val="008E7151"/>
    <w:pPr>
      <w:numPr>
        <w:numId w:val="8"/>
      </w:numPr>
      <w:tabs>
        <w:tab w:val="clear" w:pos="1080"/>
        <w:tab w:val="num" w:pos="926"/>
      </w:tabs>
      <w:ind w:left="926"/>
    </w:pPr>
  </w:style>
  <w:style w:type="paragraph" w:styleId="ListNumber4">
    <w:name w:val="List Number 4"/>
    <w:basedOn w:val="Normal"/>
    <w:uiPriority w:val="99"/>
    <w:rsid w:val="008E7151"/>
    <w:pPr>
      <w:numPr>
        <w:numId w:val="9"/>
      </w:numPr>
      <w:tabs>
        <w:tab w:val="clear" w:pos="1440"/>
        <w:tab w:val="num" w:pos="1209"/>
      </w:tabs>
      <w:ind w:left="1209"/>
    </w:pPr>
  </w:style>
  <w:style w:type="paragraph" w:styleId="ListNumber5">
    <w:name w:val="List Number 5"/>
    <w:basedOn w:val="Normal"/>
    <w:uiPriority w:val="99"/>
    <w:rsid w:val="008E7151"/>
    <w:pPr>
      <w:numPr>
        <w:numId w:val="10"/>
      </w:numPr>
      <w:tabs>
        <w:tab w:val="clear" w:pos="1800"/>
        <w:tab w:val="num" w:pos="1492"/>
      </w:tabs>
      <w:ind w:left="1492"/>
    </w:pPr>
  </w:style>
  <w:style w:type="paragraph" w:styleId="MacroText">
    <w:name w:val="macro"/>
    <w:link w:val="MacroTextChar"/>
    <w:uiPriority w:val="99"/>
    <w:semiHidden/>
    <w:rsid w:val="008E7151"/>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lang w:val="en-GB"/>
    </w:rPr>
  </w:style>
  <w:style w:type="character" w:customStyle="1" w:styleId="MacroTextChar">
    <w:name w:val="Macro Text Char"/>
    <w:link w:val="MacroText"/>
    <w:uiPriority w:val="99"/>
    <w:semiHidden/>
    <w:locked/>
    <w:rsid w:val="003C0D82"/>
    <w:rPr>
      <w:rFonts w:ascii="Courier New" w:hAnsi="Courier New" w:cs="Courier New"/>
      <w:lang w:val="en-GB" w:eastAsia="en-US" w:bidi="ar-SA"/>
    </w:rPr>
  </w:style>
  <w:style w:type="paragraph" w:styleId="MessageHeader">
    <w:name w:val="Message Header"/>
    <w:basedOn w:val="Normal"/>
    <w:link w:val="MessageHeaderChar"/>
    <w:uiPriority w:val="99"/>
    <w:rsid w:val="008E7151"/>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character" w:customStyle="1" w:styleId="MessageHeaderChar">
    <w:name w:val="Message Header Char"/>
    <w:link w:val="MessageHeader"/>
    <w:uiPriority w:val="99"/>
    <w:semiHidden/>
    <w:locked/>
    <w:rsid w:val="003C0D82"/>
    <w:rPr>
      <w:rFonts w:ascii="Cambria" w:hAnsi="Cambria" w:cs="Times New Roman"/>
      <w:sz w:val="24"/>
      <w:szCs w:val="24"/>
      <w:shd w:val="pct20" w:color="auto" w:fill="auto"/>
      <w:lang w:val="en-GB"/>
    </w:rPr>
  </w:style>
  <w:style w:type="paragraph" w:styleId="NormalIndent">
    <w:name w:val="Normal Indent"/>
    <w:basedOn w:val="Normal"/>
    <w:uiPriority w:val="99"/>
    <w:rsid w:val="008E7151"/>
    <w:pPr>
      <w:ind w:left="720"/>
    </w:pPr>
  </w:style>
  <w:style w:type="paragraph" w:styleId="NoteHeading">
    <w:name w:val="Note Heading"/>
    <w:basedOn w:val="Normal"/>
    <w:next w:val="Normal"/>
    <w:link w:val="NoteHeadingChar"/>
    <w:uiPriority w:val="99"/>
    <w:rsid w:val="008E7151"/>
  </w:style>
  <w:style w:type="character" w:customStyle="1" w:styleId="NoteHeadingChar">
    <w:name w:val="Note Heading Char"/>
    <w:link w:val="NoteHeading"/>
    <w:uiPriority w:val="99"/>
    <w:semiHidden/>
    <w:locked/>
    <w:rsid w:val="003C0D82"/>
    <w:rPr>
      <w:rFonts w:ascii="Arial" w:hAnsi="Arial" w:cs="Times New Roman"/>
      <w:sz w:val="20"/>
      <w:szCs w:val="20"/>
      <w:lang w:val="en-GB"/>
    </w:rPr>
  </w:style>
  <w:style w:type="paragraph" w:styleId="PlainText">
    <w:name w:val="Plain Text"/>
    <w:basedOn w:val="Normal"/>
    <w:link w:val="PlainTextChar"/>
    <w:uiPriority w:val="99"/>
    <w:rsid w:val="008E7151"/>
    <w:rPr>
      <w:rFonts w:ascii="Courier New" w:hAnsi="Courier New" w:cs="Courier New"/>
      <w:sz w:val="20"/>
    </w:rPr>
  </w:style>
  <w:style w:type="character" w:customStyle="1" w:styleId="PlainTextChar">
    <w:name w:val="Plain Text Char"/>
    <w:link w:val="PlainText"/>
    <w:uiPriority w:val="99"/>
    <w:semiHidden/>
    <w:locked/>
    <w:rsid w:val="003C0D82"/>
    <w:rPr>
      <w:rFonts w:ascii="Courier New" w:hAnsi="Courier New" w:cs="Courier New"/>
      <w:sz w:val="20"/>
      <w:szCs w:val="20"/>
      <w:lang w:val="en-GB"/>
    </w:rPr>
  </w:style>
  <w:style w:type="paragraph" w:styleId="Signature">
    <w:name w:val="Signature"/>
    <w:basedOn w:val="Normal"/>
    <w:link w:val="SignatureChar"/>
    <w:uiPriority w:val="99"/>
    <w:rsid w:val="008E7151"/>
    <w:pPr>
      <w:ind w:left="4252"/>
    </w:pPr>
  </w:style>
  <w:style w:type="character" w:customStyle="1" w:styleId="SignatureChar">
    <w:name w:val="Signature Char"/>
    <w:link w:val="Signature"/>
    <w:uiPriority w:val="99"/>
    <w:semiHidden/>
    <w:locked/>
    <w:rsid w:val="003C0D82"/>
    <w:rPr>
      <w:rFonts w:ascii="Arial" w:hAnsi="Arial" w:cs="Times New Roman"/>
      <w:sz w:val="20"/>
      <w:szCs w:val="20"/>
      <w:lang w:val="en-GB"/>
    </w:rPr>
  </w:style>
  <w:style w:type="paragraph" w:styleId="Subtitle">
    <w:name w:val="Subtitle"/>
    <w:basedOn w:val="Normal"/>
    <w:link w:val="SubtitleChar"/>
    <w:uiPriority w:val="99"/>
    <w:qFormat/>
    <w:rsid w:val="008E7151"/>
    <w:pPr>
      <w:spacing w:after="60"/>
      <w:jc w:val="center"/>
      <w:outlineLvl w:val="1"/>
    </w:pPr>
    <w:rPr>
      <w:rFonts w:cs="Arial"/>
      <w:sz w:val="24"/>
      <w:szCs w:val="24"/>
    </w:rPr>
  </w:style>
  <w:style w:type="character" w:customStyle="1" w:styleId="SubtitleChar">
    <w:name w:val="Subtitle Char"/>
    <w:link w:val="Subtitle"/>
    <w:uiPriority w:val="99"/>
    <w:locked/>
    <w:rsid w:val="003C0D82"/>
    <w:rPr>
      <w:rFonts w:ascii="Cambria" w:hAnsi="Cambria" w:cs="Times New Roman"/>
      <w:sz w:val="24"/>
      <w:szCs w:val="24"/>
      <w:lang w:val="en-GB"/>
    </w:rPr>
  </w:style>
  <w:style w:type="paragraph" w:styleId="TableofAuthorities">
    <w:name w:val="table of authorities"/>
    <w:basedOn w:val="Normal"/>
    <w:next w:val="Normal"/>
    <w:uiPriority w:val="99"/>
    <w:semiHidden/>
    <w:rsid w:val="008E7151"/>
    <w:pPr>
      <w:ind w:left="220" w:hanging="220"/>
    </w:pPr>
  </w:style>
  <w:style w:type="paragraph" w:styleId="TableofFigures">
    <w:name w:val="table of figures"/>
    <w:basedOn w:val="Normal"/>
    <w:next w:val="Normal"/>
    <w:uiPriority w:val="99"/>
    <w:semiHidden/>
    <w:rsid w:val="008E7151"/>
    <w:pPr>
      <w:ind w:left="440" w:hanging="440"/>
    </w:pPr>
  </w:style>
  <w:style w:type="paragraph" w:styleId="TOAHeading">
    <w:name w:val="toa heading"/>
    <w:basedOn w:val="Normal"/>
    <w:next w:val="Normal"/>
    <w:uiPriority w:val="99"/>
    <w:semiHidden/>
    <w:rsid w:val="008E7151"/>
    <w:pPr>
      <w:spacing w:before="120"/>
    </w:pPr>
    <w:rPr>
      <w:rFonts w:cs="Arial"/>
      <w:b/>
      <w:bCs/>
      <w:sz w:val="24"/>
      <w:szCs w:val="24"/>
    </w:rPr>
  </w:style>
  <w:style w:type="paragraph" w:styleId="TOC1">
    <w:name w:val="toc 1"/>
    <w:basedOn w:val="Normal"/>
    <w:next w:val="Normal"/>
    <w:autoRedefine/>
    <w:uiPriority w:val="39"/>
    <w:rsid w:val="008E7151"/>
    <w:pPr>
      <w:spacing w:before="120"/>
      <w:jc w:val="left"/>
    </w:pPr>
    <w:rPr>
      <w:rFonts w:ascii="Calibri" w:hAnsi="Calibri" w:cs="Calibri"/>
      <w:b/>
      <w:bCs/>
      <w:i/>
      <w:iCs/>
      <w:sz w:val="24"/>
      <w:szCs w:val="24"/>
    </w:rPr>
  </w:style>
  <w:style w:type="paragraph" w:styleId="TOC3">
    <w:name w:val="toc 3"/>
    <w:basedOn w:val="Normal"/>
    <w:next w:val="Normal"/>
    <w:autoRedefine/>
    <w:uiPriority w:val="39"/>
    <w:rsid w:val="008E7151"/>
    <w:pPr>
      <w:ind w:left="440"/>
      <w:jc w:val="left"/>
    </w:pPr>
    <w:rPr>
      <w:rFonts w:ascii="Calibri" w:hAnsi="Calibri" w:cs="Calibri"/>
      <w:sz w:val="20"/>
    </w:rPr>
  </w:style>
  <w:style w:type="paragraph" w:styleId="TOC4">
    <w:name w:val="toc 4"/>
    <w:basedOn w:val="Normal"/>
    <w:next w:val="Normal"/>
    <w:autoRedefine/>
    <w:uiPriority w:val="99"/>
    <w:semiHidden/>
    <w:rsid w:val="008E7151"/>
    <w:pPr>
      <w:ind w:left="660"/>
      <w:jc w:val="left"/>
    </w:pPr>
    <w:rPr>
      <w:rFonts w:ascii="Calibri" w:hAnsi="Calibri" w:cs="Calibri"/>
      <w:sz w:val="20"/>
    </w:rPr>
  </w:style>
  <w:style w:type="paragraph" w:styleId="TOC5">
    <w:name w:val="toc 5"/>
    <w:basedOn w:val="Normal"/>
    <w:next w:val="Normal"/>
    <w:autoRedefine/>
    <w:uiPriority w:val="99"/>
    <w:semiHidden/>
    <w:rsid w:val="008E7151"/>
    <w:pPr>
      <w:ind w:left="880"/>
      <w:jc w:val="left"/>
    </w:pPr>
    <w:rPr>
      <w:rFonts w:ascii="Calibri" w:hAnsi="Calibri" w:cs="Calibri"/>
      <w:sz w:val="20"/>
    </w:rPr>
  </w:style>
  <w:style w:type="paragraph" w:styleId="TOC6">
    <w:name w:val="toc 6"/>
    <w:basedOn w:val="Normal"/>
    <w:next w:val="Normal"/>
    <w:autoRedefine/>
    <w:uiPriority w:val="99"/>
    <w:semiHidden/>
    <w:rsid w:val="008E7151"/>
    <w:pPr>
      <w:ind w:left="1100"/>
      <w:jc w:val="left"/>
    </w:pPr>
    <w:rPr>
      <w:rFonts w:ascii="Calibri" w:hAnsi="Calibri" w:cs="Calibri"/>
      <w:sz w:val="20"/>
    </w:rPr>
  </w:style>
  <w:style w:type="paragraph" w:styleId="TOC7">
    <w:name w:val="toc 7"/>
    <w:basedOn w:val="Normal"/>
    <w:next w:val="Normal"/>
    <w:autoRedefine/>
    <w:uiPriority w:val="99"/>
    <w:semiHidden/>
    <w:rsid w:val="008E7151"/>
    <w:pPr>
      <w:ind w:left="1320"/>
      <w:jc w:val="left"/>
    </w:pPr>
    <w:rPr>
      <w:rFonts w:ascii="Calibri" w:hAnsi="Calibri" w:cs="Calibri"/>
      <w:sz w:val="20"/>
    </w:rPr>
  </w:style>
  <w:style w:type="paragraph" w:styleId="TOC8">
    <w:name w:val="toc 8"/>
    <w:basedOn w:val="Normal"/>
    <w:next w:val="Normal"/>
    <w:autoRedefine/>
    <w:uiPriority w:val="99"/>
    <w:semiHidden/>
    <w:rsid w:val="008E7151"/>
    <w:pPr>
      <w:ind w:left="1540"/>
      <w:jc w:val="left"/>
    </w:pPr>
    <w:rPr>
      <w:rFonts w:ascii="Calibri" w:hAnsi="Calibri" w:cs="Calibri"/>
      <w:sz w:val="20"/>
    </w:rPr>
  </w:style>
  <w:style w:type="paragraph" w:styleId="TOC9">
    <w:name w:val="toc 9"/>
    <w:basedOn w:val="Normal"/>
    <w:next w:val="Normal"/>
    <w:autoRedefine/>
    <w:uiPriority w:val="99"/>
    <w:semiHidden/>
    <w:rsid w:val="008E7151"/>
    <w:pPr>
      <w:ind w:left="1760"/>
      <w:jc w:val="left"/>
    </w:pPr>
    <w:rPr>
      <w:rFonts w:ascii="Calibri" w:hAnsi="Calibri" w:cs="Calibri"/>
      <w:sz w:val="20"/>
    </w:rPr>
  </w:style>
  <w:style w:type="character" w:customStyle="1" w:styleId="EHPTChar1">
    <w:name w:val="EHPT Char1"/>
    <w:aliases w:val="Body Text2 Char Char,Body Text Char1,Body Text2 Char1"/>
    <w:uiPriority w:val="99"/>
    <w:rsid w:val="008E7151"/>
    <w:rPr>
      <w:rFonts w:ascii="Arial" w:hAnsi="Arial" w:cs="Times New Roman"/>
      <w:sz w:val="22"/>
      <w:lang w:val="en-GB" w:eastAsia="en-US" w:bidi="ar-SA"/>
    </w:rPr>
  </w:style>
  <w:style w:type="paragraph" w:customStyle="1" w:styleId="SubProcess">
    <w:name w:val="SubProcess"/>
    <w:basedOn w:val="Heading1"/>
    <w:uiPriority w:val="99"/>
    <w:rsid w:val="008E7151"/>
    <w:pPr>
      <w:tabs>
        <w:tab w:val="left" w:pos="9285"/>
      </w:tabs>
      <w:spacing w:before="360" w:after="360"/>
      <w:jc w:val="right"/>
    </w:pPr>
    <w:rPr>
      <w:rFonts w:cs="Arial"/>
      <w:b w:val="0"/>
      <w:caps w:val="0"/>
      <w:sz w:val="36"/>
      <w:szCs w:val="24"/>
      <w:u w:val="none"/>
    </w:rPr>
  </w:style>
  <w:style w:type="paragraph" w:customStyle="1" w:styleId="CoverTitle">
    <w:name w:val="CoverTitle"/>
    <w:basedOn w:val="Heading1"/>
    <w:uiPriority w:val="99"/>
    <w:rsid w:val="008E7151"/>
    <w:pPr>
      <w:spacing w:after="240" w:line="480" w:lineRule="auto"/>
      <w:jc w:val="right"/>
    </w:pPr>
    <w:rPr>
      <w:rFonts w:cs="Arial"/>
      <w:b w:val="0"/>
      <w:caps w:val="0"/>
      <w:sz w:val="28"/>
      <w:szCs w:val="24"/>
      <w:u w:val="none"/>
    </w:rPr>
  </w:style>
  <w:style w:type="table" w:styleId="TableGrid">
    <w:name w:val="Table Grid"/>
    <w:basedOn w:val="TableNormal"/>
    <w:uiPriority w:val="39"/>
    <w:rsid w:val="00131CD5"/>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99"/>
    <w:qFormat/>
    <w:rsid w:val="003D1178"/>
    <w:pPr>
      <w:keepLines/>
      <w:spacing w:before="480" w:line="276" w:lineRule="auto"/>
      <w:jc w:val="left"/>
      <w:outlineLvl w:val="9"/>
    </w:pPr>
    <w:rPr>
      <w:rFonts w:ascii="Cambria" w:hAnsi="Cambria"/>
      <w:bCs/>
      <w:caps w:val="0"/>
      <w:color w:val="365F91"/>
      <w:sz w:val="28"/>
      <w:szCs w:val="28"/>
      <w:u w:val="none"/>
      <w:lang w:val="en-US" w:eastAsia="ja-JP"/>
    </w:rPr>
  </w:style>
  <w:style w:type="character" w:styleId="Hyperlink">
    <w:name w:val="Hyperlink"/>
    <w:uiPriority w:val="99"/>
    <w:rsid w:val="003D1178"/>
    <w:rPr>
      <w:rFonts w:cs="Times New Roman"/>
      <w:color w:val="0000FF"/>
      <w:u w:val="single"/>
    </w:rPr>
  </w:style>
  <w:style w:type="paragraph" w:customStyle="1" w:styleId="tablespaced">
    <w:name w:val="table spaced"/>
    <w:basedOn w:val="Normal"/>
    <w:uiPriority w:val="99"/>
    <w:rsid w:val="00D24286"/>
    <w:pPr>
      <w:keepLines/>
      <w:spacing w:before="120" w:after="60"/>
      <w:jc w:val="left"/>
    </w:pPr>
    <w:rPr>
      <w:rFonts w:eastAsia="MS Mincho"/>
      <w:sz w:val="20"/>
      <w:lang w:val="en-US"/>
    </w:rPr>
  </w:style>
  <w:style w:type="character" w:styleId="SubtleEmphasis">
    <w:name w:val="Subtle Emphasis"/>
    <w:uiPriority w:val="99"/>
    <w:qFormat/>
    <w:rsid w:val="00194B2A"/>
    <w:rPr>
      <w:rFonts w:cs="Times New Roman"/>
      <w:i/>
      <w:iCs/>
      <w:color w:val="808080"/>
    </w:rPr>
  </w:style>
  <w:style w:type="paragraph" w:styleId="ListParagraph">
    <w:name w:val="List Paragraph"/>
    <w:aliases w:val="List Paragraph1,List Paragraph11,List Paragraph2,List Paragraph Char Char,b1,Number_1,Normal Sentence,lp1,SGLText List Paragraph,new,Colorful List - Accent 11,ListPar1,List Paragraph21,list1,b1 + Justified,FooterText,numbered,*Body 1,b14"/>
    <w:basedOn w:val="Normal"/>
    <w:link w:val="ListParagraphChar"/>
    <w:uiPriority w:val="34"/>
    <w:qFormat/>
    <w:rsid w:val="00770975"/>
    <w:pPr>
      <w:ind w:left="720"/>
      <w:contextualSpacing/>
    </w:pPr>
  </w:style>
  <w:style w:type="paragraph" w:customStyle="1" w:styleId="60exhnormal">
    <w:name w:val="60 exh normal"/>
    <w:basedOn w:val="Normal"/>
    <w:uiPriority w:val="99"/>
    <w:rsid w:val="00613F5C"/>
    <w:pPr>
      <w:jc w:val="left"/>
    </w:pPr>
    <w:rPr>
      <w:sz w:val="24"/>
      <w:lang w:val="en-US"/>
    </w:rPr>
  </w:style>
  <w:style w:type="paragraph" w:customStyle="1" w:styleId="Text3">
    <w:name w:val="_Text 3"/>
    <w:basedOn w:val="Normal"/>
    <w:link w:val="Text3CharChar"/>
    <w:uiPriority w:val="99"/>
    <w:rsid w:val="00956E35"/>
    <w:pPr>
      <w:spacing w:before="60" w:after="120"/>
      <w:jc w:val="left"/>
    </w:pPr>
    <w:rPr>
      <w:rFonts w:ascii="Calibri" w:hAnsi="Calibri"/>
      <w:bCs/>
      <w:color w:val="333333"/>
      <w:sz w:val="19"/>
      <w:szCs w:val="19"/>
      <w:lang w:eastAsia="en-GB"/>
    </w:rPr>
  </w:style>
  <w:style w:type="character" w:customStyle="1" w:styleId="Text3CharChar">
    <w:name w:val="_Text 3 Char Char"/>
    <w:link w:val="Text3"/>
    <w:uiPriority w:val="99"/>
    <w:locked/>
    <w:rsid w:val="00956E35"/>
    <w:rPr>
      <w:rFonts w:ascii="Calibri" w:hAnsi="Calibri" w:cs="Times New Roman"/>
      <w:bCs/>
      <w:color w:val="333333"/>
      <w:sz w:val="19"/>
      <w:szCs w:val="19"/>
      <w:lang w:val="en-GB" w:eastAsia="en-GB"/>
    </w:rPr>
  </w:style>
  <w:style w:type="paragraph" w:customStyle="1" w:styleId="item">
    <w:name w:val="item ?"/>
    <w:basedOn w:val="Normal"/>
    <w:uiPriority w:val="99"/>
    <w:rsid w:val="00956E35"/>
    <w:pPr>
      <w:numPr>
        <w:numId w:val="32"/>
      </w:numPr>
      <w:tabs>
        <w:tab w:val="left" w:pos="4536"/>
        <w:tab w:val="right" w:pos="8505"/>
      </w:tabs>
      <w:spacing w:after="4"/>
      <w:ind w:right="115"/>
      <w:jc w:val="left"/>
    </w:pPr>
    <w:rPr>
      <w:lang w:val="en-US"/>
    </w:rPr>
  </w:style>
  <w:style w:type="paragraph" w:customStyle="1" w:styleId="Heading10">
    <w:name w:val="_Heading 1"/>
    <w:next w:val="Normal"/>
    <w:uiPriority w:val="99"/>
    <w:rsid w:val="002A14D5"/>
    <w:pPr>
      <w:pageBreakBefore/>
      <w:tabs>
        <w:tab w:val="num" w:pos="720"/>
      </w:tabs>
      <w:spacing w:before="120" w:after="240"/>
      <w:ind w:left="720" w:hanging="720"/>
      <w:outlineLvl w:val="0"/>
    </w:pPr>
    <w:rPr>
      <w:rFonts w:ascii="Palatino Linotype" w:hAnsi="Palatino Linotype"/>
      <w:color w:val="333333"/>
      <w:sz w:val="36"/>
      <w:szCs w:val="32"/>
      <w:lang w:val="en-GB" w:eastAsia="en-GB"/>
    </w:rPr>
  </w:style>
  <w:style w:type="paragraph" w:customStyle="1" w:styleId="Heading20">
    <w:name w:val="_Heading 2"/>
    <w:next w:val="Normal"/>
    <w:link w:val="Heading2CharChar"/>
    <w:uiPriority w:val="99"/>
    <w:rsid w:val="002A14D5"/>
    <w:pPr>
      <w:numPr>
        <w:ilvl w:val="1"/>
        <w:numId w:val="5"/>
      </w:numPr>
      <w:tabs>
        <w:tab w:val="clear" w:pos="1800"/>
        <w:tab w:val="num" w:pos="720"/>
      </w:tabs>
      <w:spacing w:before="120" w:after="120"/>
      <w:ind w:left="720" w:hanging="720"/>
      <w:outlineLvl w:val="1"/>
    </w:pPr>
    <w:rPr>
      <w:rFonts w:ascii="Arial" w:hAnsi="Arial"/>
      <w:b/>
      <w:bCs/>
      <w:sz w:val="24"/>
      <w:szCs w:val="19"/>
      <w:lang w:val="en-GB" w:eastAsia="en-GB"/>
    </w:rPr>
  </w:style>
  <w:style w:type="character" w:customStyle="1" w:styleId="Heading2CharChar">
    <w:name w:val="_Heading 2 Char Char"/>
    <w:link w:val="Heading20"/>
    <w:uiPriority w:val="99"/>
    <w:locked/>
    <w:rsid w:val="002A14D5"/>
    <w:rPr>
      <w:rFonts w:ascii="Arial" w:hAnsi="Arial"/>
      <w:b/>
      <w:bCs/>
      <w:sz w:val="24"/>
      <w:szCs w:val="19"/>
      <w:lang w:val="en-GB" w:eastAsia="en-GB"/>
    </w:rPr>
  </w:style>
  <w:style w:type="paragraph" w:customStyle="1" w:styleId="Heading3">
    <w:name w:val="_Heading 3"/>
    <w:next w:val="Text3"/>
    <w:uiPriority w:val="99"/>
    <w:rsid w:val="002A14D5"/>
    <w:pPr>
      <w:numPr>
        <w:ilvl w:val="2"/>
        <w:numId w:val="5"/>
      </w:numPr>
      <w:tabs>
        <w:tab w:val="clear" w:pos="1800"/>
        <w:tab w:val="num" w:pos="1622"/>
      </w:tabs>
      <w:spacing w:before="120" w:after="120"/>
      <w:ind w:left="1622" w:hanging="902"/>
      <w:outlineLvl w:val="2"/>
    </w:pPr>
    <w:rPr>
      <w:rFonts w:ascii="Arial" w:hAnsi="Arial"/>
      <w:b/>
      <w:bCs/>
      <w:color w:val="000000"/>
      <w:sz w:val="22"/>
      <w:szCs w:val="22"/>
      <w:lang w:val="en-GB" w:eastAsia="en-GB"/>
    </w:rPr>
  </w:style>
  <w:style w:type="paragraph" w:customStyle="1" w:styleId="Text0">
    <w:name w:val="_Text"/>
    <w:link w:val="TextCharChar"/>
    <w:rsid w:val="00B97C63"/>
    <w:pPr>
      <w:spacing w:before="60" w:after="120"/>
    </w:pPr>
    <w:rPr>
      <w:rFonts w:ascii="Verdana" w:hAnsi="Verdana"/>
      <w:bCs/>
      <w:color w:val="333333"/>
      <w:sz w:val="19"/>
      <w:szCs w:val="19"/>
      <w:lang w:val="en-GB" w:eastAsia="en-GB"/>
    </w:rPr>
  </w:style>
  <w:style w:type="character" w:customStyle="1" w:styleId="TextCharChar">
    <w:name w:val="_Text Char Char"/>
    <w:link w:val="Text0"/>
    <w:locked/>
    <w:rsid w:val="00B97C63"/>
    <w:rPr>
      <w:rFonts w:ascii="Verdana" w:hAnsi="Verdana" w:cs="Times New Roman"/>
      <w:bCs/>
      <w:color w:val="333333"/>
      <w:sz w:val="19"/>
      <w:szCs w:val="19"/>
      <w:lang w:val="en-GB" w:eastAsia="en-GB" w:bidi="ar-SA"/>
    </w:rPr>
  </w:style>
  <w:style w:type="paragraph" w:customStyle="1" w:styleId="TableHeader">
    <w:name w:val="_Table Header"/>
    <w:next w:val="Normal"/>
    <w:uiPriority w:val="99"/>
    <w:rsid w:val="00695662"/>
    <w:pPr>
      <w:widowControl w:val="0"/>
      <w:spacing w:before="60" w:after="60"/>
      <w:jc w:val="right"/>
    </w:pPr>
    <w:rPr>
      <w:rFonts w:ascii="Verdana" w:hAnsi="Verdana"/>
      <w:b/>
      <w:color w:val="333333"/>
      <w:sz w:val="18"/>
      <w:szCs w:val="26"/>
      <w:lang w:val="en-NZ"/>
    </w:rPr>
  </w:style>
  <w:style w:type="paragraph" w:customStyle="1" w:styleId="TableTitle">
    <w:name w:val="_Table Title"/>
    <w:basedOn w:val="Text0"/>
    <w:rsid w:val="00173653"/>
  </w:style>
  <w:style w:type="numbering" w:customStyle="1" w:styleId="HeadingStyles">
    <w:name w:val="_ Heading Styles"/>
    <w:rsid w:val="00A76589"/>
    <w:pPr>
      <w:numPr>
        <w:numId w:val="33"/>
      </w:numPr>
    </w:pPr>
  </w:style>
  <w:style w:type="paragraph" w:customStyle="1" w:styleId="Normal1">
    <w:name w:val="Normal1"/>
    <w:rsid w:val="00282B03"/>
    <w:rPr>
      <w:rFonts w:ascii="Calibri" w:eastAsia="Calibri" w:hAnsi="Calibri" w:cs="Calibri"/>
      <w:color w:val="000000"/>
    </w:rPr>
  </w:style>
  <w:style w:type="character" w:customStyle="1" w:styleId="pathlink">
    <w:name w:val="pathlink"/>
    <w:basedOn w:val="DefaultParagraphFont"/>
    <w:rsid w:val="00A11341"/>
  </w:style>
  <w:style w:type="character" w:customStyle="1" w:styleId="pathseparator">
    <w:name w:val="pathseparator"/>
    <w:basedOn w:val="DefaultParagraphFont"/>
    <w:rsid w:val="00A11341"/>
  </w:style>
  <w:style w:type="character" w:customStyle="1" w:styleId="pathleafnode">
    <w:name w:val="pathleafnode"/>
    <w:basedOn w:val="DefaultParagraphFont"/>
    <w:rsid w:val="00A11341"/>
  </w:style>
  <w:style w:type="paragraph" w:customStyle="1" w:styleId="TableHeader0">
    <w:name w:val="Table Header"/>
    <w:link w:val="TableHeaderChar"/>
    <w:rsid w:val="006F43BB"/>
    <w:pPr>
      <w:keepNext/>
      <w:keepLines/>
      <w:spacing w:before="40" w:after="40"/>
    </w:pPr>
    <w:rPr>
      <w:rFonts w:ascii="Arial" w:hAnsi="Arial" w:cs="Arial"/>
      <w:b/>
      <w:bCs/>
      <w:color w:val="003366"/>
      <w:sz w:val="18"/>
      <w:szCs w:val="18"/>
      <w:lang w:bidi="he-IL"/>
    </w:rPr>
  </w:style>
  <w:style w:type="paragraph" w:customStyle="1" w:styleId="TableBody">
    <w:name w:val="Table Body"/>
    <w:aliases w:val="tb"/>
    <w:link w:val="TableBodyCharChar"/>
    <w:uiPriority w:val="99"/>
    <w:rsid w:val="006F43BB"/>
    <w:pPr>
      <w:keepNext/>
      <w:keepLines/>
      <w:spacing w:before="40" w:after="40"/>
    </w:pPr>
    <w:rPr>
      <w:lang w:bidi="he-IL"/>
    </w:rPr>
  </w:style>
  <w:style w:type="numbering" w:customStyle="1" w:styleId="UListTable">
    <w:name w:val="UList Table"/>
    <w:basedOn w:val="NoList"/>
    <w:rsid w:val="006F43BB"/>
    <w:pPr>
      <w:numPr>
        <w:numId w:val="35"/>
      </w:numPr>
    </w:pPr>
  </w:style>
  <w:style w:type="character" w:customStyle="1" w:styleId="TableBodyCharChar">
    <w:name w:val="Table Body Char Char"/>
    <w:link w:val="TableBody"/>
    <w:uiPriority w:val="99"/>
    <w:locked/>
    <w:rsid w:val="006F43BB"/>
    <w:rPr>
      <w:lang w:bidi="he-IL"/>
    </w:rPr>
  </w:style>
  <w:style w:type="character" w:customStyle="1" w:styleId="TableHeaderChar">
    <w:name w:val="Table Header Char"/>
    <w:link w:val="TableHeader0"/>
    <w:locked/>
    <w:rsid w:val="006F43BB"/>
    <w:rPr>
      <w:rFonts w:ascii="Arial" w:hAnsi="Arial" w:cs="Arial"/>
      <w:b/>
      <w:bCs/>
      <w:color w:val="003366"/>
      <w:sz w:val="18"/>
      <w:szCs w:val="18"/>
      <w:lang w:bidi="he-IL"/>
    </w:rPr>
  </w:style>
  <w:style w:type="paragraph" w:customStyle="1" w:styleId="TableText">
    <w:name w:val="_Table Text"/>
    <w:basedOn w:val="Normal"/>
    <w:link w:val="TableTextChar"/>
    <w:rsid w:val="00DC4B2E"/>
    <w:pPr>
      <w:spacing w:before="60" w:after="120"/>
      <w:jc w:val="left"/>
    </w:pPr>
    <w:rPr>
      <w:rFonts w:ascii="Verdana" w:hAnsi="Verdana"/>
      <w:bCs/>
      <w:color w:val="333333"/>
      <w:sz w:val="19"/>
      <w:szCs w:val="19"/>
      <w:lang w:eastAsia="en-GB"/>
    </w:rPr>
  </w:style>
  <w:style w:type="character" w:customStyle="1" w:styleId="TableTextChar">
    <w:name w:val="_Table Text Char"/>
    <w:link w:val="TableText"/>
    <w:rsid w:val="00DC4B2E"/>
    <w:rPr>
      <w:rFonts w:ascii="Verdana" w:hAnsi="Verdana"/>
      <w:bCs/>
      <w:color w:val="333333"/>
      <w:sz w:val="19"/>
      <w:szCs w:val="19"/>
      <w:lang w:val="en-GB" w:eastAsia="en-GB"/>
    </w:rPr>
  </w:style>
  <w:style w:type="character" w:customStyle="1" w:styleId="visibleattributename">
    <w:name w:val="visibleattributename"/>
    <w:basedOn w:val="DefaultParagraphFont"/>
    <w:rsid w:val="00133D82"/>
  </w:style>
  <w:style w:type="character" w:styleId="Strong">
    <w:name w:val="Strong"/>
    <w:basedOn w:val="DefaultParagraphFont"/>
    <w:uiPriority w:val="22"/>
    <w:qFormat/>
    <w:locked/>
    <w:rsid w:val="0080457A"/>
    <w:rPr>
      <w:b/>
      <w:bCs/>
    </w:rPr>
  </w:style>
  <w:style w:type="paragraph" w:customStyle="1" w:styleId="BodyText0">
    <w:name w:val="BodyText"/>
    <w:link w:val="BodyTextChar20"/>
    <w:rsid w:val="006D1F0D"/>
    <w:pPr>
      <w:tabs>
        <w:tab w:val="left" w:pos="720"/>
        <w:tab w:val="left" w:pos="1080"/>
        <w:tab w:val="left" w:pos="1440"/>
      </w:tabs>
      <w:spacing w:line="360" w:lineRule="auto"/>
    </w:pPr>
    <w:rPr>
      <w:rFonts w:ascii="Arial" w:hAnsi="Arial"/>
      <w:lang w:val="en-GB"/>
    </w:rPr>
  </w:style>
  <w:style w:type="character" w:customStyle="1" w:styleId="BodyTextChar20">
    <w:name w:val="BodyText Char2"/>
    <w:link w:val="BodyText0"/>
    <w:rsid w:val="006D1F0D"/>
    <w:rPr>
      <w:rFonts w:ascii="Arial" w:hAnsi="Arial"/>
      <w:lang w:val="en-GB"/>
    </w:rPr>
  </w:style>
  <w:style w:type="character" w:customStyle="1" w:styleId="ListParagraphChar">
    <w:name w:val="List Paragraph Char"/>
    <w:aliases w:val="List Paragraph1 Char,List Paragraph11 Char,List Paragraph2 Char,List Paragraph Char Char Char,b1 Char,Number_1 Char,Normal Sentence Char,lp1 Char,SGLText List Paragraph Char,new Char,Colorful List - Accent 11 Char,ListPar1 Char"/>
    <w:basedOn w:val="DefaultParagraphFont"/>
    <w:link w:val="ListParagraph"/>
    <w:uiPriority w:val="34"/>
    <w:locked/>
    <w:rsid w:val="006D1F0D"/>
    <w:rPr>
      <w:rFonts w:ascii="Arial" w:hAnsi="Arial"/>
      <w:sz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33104">
      <w:bodyDiv w:val="1"/>
      <w:marLeft w:val="0"/>
      <w:marRight w:val="0"/>
      <w:marTop w:val="0"/>
      <w:marBottom w:val="0"/>
      <w:divBdr>
        <w:top w:val="none" w:sz="0" w:space="0" w:color="auto"/>
        <w:left w:val="none" w:sz="0" w:space="0" w:color="auto"/>
        <w:bottom w:val="none" w:sz="0" w:space="0" w:color="auto"/>
        <w:right w:val="none" w:sz="0" w:space="0" w:color="auto"/>
      </w:divBdr>
    </w:div>
    <w:div w:id="77412903">
      <w:bodyDiv w:val="1"/>
      <w:marLeft w:val="0"/>
      <w:marRight w:val="0"/>
      <w:marTop w:val="0"/>
      <w:marBottom w:val="0"/>
      <w:divBdr>
        <w:top w:val="none" w:sz="0" w:space="0" w:color="auto"/>
        <w:left w:val="none" w:sz="0" w:space="0" w:color="auto"/>
        <w:bottom w:val="none" w:sz="0" w:space="0" w:color="auto"/>
        <w:right w:val="none" w:sz="0" w:space="0" w:color="auto"/>
      </w:divBdr>
    </w:div>
    <w:div w:id="101152045">
      <w:bodyDiv w:val="1"/>
      <w:marLeft w:val="0"/>
      <w:marRight w:val="0"/>
      <w:marTop w:val="0"/>
      <w:marBottom w:val="0"/>
      <w:divBdr>
        <w:top w:val="none" w:sz="0" w:space="0" w:color="auto"/>
        <w:left w:val="none" w:sz="0" w:space="0" w:color="auto"/>
        <w:bottom w:val="none" w:sz="0" w:space="0" w:color="auto"/>
        <w:right w:val="none" w:sz="0" w:space="0" w:color="auto"/>
      </w:divBdr>
    </w:div>
    <w:div w:id="113603838">
      <w:bodyDiv w:val="1"/>
      <w:marLeft w:val="0"/>
      <w:marRight w:val="0"/>
      <w:marTop w:val="0"/>
      <w:marBottom w:val="0"/>
      <w:divBdr>
        <w:top w:val="none" w:sz="0" w:space="0" w:color="auto"/>
        <w:left w:val="none" w:sz="0" w:space="0" w:color="auto"/>
        <w:bottom w:val="none" w:sz="0" w:space="0" w:color="auto"/>
        <w:right w:val="none" w:sz="0" w:space="0" w:color="auto"/>
      </w:divBdr>
    </w:div>
    <w:div w:id="196704224">
      <w:bodyDiv w:val="1"/>
      <w:marLeft w:val="0"/>
      <w:marRight w:val="0"/>
      <w:marTop w:val="0"/>
      <w:marBottom w:val="0"/>
      <w:divBdr>
        <w:top w:val="none" w:sz="0" w:space="0" w:color="auto"/>
        <w:left w:val="none" w:sz="0" w:space="0" w:color="auto"/>
        <w:bottom w:val="none" w:sz="0" w:space="0" w:color="auto"/>
        <w:right w:val="none" w:sz="0" w:space="0" w:color="auto"/>
      </w:divBdr>
    </w:div>
    <w:div w:id="420495771">
      <w:bodyDiv w:val="1"/>
      <w:marLeft w:val="0"/>
      <w:marRight w:val="0"/>
      <w:marTop w:val="0"/>
      <w:marBottom w:val="0"/>
      <w:divBdr>
        <w:top w:val="none" w:sz="0" w:space="0" w:color="auto"/>
        <w:left w:val="none" w:sz="0" w:space="0" w:color="auto"/>
        <w:bottom w:val="none" w:sz="0" w:space="0" w:color="auto"/>
        <w:right w:val="none" w:sz="0" w:space="0" w:color="auto"/>
      </w:divBdr>
    </w:div>
    <w:div w:id="437260292">
      <w:bodyDiv w:val="1"/>
      <w:marLeft w:val="0"/>
      <w:marRight w:val="0"/>
      <w:marTop w:val="0"/>
      <w:marBottom w:val="0"/>
      <w:divBdr>
        <w:top w:val="none" w:sz="0" w:space="0" w:color="auto"/>
        <w:left w:val="none" w:sz="0" w:space="0" w:color="auto"/>
        <w:bottom w:val="none" w:sz="0" w:space="0" w:color="auto"/>
        <w:right w:val="none" w:sz="0" w:space="0" w:color="auto"/>
      </w:divBdr>
    </w:div>
    <w:div w:id="490297438">
      <w:bodyDiv w:val="1"/>
      <w:marLeft w:val="0"/>
      <w:marRight w:val="0"/>
      <w:marTop w:val="0"/>
      <w:marBottom w:val="0"/>
      <w:divBdr>
        <w:top w:val="none" w:sz="0" w:space="0" w:color="auto"/>
        <w:left w:val="none" w:sz="0" w:space="0" w:color="auto"/>
        <w:bottom w:val="none" w:sz="0" w:space="0" w:color="auto"/>
        <w:right w:val="none" w:sz="0" w:space="0" w:color="auto"/>
      </w:divBdr>
    </w:div>
    <w:div w:id="544609752">
      <w:bodyDiv w:val="1"/>
      <w:marLeft w:val="0"/>
      <w:marRight w:val="0"/>
      <w:marTop w:val="0"/>
      <w:marBottom w:val="0"/>
      <w:divBdr>
        <w:top w:val="none" w:sz="0" w:space="0" w:color="auto"/>
        <w:left w:val="none" w:sz="0" w:space="0" w:color="auto"/>
        <w:bottom w:val="none" w:sz="0" w:space="0" w:color="auto"/>
        <w:right w:val="none" w:sz="0" w:space="0" w:color="auto"/>
      </w:divBdr>
    </w:div>
    <w:div w:id="571234996">
      <w:bodyDiv w:val="1"/>
      <w:marLeft w:val="0"/>
      <w:marRight w:val="0"/>
      <w:marTop w:val="0"/>
      <w:marBottom w:val="0"/>
      <w:divBdr>
        <w:top w:val="none" w:sz="0" w:space="0" w:color="auto"/>
        <w:left w:val="none" w:sz="0" w:space="0" w:color="auto"/>
        <w:bottom w:val="none" w:sz="0" w:space="0" w:color="auto"/>
        <w:right w:val="none" w:sz="0" w:space="0" w:color="auto"/>
      </w:divBdr>
    </w:div>
    <w:div w:id="735859027">
      <w:bodyDiv w:val="1"/>
      <w:marLeft w:val="0"/>
      <w:marRight w:val="0"/>
      <w:marTop w:val="0"/>
      <w:marBottom w:val="0"/>
      <w:divBdr>
        <w:top w:val="none" w:sz="0" w:space="0" w:color="auto"/>
        <w:left w:val="none" w:sz="0" w:space="0" w:color="auto"/>
        <w:bottom w:val="none" w:sz="0" w:space="0" w:color="auto"/>
        <w:right w:val="none" w:sz="0" w:space="0" w:color="auto"/>
      </w:divBdr>
    </w:div>
    <w:div w:id="782119490">
      <w:bodyDiv w:val="1"/>
      <w:marLeft w:val="0"/>
      <w:marRight w:val="0"/>
      <w:marTop w:val="0"/>
      <w:marBottom w:val="0"/>
      <w:divBdr>
        <w:top w:val="none" w:sz="0" w:space="0" w:color="auto"/>
        <w:left w:val="none" w:sz="0" w:space="0" w:color="auto"/>
        <w:bottom w:val="none" w:sz="0" w:space="0" w:color="auto"/>
        <w:right w:val="none" w:sz="0" w:space="0" w:color="auto"/>
      </w:divBdr>
    </w:div>
    <w:div w:id="801655480">
      <w:bodyDiv w:val="1"/>
      <w:marLeft w:val="0"/>
      <w:marRight w:val="0"/>
      <w:marTop w:val="0"/>
      <w:marBottom w:val="0"/>
      <w:divBdr>
        <w:top w:val="none" w:sz="0" w:space="0" w:color="auto"/>
        <w:left w:val="none" w:sz="0" w:space="0" w:color="auto"/>
        <w:bottom w:val="none" w:sz="0" w:space="0" w:color="auto"/>
        <w:right w:val="none" w:sz="0" w:space="0" w:color="auto"/>
      </w:divBdr>
    </w:div>
    <w:div w:id="828133692">
      <w:bodyDiv w:val="1"/>
      <w:marLeft w:val="0"/>
      <w:marRight w:val="0"/>
      <w:marTop w:val="0"/>
      <w:marBottom w:val="0"/>
      <w:divBdr>
        <w:top w:val="none" w:sz="0" w:space="0" w:color="auto"/>
        <w:left w:val="none" w:sz="0" w:space="0" w:color="auto"/>
        <w:bottom w:val="none" w:sz="0" w:space="0" w:color="auto"/>
        <w:right w:val="none" w:sz="0" w:space="0" w:color="auto"/>
      </w:divBdr>
    </w:div>
    <w:div w:id="853956202">
      <w:bodyDiv w:val="1"/>
      <w:marLeft w:val="0"/>
      <w:marRight w:val="0"/>
      <w:marTop w:val="0"/>
      <w:marBottom w:val="0"/>
      <w:divBdr>
        <w:top w:val="none" w:sz="0" w:space="0" w:color="auto"/>
        <w:left w:val="none" w:sz="0" w:space="0" w:color="auto"/>
        <w:bottom w:val="none" w:sz="0" w:space="0" w:color="auto"/>
        <w:right w:val="none" w:sz="0" w:space="0" w:color="auto"/>
      </w:divBdr>
    </w:div>
    <w:div w:id="916935721">
      <w:bodyDiv w:val="1"/>
      <w:marLeft w:val="0"/>
      <w:marRight w:val="0"/>
      <w:marTop w:val="0"/>
      <w:marBottom w:val="0"/>
      <w:divBdr>
        <w:top w:val="none" w:sz="0" w:space="0" w:color="auto"/>
        <w:left w:val="none" w:sz="0" w:space="0" w:color="auto"/>
        <w:bottom w:val="none" w:sz="0" w:space="0" w:color="auto"/>
        <w:right w:val="none" w:sz="0" w:space="0" w:color="auto"/>
      </w:divBdr>
    </w:div>
    <w:div w:id="962929103">
      <w:bodyDiv w:val="1"/>
      <w:marLeft w:val="0"/>
      <w:marRight w:val="0"/>
      <w:marTop w:val="0"/>
      <w:marBottom w:val="0"/>
      <w:divBdr>
        <w:top w:val="none" w:sz="0" w:space="0" w:color="auto"/>
        <w:left w:val="none" w:sz="0" w:space="0" w:color="auto"/>
        <w:bottom w:val="none" w:sz="0" w:space="0" w:color="auto"/>
        <w:right w:val="none" w:sz="0" w:space="0" w:color="auto"/>
      </w:divBdr>
    </w:div>
    <w:div w:id="1040857969">
      <w:bodyDiv w:val="1"/>
      <w:marLeft w:val="0"/>
      <w:marRight w:val="0"/>
      <w:marTop w:val="0"/>
      <w:marBottom w:val="0"/>
      <w:divBdr>
        <w:top w:val="none" w:sz="0" w:space="0" w:color="auto"/>
        <w:left w:val="none" w:sz="0" w:space="0" w:color="auto"/>
        <w:bottom w:val="none" w:sz="0" w:space="0" w:color="auto"/>
        <w:right w:val="none" w:sz="0" w:space="0" w:color="auto"/>
      </w:divBdr>
    </w:div>
    <w:div w:id="1043402007">
      <w:bodyDiv w:val="1"/>
      <w:marLeft w:val="0"/>
      <w:marRight w:val="0"/>
      <w:marTop w:val="0"/>
      <w:marBottom w:val="0"/>
      <w:divBdr>
        <w:top w:val="none" w:sz="0" w:space="0" w:color="auto"/>
        <w:left w:val="none" w:sz="0" w:space="0" w:color="auto"/>
        <w:bottom w:val="none" w:sz="0" w:space="0" w:color="auto"/>
        <w:right w:val="none" w:sz="0" w:space="0" w:color="auto"/>
      </w:divBdr>
    </w:div>
    <w:div w:id="1081491195">
      <w:bodyDiv w:val="1"/>
      <w:marLeft w:val="0"/>
      <w:marRight w:val="0"/>
      <w:marTop w:val="0"/>
      <w:marBottom w:val="0"/>
      <w:divBdr>
        <w:top w:val="none" w:sz="0" w:space="0" w:color="auto"/>
        <w:left w:val="none" w:sz="0" w:space="0" w:color="auto"/>
        <w:bottom w:val="none" w:sz="0" w:space="0" w:color="auto"/>
        <w:right w:val="none" w:sz="0" w:space="0" w:color="auto"/>
      </w:divBdr>
    </w:div>
    <w:div w:id="1253977963">
      <w:bodyDiv w:val="1"/>
      <w:marLeft w:val="0"/>
      <w:marRight w:val="0"/>
      <w:marTop w:val="0"/>
      <w:marBottom w:val="0"/>
      <w:divBdr>
        <w:top w:val="none" w:sz="0" w:space="0" w:color="auto"/>
        <w:left w:val="none" w:sz="0" w:space="0" w:color="auto"/>
        <w:bottom w:val="none" w:sz="0" w:space="0" w:color="auto"/>
        <w:right w:val="none" w:sz="0" w:space="0" w:color="auto"/>
      </w:divBdr>
    </w:div>
    <w:div w:id="1338581224">
      <w:bodyDiv w:val="1"/>
      <w:marLeft w:val="0"/>
      <w:marRight w:val="0"/>
      <w:marTop w:val="0"/>
      <w:marBottom w:val="0"/>
      <w:divBdr>
        <w:top w:val="none" w:sz="0" w:space="0" w:color="auto"/>
        <w:left w:val="none" w:sz="0" w:space="0" w:color="auto"/>
        <w:bottom w:val="none" w:sz="0" w:space="0" w:color="auto"/>
        <w:right w:val="none" w:sz="0" w:space="0" w:color="auto"/>
      </w:divBdr>
    </w:div>
    <w:div w:id="1439183322">
      <w:bodyDiv w:val="1"/>
      <w:marLeft w:val="0"/>
      <w:marRight w:val="0"/>
      <w:marTop w:val="0"/>
      <w:marBottom w:val="0"/>
      <w:divBdr>
        <w:top w:val="none" w:sz="0" w:space="0" w:color="auto"/>
        <w:left w:val="none" w:sz="0" w:space="0" w:color="auto"/>
        <w:bottom w:val="none" w:sz="0" w:space="0" w:color="auto"/>
        <w:right w:val="none" w:sz="0" w:space="0" w:color="auto"/>
      </w:divBdr>
    </w:div>
    <w:div w:id="1512797982">
      <w:bodyDiv w:val="1"/>
      <w:marLeft w:val="0"/>
      <w:marRight w:val="0"/>
      <w:marTop w:val="0"/>
      <w:marBottom w:val="0"/>
      <w:divBdr>
        <w:top w:val="none" w:sz="0" w:space="0" w:color="auto"/>
        <w:left w:val="none" w:sz="0" w:space="0" w:color="auto"/>
        <w:bottom w:val="none" w:sz="0" w:space="0" w:color="auto"/>
        <w:right w:val="none" w:sz="0" w:space="0" w:color="auto"/>
      </w:divBdr>
    </w:div>
    <w:div w:id="1607152133">
      <w:bodyDiv w:val="1"/>
      <w:marLeft w:val="0"/>
      <w:marRight w:val="0"/>
      <w:marTop w:val="0"/>
      <w:marBottom w:val="0"/>
      <w:divBdr>
        <w:top w:val="none" w:sz="0" w:space="0" w:color="auto"/>
        <w:left w:val="none" w:sz="0" w:space="0" w:color="auto"/>
        <w:bottom w:val="none" w:sz="0" w:space="0" w:color="auto"/>
        <w:right w:val="none" w:sz="0" w:space="0" w:color="auto"/>
      </w:divBdr>
    </w:div>
    <w:div w:id="1636174958">
      <w:bodyDiv w:val="1"/>
      <w:marLeft w:val="0"/>
      <w:marRight w:val="0"/>
      <w:marTop w:val="0"/>
      <w:marBottom w:val="0"/>
      <w:divBdr>
        <w:top w:val="none" w:sz="0" w:space="0" w:color="auto"/>
        <w:left w:val="none" w:sz="0" w:space="0" w:color="auto"/>
        <w:bottom w:val="none" w:sz="0" w:space="0" w:color="auto"/>
        <w:right w:val="none" w:sz="0" w:space="0" w:color="auto"/>
      </w:divBdr>
    </w:div>
    <w:div w:id="1642033140">
      <w:bodyDiv w:val="1"/>
      <w:marLeft w:val="0"/>
      <w:marRight w:val="0"/>
      <w:marTop w:val="0"/>
      <w:marBottom w:val="0"/>
      <w:divBdr>
        <w:top w:val="none" w:sz="0" w:space="0" w:color="auto"/>
        <w:left w:val="none" w:sz="0" w:space="0" w:color="auto"/>
        <w:bottom w:val="none" w:sz="0" w:space="0" w:color="auto"/>
        <w:right w:val="none" w:sz="0" w:space="0" w:color="auto"/>
      </w:divBdr>
      <w:divsChild>
        <w:div w:id="1494568391">
          <w:marLeft w:val="0"/>
          <w:marRight w:val="0"/>
          <w:marTop w:val="0"/>
          <w:marBottom w:val="0"/>
          <w:divBdr>
            <w:top w:val="none" w:sz="0" w:space="0" w:color="auto"/>
            <w:left w:val="none" w:sz="0" w:space="0" w:color="auto"/>
            <w:bottom w:val="none" w:sz="0" w:space="0" w:color="auto"/>
            <w:right w:val="none" w:sz="0" w:space="0" w:color="auto"/>
          </w:divBdr>
        </w:div>
      </w:divsChild>
    </w:div>
    <w:div w:id="1696737049">
      <w:bodyDiv w:val="1"/>
      <w:marLeft w:val="0"/>
      <w:marRight w:val="0"/>
      <w:marTop w:val="0"/>
      <w:marBottom w:val="0"/>
      <w:divBdr>
        <w:top w:val="none" w:sz="0" w:space="0" w:color="auto"/>
        <w:left w:val="none" w:sz="0" w:space="0" w:color="auto"/>
        <w:bottom w:val="none" w:sz="0" w:space="0" w:color="auto"/>
        <w:right w:val="none" w:sz="0" w:space="0" w:color="auto"/>
      </w:divBdr>
    </w:div>
    <w:div w:id="1699815258">
      <w:bodyDiv w:val="1"/>
      <w:marLeft w:val="0"/>
      <w:marRight w:val="0"/>
      <w:marTop w:val="0"/>
      <w:marBottom w:val="0"/>
      <w:divBdr>
        <w:top w:val="none" w:sz="0" w:space="0" w:color="auto"/>
        <w:left w:val="none" w:sz="0" w:space="0" w:color="auto"/>
        <w:bottom w:val="none" w:sz="0" w:space="0" w:color="auto"/>
        <w:right w:val="none" w:sz="0" w:space="0" w:color="auto"/>
      </w:divBdr>
    </w:div>
    <w:div w:id="1721444034">
      <w:bodyDiv w:val="1"/>
      <w:marLeft w:val="0"/>
      <w:marRight w:val="0"/>
      <w:marTop w:val="0"/>
      <w:marBottom w:val="0"/>
      <w:divBdr>
        <w:top w:val="none" w:sz="0" w:space="0" w:color="auto"/>
        <w:left w:val="none" w:sz="0" w:space="0" w:color="auto"/>
        <w:bottom w:val="none" w:sz="0" w:space="0" w:color="auto"/>
        <w:right w:val="none" w:sz="0" w:space="0" w:color="auto"/>
      </w:divBdr>
    </w:div>
    <w:div w:id="1744136438">
      <w:bodyDiv w:val="1"/>
      <w:marLeft w:val="0"/>
      <w:marRight w:val="0"/>
      <w:marTop w:val="0"/>
      <w:marBottom w:val="0"/>
      <w:divBdr>
        <w:top w:val="none" w:sz="0" w:space="0" w:color="auto"/>
        <w:left w:val="none" w:sz="0" w:space="0" w:color="auto"/>
        <w:bottom w:val="none" w:sz="0" w:space="0" w:color="auto"/>
        <w:right w:val="none" w:sz="0" w:space="0" w:color="auto"/>
      </w:divBdr>
    </w:div>
    <w:div w:id="1795295658">
      <w:bodyDiv w:val="1"/>
      <w:marLeft w:val="0"/>
      <w:marRight w:val="0"/>
      <w:marTop w:val="0"/>
      <w:marBottom w:val="0"/>
      <w:divBdr>
        <w:top w:val="none" w:sz="0" w:space="0" w:color="auto"/>
        <w:left w:val="none" w:sz="0" w:space="0" w:color="auto"/>
        <w:bottom w:val="none" w:sz="0" w:space="0" w:color="auto"/>
        <w:right w:val="none" w:sz="0" w:space="0" w:color="auto"/>
      </w:divBdr>
    </w:div>
    <w:div w:id="1809086687">
      <w:marLeft w:val="0"/>
      <w:marRight w:val="0"/>
      <w:marTop w:val="0"/>
      <w:marBottom w:val="0"/>
      <w:divBdr>
        <w:top w:val="none" w:sz="0" w:space="0" w:color="auto"/>
        <w:left w:val="none" w:sz="0" w:space="0" w:color="auto"/>
        <w:bottom w:val="none" w:sz="0" w:space="0" w:color="auto"/>
        <w:right w:val="none" w:sz="0" w:space="0" w:color="auto"/>
      </w:divBdr>
    </w:div>
    <w:div w:id="1809086688">
      <w:marLeft w:val="0"/>
      <w:marRight w:val="0"/>
      <w:marTop w:val="0"/>
      <w:marBottom w:val="0"/>
      <w:divBdr>
        <w:top w:val="none" w:sz="0" w:space="0" w:color="auto"/>
        <w:left w:val="none" w:sz="0" w:space="0" w:color="auto"/>
        <w:bottom w:val="none" w:sz="0" w:space="0" w:color="auto"/>
        <w:right w:val="none" w:sz="0" w:space="0" w:color="auto"/>
      </w:divBdr>
    </w:div>
    <w:div w:id="1809086689">
      <w:marLeft w:val="0"/>
      <w:marRight w:val="0"/>
      <w:marTop w:val="0"/>
      <w:marBottom w:val="0"/>
      <w:divBdr>
        <w:top w:val="none" w:sz="0" w:space="0" w:color="auto"/>
        <w:left w:val="none" w:sz="0" w:space="0" w:color="auto"/>
        <w:bottom w:val="none" w:sz="0" w:space="0" w:color="auto"/>
        <w:right w:val="none" w:sz="0" w:space="0" w:color="auto"/>
      </w:divBdr>
    </w:div>
    <w:div w:id="1809086690">
      <w:marLeft w:val="0"/>
      <w:marRight w:val="0"/>
      <w:marTop w:val="0"/>
      <w:marBottom w:val="0"/>
      <w:divBdr>
        <w:top w:val="none" w:sz="0" w:space="0" w:color="auto"/>
        <w:left w:val="none" w:sz="0" w:space="0" w:color="auto"/>
        <w:bottom w:val="none" w:sz="0" w:space="0" w:color="auto"/>
        <w:right w:val="none" w:sz="0" w:space="0" w:color="auto"/>
      </w:divBdr>
    </w:div>
    <w:div w:id="1809086691">
      <w:marLeft w:val="0"/>
      <w:marRight w:val="0"/>
      <w:marTop w:val="0"/>
      <w:marBottom w:val="0"/>
      <w:divBdr>
        <w:top w:val="none" w:sz="0" w:space="0" w:color="auto"/>
        <w:left w:val="none" w:sz="0" w:space="0" w:color="auto"/>
        <w:bottom w:val="none" w:sz="0" w:space="0" w:color="auto"/>
        <w:right w:val="none" w:sz="0" w:space="0" w:color="auto"/>
      </w:divBdr>
    </w:div>
    <w:div w:id="1809086692">
      <w:marLeft w:val="0"/>
      <w:marRight w:val="0"/>
      <w:marTop w:val="0"/>
      <w:marBottom w:val="0"/>
      <w:divBdr>
        <w:top w:val="none" w:sz="0" w:space="0" w:color="auto"/>
        <w:left w:val="none" w:sz="0" w:space="0" w:color="auto"/>
        <w:bottom w:val="none" w:sz="0" w:space="0" w:color="auto"/>
        <w:right w:val="none" w:sz="0" w:space="0" w:color="auto"/>
      </w:divBdr>
    </w:div>
    <w:div w:id="1809086693">
      <w:marLeft w:val="0"/>
      <w:marRight w:val="0"/>
      <w:marTop w:val="0"/>
      <w:marBottom w:val="0"/>
      <w:divBdr>
        <w:top w:val="none" w:sz="0" w:space="0" w:color="auto"/>
        <w:left w:val="none" w:sz="0" w:space="0" w:color="auto"/>
        <w:bottom w:val="none" w:sz="0" w:space="0" w:color="auto"/>
        <w:right w:val="none" w:sz="0" w:space="0" w:color="auto"/>
      </w:divBdr>
    </w:div>
    <w:div w:id="1809086694">
      <w:marLeft w:val="0"/>
      <w:marRight w:val="0"/>
      <w:marTop w:val="0"/>
      <w:marBottom w:val="0"/>
      <w:divBdr>
        <w:top w:val="none" w:sz="0" w:space="0" w:color="auto"/>
        <w:left w:val="none" w:sz="0" w:space="0" w:color="auto"/>
        <w:bottom w:val="none" w:sz="0" w:space="0" w:color="auto"/>
        <w:right w:val="none" w:sz="0" w:space="0" w:color="auto"/>
      </w:divBdr>
    </w:div>
    <w:div w:id="1809086695">
      <w:marLeft w:val="0"/>
      <w:marRight w:val="0"/>
      <w:marTop w:val="0"/>
      <w:marBottom w:val="0"/>
      <w:divBdr>
        <w:top w:val="none" w:sz="0" w:space="0" w:color="auto"/>
        <w:left w:val="none" w:sz="0" w:space="0" w:color="auto"/>
        <w:bottom w:val="none" w:sz="0" w:space="0" w:color="auto"/>
        <w:right w:val="none" w:sz="0" w:space="0" w:color="auto"/>
      </w:divBdr>
    </w:div>
    <w:div w:id="1809086696">
      <w:marLeft w:val="0"/>
      <w:marRight w:val="0"/>
      <w:marTop w:val="0"/>
      <w:marBottom w:val="0"/>
      <w:divBdr>
        <w:top w:val="none" w:sz="0" w:space="0" w:color="auto"/>
        <w:left w:val="none" w:sz="0" w:space="0" w:color="auto"/>
        <w:bottom w:val="none" w:sz="0" w:space="0" w:color="auto"/>
        <w:right w:val="none" w:sz="0" w:space="0" w:color="auto"/>
      </w:divBdr>
    </w:div>
    <w:div w:id="1809086697">
      <w:marLeft w:val="0"/>
      <w:marRight w:val="0"/>
      <w:marTop w:val="0"/>
      <w:marBottom w:val="0"/>
      <w:divBdr>
        <w:top w:val="none" w:sz="0" w:space="0" w:color="auto"/>
        <w:left w:val="none" w:sz="0" w:space="0" w:color="auto"/>
        <w:bottom w:val="none" w:sz="0" w:space="0" w:color="auto"/>
        <w:right w:val="none" w:sz="0" w:space="0" w:color="auto"/>
      </w:divBdr>
    </w:div>
    <w:div w:id="1809086698">
      <w:marLeft w:val="0"/>
      <w:marRight w:val="0"/>
      <w:marTop w:val="0"/>
      <w:marBottom w:val="0"/>
      <w:divBdr>
        <w:top w:val="none" w:sz="0" w:space="0" w:color="auto"/>
        <w:left w:val="none" w:sz="0" w:space="0" w:color="auto"/>
        <w:bottom w:val="none" w:sz="0" w:space="0" w:color="auto"/>
        <w:right w:val="none" w:sz="0" w:space="0" w:color="auto"/>
      </w:divBdr>
    </w:div>
    <w:div w:id="1809086699">
      <w:marLeft w:val="0"/>
      <w:marRight w:val="0"/>
      <w:marTop w:val="0"/>
      <w:marBottom w:val="0"/>
      <w:divBdr>
        <w:top w:val="none" w:sz="0" w:space="0" w:color="auto"/>
        <w:left w:val="none" w:sz="0" w:space="0" w:color="auto"/>
        <w:bottom w:val="none" w:sz="0" w:space="0" w:color="auto"/>
        <w:right w:val="none" w:sz="0" w:space="0" w:color="auto"/>
      </w:divBdr>
    </w:div>
    <w:div w:id="1809086700">
      <w:marLeft w:val="0"/>
      <w:marRight w:val="0"/>
      <w:marTop w:val="0"/>
      <w:marBottom w:val="0"/>
      <w:divBdr>
        <w:top w:val="none" w:sz="0" w:space="0" w:color="auto"/>
        <w:left w:val="none" w:sz="0" w:space="0" w:color="auto"/>
        <w:bottom w:val="none" w:sz="0" w:space="0" w:color="auto"/>
        <w:right w:val="none" w:sz="0" w:space="0" w:color="auto"/>
      </w:divBdr>
    </w:div>
    <w:div w:id="1809086701">
      <w:marLeft w:val="0"/>
      <w:marRight w:val="0"/>
      <w:marTop w:val="0"/>
      <w:marBottom w:val="0"/>
      <w:divBdr>
        <w:top w:val="none" w:sz="0" w:space="0" w:color="auto"/>
        <w:left w:val="none" w:sz="0" w:space="0" w:color="auto"/>
        <w:bottom w:val="none" w:sz="0" w:space="0" w:color="auto"/>
        <w:right w:val="none" w:sz="0" w:space="0" w:color="auto"/>
      </w:divBdr>
    </w:div>
    <w:div w:id="1809086702">
      <w:marLeft w:val="0"/>
      <w:marRight w:val="0"/>
      <w:marTop w:val="0"/>
      <w:marBottom w:val="0"/>
      <w:divBdr>
        <w:top w:val="none" w:sz="0" w:space="0" w:color="auto"/>
        <w:left w:val="none" w:sz="0" w:space="0" w:color="auto"/>
        <w:bottom w:val="none" w:sz="0" w:space="0" w:color="auto"/>
        <w:right w:val="none" w:sz="0" w:space="0" w:color="auto"/>
      </w:divBdr>
    </w:div>
    <w:div w:id="1809086703">
      <w:marLeft w:val="0"/>
      <w:marRight w:val="0"/>
      <w:marTop w:val="0"/>
      <w:marBottom w:val="0"/>
      <w:divBdr>
        <w:top w:val="none" w:sz="0" w:space="0" w:color="auto"/>
        <w:left w:val="none" w:sz="0" w:space="0" w:color="auto"/>
        <w:bottom w:val="none" w:sz="0" w:space="0" w:color="auto"/>
        <w:right w:val="none" w:sz="0" w:space="0" w:color="auto"/>
      </w:divBdr>
    </w:div>
    <w:div w:id="1809086704">
      <w:marLeft w:val="0"/>
      <w:marRight w:val="0"/>
      <w:marTop w:val="0"/>
      <w:marBottom w:val="0"/>
      <w:divBdr>
        <w:top w:val="none" w:sz="0" w:space="0" w:color="auto"/>
        <w:left w:val="none" w:sz="0" w:space="0" w:color="auto"/>
        <w:bottom w:val="none" w:sz="0" w:space="0" w:color="auto"/>
        <w:right w:val="none" w:sz="0" w:space="0" w:color="auto"/>
      </w:divBdr>
    </w:div>
    <w:div w:id="1905598165">
      <w:bodyDiv w:val="1"/>
      <w:marLeft w:val="0"/>
      <w:marRight w:val="0"/>
      <w:marTop w:val="0"/>
      <w:marBottom w:val="0"/>
      <w:divBdr>
        <w:top w:val="none" w:sz="0" w:space="0" w:color="auto"/>
        <w:left w:val="none" w:sz="0" w:space="0" w:color="auto"/>
        <w:bottom w:val="none" w:sz="0" w:space="0" w:color="auto"/>
        <w:right w:val="none" w:sz="0" w:space="0" w:color="auto"/>
      </w:divBdr>
    </w:div>
    <w:div w:id="1918323969">
      <w:bodyDiv w:val="1"/>
      <w:marLeft w:val="0"/>
      <w:marRight w:val="0"/>
      <w:marTop w:val="0"/>
      <w:marBottom w:val="0"/>
      <w:divBdr>
        <w:top w:val="none" w:sz="0" w:space="0" w:color="auto"/>
        <w:left w:val="none" w:sz="0" w:space="0" w:color="auto"/>
        <w:bottom w:val="none" w:sz="0" w:space="0" w:color="auto"/>
        <w:right w:val="none" w:sz="0" w:space="0" w:color="auto"/>
      </w:divBdr>
    </w:div>
    <w:div w:id="2089225321">
      <w:bodyDiv w:val="1"/>
      <w:marLeft w:val="0"/>
      <w:marRight w:val="0"/>
      <w:marTop w:val="0"/>
      <w:marBottom w:val="0"/>
      <w:divBdr>
        <w:top w:val="none" w:sz="0" w:space="0" w:color="auto"/>
        <w:left w:val="none" w:sz="0" w:space="0" w:color="auto"/>
        <w:bottom w:val="none" w:sz="0" w:space="0" w:color="auto"/>
        <w:right w:val="none" w:sz="0" w:space="0" w:color="auto"/>
      </w:divBdr>
    </w:div>
    <w:div w:id="2112165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package" Target="embeddings/Microsoft_Word_Document.docx"/><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1.bin"/><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3.wmf"/></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BSOLOMN\Application%20Data\Microsoft\Templates\Vodafone_LogoBlan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AB17D8-B815-4AA6-9D58-B1E5755BFFEA}">
  <ds:schemaRefs>
    <ds:schemaRef ds:uri="http://schemas.microsoft.com/sharepoint/v3/contenttype/forms"/>
  </ds:schemaRefs>
</ds:datastoreItem>
</file>

<file path=customXml/itemProps2.xml><?xml version="1.0" encoding="utf-8"?>
<ds:datastoreItem xmlns:ds="http://schemas.openxmlformats.org/officeDocument/2006/customXml" ds:itemID="{47C22C05-577F-4BEB-A1FD-99BFD07CEC1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7D61D10-B0BB-4AFF-84A6-F4E8A00782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82327CB-0620-424C-937F-FA8288FF0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Vodafone_LogoBlank</Template>
  <TotalTime>5317</TotalTime>
  <Pages>4</Pages>
  <Words>689</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DM3774 Exceptional Reporting Solution</vt:lpstr>
    </vt:vector>
  </TitlesOfParts>
  <Company>IBM</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DM3774 Exceptional Reporting Solution</dc:title>
  <dc:subject/>
  <dc:creator>Subhadip Niyogi</dc:creator>
  <cp:keywords>Blank Logo</cp:keywords>
  <dc:description/>
  <cp:lastModifiedBy>Ajit Khaladkar</cp:lastModifiedBy>
  <cp:revision>357</cp:revision>
  <cp:lastPrinted>2006-10-20T08:39:00Z</cp:lastPrinted>
  <dcterms:created xsi:type="dcterms:W3CDTF">2017-09-15T09:04:00Z</dcterms:created>
  <dcterms:modified xsi:type="dcterms:W3CDTF">2018-10-17T10:43:00Z</dcterms:modified>
  <cp:category>Blank Logo</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edBy">
    <vt:lpwstr>TECHMAHINDRA\ak004159</vt:lpwstr>
  </property>
  <property fmtid="{D5CDD505-2E9C-101B-9397-08002B2CF9AE}" pid="4" name="DLPManualFileClassificationLastModificationDate">
    <vt:lpwstr>1522845381</vt:lpwstr>
  </property>
  <property fmtid="{D5CDD505-2E9C-101B-9397-08002B2CF9AE}" pid="5" name="DLPManualFileClassificationVersion">
    <vt:lpwstr>10.0.100.37</vt:lpwstr>
  </property>
</Properties>
</file>